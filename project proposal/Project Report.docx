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BDB48A" w14:textId="77777777" w:rsidR="001C0CEC" w:rsidRDefault="00F2241A" w:rsidP="001C0CEC">
      <w:pPr>
        <w:rPr>
          <w:noProof/>
        </w:rPr>
      </w:pPr>
      <w:r>
        <w:rPr>
          <w:noProof/>
          <w:lang w:eastAsia="en-US"/>
        </w:rPr>
        <w:drawing>
          <wp:inline distT="0" distB="0" distL="0" distR="0" wp14:anchorId="03C365AF" wp14:editId="7A2097FA">
            <wp:extent cx="6555836" cy="4348988"/>
            <wp:effectExtent l="0" t="0" r="0" b="0"/>
            <wp:docPr id="6" name="Picture 6" descr="/Users/himanshuchhabra/Documents/Sem2/IP/report/Imag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imanshuchhabra/Documents/Sem2/IP/report/Images/Inde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03514" cy="4380617"/>
                    </a:xfrm>
                    <a:prstGeom prst="rect">
                      <a:avLst/>
                    </a:prstGeom>
                    <a:noFill/>
                    <a:ln>
                      <a:noFill/>
                    </a:ln>
                  </pic:spPr>
                </pic:pic>
              </a:graphicData>
            </a:graphic>
          </wp:inline>
        </w:drawing>
      </w:r>
    </w:p>
    <w:p w14:paraId="7EC3F8DB" w14:textId="77777777" w:rsidR="001C0CEC" w:rsidRPr="001C0CEC" w:rsidRDefault="00BA5057" w:rsidP="001C0CEC">
      <w:pPr>
        <w:pStyle w:val="Title"/>
      </w:pPr>
      <w:r>
        <w:t>Trade Tunnel</w:t>
      </w:r>
    </w:p>
    <w:p w14:paraId="3F2EEAF6" w14:textId="11C4DC58" w:rsidR="001C0CEC" w:rsidRDefault="00CA6B9B" w:rsidP="001C0CEC">
      <w:pPr>
        <w:pStyle w:val="Subtitle"/>
      </w:pPr>
      <w:r>
        <w:t>Project Report</w:t>
      </w:r>
    </w:p>
    <w:p w14:paraId="347502A3" w14:textId="77777777" w:rsidR="00FD0601" w:rsidRDefault="00FD0601" w:rsidP="00FD0601">
      <w:pPr>
        <w:pStyle w:val="Subtitle"/>
        <w:rPr>
          <w:sz w:val="40"/>
          <w:szCs w:val="40"/>
        </w:rPr>
      </w:pPr>
      <w:r w:rsidRPr="004B77E4">
        <w:rPr>
          <w:sz w:val="40"/>
          <w:szCs w:val="40"/>
        </w:rPr>
        <w:t>CSE 686 – Internet Programming</w:t>
      </w:r>
    </w:p>
    <w:p w14:paraId="248243F0" w14:textId="1156BDEF" w:rsidR="00FD0601" w:rsidRPr="00FD0601" w:rsidRDefault="00FD0601" w:rsidP="00FD0601">
      <w:pPr>
        <w:pStyle w:val="Subtitle"/>
        <w:rPr>
          <w:sz w:val="36"/>
          <w:szCs w:val="36"/>
        </w:rPr>
      </w:pPr>
      <w:r w:rsidRPr="004B77E4">
        <w:rPr>
          <w:sz w:val="36"/>
          <w:szCs w:val="36"/>
        </w:rPr>
        <w:t>Prof. Edmund Yu</w:t>
      </w:r>
    </w:p>
    <w:sdt>
      <w:sdtPr>
        <w:alias w:val="Abstract"/>
        <w:tag w:val="Abstract"/>
        <w:id w:val="1812897548"/>
        <w:placeholder>
          <w:docPart w:val="446C31510DA4644FA45F78023195D340"/>
        </w:placeholder>
        <w:dataBinding w:prefixMappings="xmlns:ns0='http://schemas.microsoft.com/office/2006/coverPageProps'" w:xpath="/ns0:CoverPageProperties[1]/ns0:Abstract[1]" w:storeItemID="{55AF091B-3C7A-41E3-B477-F2FDAA23CFDA}"/>
        <w15:appearance w15:val="hidden"/>
        <w:text w:multiLine="1"/>
      </w:sdtPr>
      <w:sdtContent>
        <w:p w14:paraId="05F8AD85" w14:textId="555073D3" w:rsidR="001C0CEC" w:rsidRPr="001C0CEC" w:rsidRDefault="00684596" w:rsidP="001C0CEC">
          <w:pPr>
            <w:pStyle w:val="Abstract"/>
          </w:pPr>
          <w:r>
            <w:t>Documentation provides detailed information on system architecture, system components, features and database system</w:t>
          </w:r>
          <w:r>
            <w:br/>
          </w:r>
        </w:p>
      </w:sdtContent>
    </w:sdt>
    <w:sdt>
      <w:sdtPr>
        <w:id w:val="1284393770"/>
        <w:docPartObj>
          <w:docPartGallery w:val="Table of Contents"/>
          <w:docPartUnique/>
        </w:docPartObj>
      </w:sdtPr>
      <w:sdtEndPr>
        <w:rPr>
          <w:b/>
          <w:bCs/>
          <w:noProof/>
          <w:sz w:val="20"/>
        </w:rPr>
      </w:sdtEndPr>
      <w:sdtContent>
        <w:p w14:paraId="0D800B5C" w14:textId="6ED2C11F" w:rsidR="003B2050" w:rsidRDefault="003B2050">
          <w:pPr>
            <w:pStyle w:val="TOCHeading"/>
          </w:pPr>
          <w:r>
            <w:t>Table of Contents</w:t>
          </w:r>
        </w:p>
        <w:p w14:paraId="31BB0F44" w14:textId="77777777" w:rsidR="00581692" w:rsidRDefault="003B2050">
          <w:pPr>
            <w:pStyle w:val="TOC1"/>
            <w:tabs>
              <w:tab w:val="right" w:leader="dot" w:pos="10156"/>
            </w:tabs>
            <w:rPr>
              <w:rFonts w:asciiTheme="minorHAnsi" w:eastAsiaTheme="minorEastAsia" w:hAnsiTheme="minorHAnsi"/>
              <w:b w:val="0"/>
              <w:bCs w:val="0"/>
              <w:noProof/>
              <w:color w:val="auto"/>
              <w:kern w:val="0"/>
              <w:lang w:eastAsia="en-US"/>
            </w:rPr>
          </w:pPr>
          <w:r>
            <w:rPr>
              <w:b w:val="0"/>
              <w:bCs w:val="0"/>
            </w:rPr>
            <w:fldChar w:fldCharType="begin"/>
          </w:r>
          <w:r>
            <w:instrText xml:space="preserve"> TOC \o "1-3" \h \z \u </w:instrText>
          </w:r>
          <w:r>
            <w:rPr>
              <w:b w:val="0"/>
              <w:bCs w:val="0"/>
            </w:rPr>
            <w:fldChar w:fldCharType="separate"/>
          </w:r>
          <w:hyperlink w:anchor="_Toc513412521" w:history="1">
            <w:r w:rsidR="00581692" w:rsidRPr="00075B2C">
              <w:rPr>
                <w:rStyle w:val="Hyperlink"/>
                <w:noProof/>
              </w:rPr>
              <w:t>Problem Statement</w:t>
            </w:r>
            <w:r w:rsidR="00581692">
              <w:rPr>
                <w:noProof/>
                <w:webHidden/>
              </w:rPr>
              <w:tab/>
            </w:r>
            <w:r w:rsidR="00581692">
              <w:rPr>
                <w:noProof/>
                <w:webHidden/>
              </w:rPr>
              <w:fldChar w:fldCharType="begin"/>
            </w:r>
            <w:r w:rsidR="00581692">
              <w:rPr>
                <w:noProof/>
                <w:webHidden/>
              </w:rPr>
              <w:instrText xml:space="preserve"> PAGEREF _Toc513412521 \h </w:instrText>
            </w:r>
            <w:r w:rsidR="00581692">
              <w:rPr>
                <w:noProof/>
                <w:webHidden/>
              </w:rPr>
            </w:r>
            <w:r w:rsidR="00581692">
              <w:rPr>
                <w:noProof/>
                <w:webHidden/>
              </w:rPr>
              <w:fldChar w:fldCharType="separate"/>
            </w:r>
            <w:r w:rsidR="00581692">
              <w:rPr>
                <w:noProof/>
                <w:webHidden/>
              </w:rPr>
              <w:t>1</w:t>
            </w:r>
            <w:r w:rsidR="00581692">
              <w:rPr>
                <w:noProof/>
                <w:webHidden/>
              </w:rPr>
              <w:fldChar w:fldCharType="end"/>
            </w:r>
          </w:hyperlink>
        </w:p>
        <w:p w14:paraId="70456F4E"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2" w:history="1">
            <w:r w:rsidRPr="00075B2C">
              <w:rPr>
                <w:rStyle w:val="Hyperlink"/>
                <w:noProof/>
              </w:rPr>
              <w:t>Introduction</w:t>
            </w:r>
            <w:r>
              <w:rPr>
                <w:noProof/>
                <w:webHidden/>
              </w:rPr>
              <w:tab/>
            </w:r>
            <w:r>
              <w:rPr>
                <w:noProof/>
                <w:webHidden/>
              </w:rPr>
              <w:fldChar w:fldCharType="begin"/>
            </w:r>
            <w:r>
              <w:rPr>
                <w:noProof/>
                <w:webHidden/>
              </w:rPr>
              <w:instrText xml:space="preserve"> PAGEREF _Toc513412522 \h </w:instrText>
            </w:r>
            <w:r>
              <w:rPr>
                <w:noProof/>
                <w:webHidden/>
              </w:rPr>
            </w:r>
            <w:r>
              <w:rPr>
                <w:noProof/>
                <w:webHidden/>
              </w:rPr>
              <w:fldChar w:fldCharType="separate"/>
            </w:r>
            <w:r>
              <w:rPr>
                <w:noProof/>
                <w:webHidden/>
              </w:rPr>
              <w:t>1</w:t>
            </w:r>
            <w:r>
              <w:rPr>
                <w:noProof/>
                <w:webHidden/>
              </w:rPr>
              <w:fldChar w:fldCharType="end"/>
            </w:r>
          </w:hyperlink>
        </w:p>
        <w:p w14:paraId="32CBE7BE"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3" w:history="1">
            <w:r w:rsidRPr="00075B2C">
              <w:rPr>
                <w:rStyle w:val="Hyperlink"/>
                <w:noProof/>
              </w:rPr>
              <w:t>Motivation</w:t>
            </w:r>
            <w:r>
              <w:rPr>
                <w:noProof/>
                <w:webHidden/>
              </w:rPr>
              <w:tab/>
            </w:r>
            <w:r>
              <w:rPr>
                <w:noProof/>
                <w:webHidden/>
              </w:rPr>
              <w:fldChar w:fldCharType="begin"/>
            </w:r>
            <w:r>
              <w:rPr>
                <w:noProof/>
                <w:webHidden/>
              </w:rPr>
              <w:instrText xml:space="preserve"> PAGEREF _Toc513412523 \h </w:instrText>
            </w:r>
            <w:r>
              <w:rPr>
                <w:noProof/>
                <w:webHidden/>
              </w:rPr>
            </w:r>
            <w:r>
              <w:rPr>
                <w:noProof/>
                <w:webHidden/>
              </w:rPr>
              <w:fldChar w:fldCharType="separate"/>
            </w:r>
            <w:r>
              <w:rPr>
                <w:noProof/>
                <w:webHidden/>
              </w:rPr>
              <w:t>1</w:t>
            </w:r>
            <w:r>
              <w:rPr>
                <w:noProof/>
                <w:webHidden/>
              </w:rPr>
              <w:fldChar w:fldCharType="end"/>
            </w:r>
          </w:hyperlink>
        </w:p>
        <w:p w14:paraId="538626C9"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4" w:history="1">
            <w:r w:rsidRPr="00075B2C">
              <w:rPr>
                <w:rStyle w:val="Hyperlink"/>
                <w:noProof/>
              </w:rPr>
              <w:t>Team Members</w:t>
            </w:r>
            <w:r>
              <w:rPr>
                <w:noProof/>
                <w:webHidden/>
              </w:rPr>
              <w:tab/>
            </w:r>
            <w:r>
              <w:rPr>
                <w:noProof/>
                <w:webHidden/>
              </w:rPr>
              <w:fldChar w:fldCharType="begin"/>
            </w:r>
            <w:r>
              <w:rPr>
                <w:noProof/>
                <w:webHidden/>
              </w:rPr>
              <w:instrText xml:space="preserve"> PAGEREF _Toc513412524 \h </w:instrText>
            </w:r>
            <w:r>
              <w:rPr>
                <w:noProof/>
                <w:webHidden/>
              </w:rPr>
            </w:r>
            <w:r>
              <w:rPr>
                <w:noProof/>
                <w:webHidden/>
              </w:rPr>
              <w:fldChar w:fldCharType="separate"/>
            </w:r>
            <w:r>
              <w:rPr>
                <w:noProof/>
                <w:webHidden/>
              </w:rPr>
              <w:t>1</w:t>
            </w:r>
            <w:r>
              <w:rPr>
                <w:noProof/>
                <w:webHidden/>
              </w:rPr>
              <w:fldChar w:fldCharType="end"/>
            </w:r>
          </w:hyperlink>
        </w:p>
        <w:p w14:paraId="5C8AC0CA" w14:textId="77777777" w:rsidR="00581692" w:rsidRDefault="00581692">
          <w:pPr>
            <w:pStyle w:val="TOC1"/>
            <w:tabs>
              <w:tab w:val="right" w:leader="dot" w:pos="10156"/>
            </w:tabs>
            <w:rPr>
              <w:rFonts w:asciiTheme="minorHAnsi" w:eastAsiaTheme="minorEastAsia" w:hAnsiTheme="minorHAnsi"/>
              <w:b w:val="0"/>
              <w:bCs w:val="0"/>
              <w:noProof/>
              <w:color w:val="auto"/>
              <w:kern w:val="0"/>
              <w:lang w:eastAsia="en-US"/>
            </w:rPr>
          </w:pPr>
          <w:hyperlink w:anchor="_Toc513412525" w:history="1">
            <w:r w:rsidRPr="00075B2C">
              <w:rPr>
                <w:rStyle w:val="Hyperlink"/>
                <w:noProof/>
              </w:rPr>
              <w:t>1. Features</w:t>
            </w:r>
            <w:r>
              <w:rPr>
                <w:noProof/>
                <w:webHidden/>
              </w:rPr>
              <w:tab/>
            </w:r>
            <w:r>
              <w:rPr>
                <w:noProof/>
                <w:webHidden/>
              </w:rPr>
              <w:fldChar w:fldCharType="begin"/>
            </w:r>
            <w:r>
              <w:rPr>
                <w:noProof/>
                <w:webHidden/>
              </w:rPr>
              <w:instrText xml:space="preserve"> PAGEREF _Toc513412525 \h </w:instrText>
            </w:r>
            <w:r>
              <w:rPr>
                <w:noProof/>
                <w:webHidden/>
              </w:rPr>
            </w:r>
            <w:r>
              <w:rPr>
                <w:noProof/>
                <w:webHidden/>
              </w:rPr>
              <w:fldChar w:fldCharType="separate"/>
            </w:r>
            <w:r>
              <w:rPr>
                <w:noProof/>
                <w:webHidden/>
              </w:rPr>
              <w:t>2</w:t>
            </w:r>
            <w:r>
              <w:rPr>
                <w:noProof/>
                <w:webHidden/>
              </w:rPr>
              <w:fldChar w:fldCharType="end"/>
            </w:r>
          </w:hyperlink>
        </w:p>
        <w:p w14:paraId="5212E211"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6" w:history="1">
            <w:r w:rsidRPr="00075B2C">
              <w:rPr>
                <w:rStyle w:val="Hyperlink"/>
                <w:noProof/>
              </w:rPr>
              <w:t>1.1 Register / Login Feature</w:t>
            </w:r>
            <w:r>
              <w:rPr>
                <w:noProof/>
                <w:webHidden/>
              </w:rPr>
              <w:tab/>
            </w:r>
            <w:r>
              <w:rPr>
                <w:noProof/>
                <w:webHidden/>
              </w:rPr>
              <w:fldChar w:fldCharType="begin"/>
            </w:r>
            <w:r>
              <w:rPr>
                <w:noProof/>
                <w:webHidden/>
              </w:rPr>
              <w:instrText xml:space="preserve"> PAGEREF _Toc513412526 \h </w:instrText>
            </w:r>
            <w:r>
              <w:rPr>
                <w:noProof/>
                <w:webHidden/>
              </w:rPr>
            </w:r>
            <w:r>
              <w:rPr>
                <w:noProof/>
                <w:webHidden/>
              </w:rPr>
              <w:fldChar w:fldCharType="separate"/>
            </w:r>
            <w:r>
              <w:rPr>
                <w:noProof/>
                <w:webHidden/>
              </w:rPr>
              <w:t>2</w:t>
            </w:r>
            <w:r>
              <w:rPr>
                <w:noProof/>
                <w:webHidden/>
              </w:rPr>
              <w:fldChar w:fldCharType="end"/>
            </w:r>
          </w:hyperlink>
        </w:p>
        <w:p w14:paraId="39779A77"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7" w:history="1">
            <w:r w:rsidRPr="00075B2C">
              <w:rPr>
                <w:rStyle w:val="Hyperlink"/>
                <w:noProof/>
              </w:rPr>
              <w:t>1.2 Advance Custom Search Feature</w:t>
            </w:r>
            <w:r>
              <w:rPr>
                <w:noProof/>
                <w:webHidden/>
              </w:rPr>
              <w:tab/>
            </w:r>
            <w:r>
              <w:rPr>
                <w:noProof/>
                <w:webHidden/>
              </w:rPr>
              <w:fldChar w:fldCharType="begin"/>
            </w:r>
            <w:r>
              <w:rPr>
                <w:noProof/>
                <w:webHidden/>
              </w:rPr>
              <w:instrText xml:space="preserve"> PAGEREF _Toc513412527 \h </w:instrText>
            </w:r>
            <w:r>
              <w:rPr>
                <w:noProof/>
                <w:webHidden/>
              </w:rPr>
            </w:r>
            <w:r>
              <w:rPr>
                <w:noProof/>
                <w:webHidden/>
              </w:rPr>
              <w:fldChar w:fldCharType="separate"/>
            </w:r>
            <w:r>
              <w:rPr>
                <w:noProof/>
                <w:webHidden/>
              </w:rPr>
              <w:t>3</w:t>
            </w:r>
            <w:r>
              <w:rPr>
                <w:noProof/>
                <w:webHidden/>
              </w:rPr>
              <w:fldChar w:fldCharType="end"/>
            </w:r>
          </w:hyperlink>
        </w:p>
        <w:p w14:paraId="3C6D9D79"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8" w:history="1">
            <w:r w:rsidRPr="00075B2C">
              <w:rPr>
                <w:rStyle w:val="Hyperlink"/>
                <w:noProof/>
              </w:rPr>
              <w:t>1.3 Pagination Feature</w:t>
            </w:r>
            <w:r>
              <w:rPr>
                <w:noProof/>
                <w:webHidden/>
              </w:rPr>
              <w:tab/>
            </w:r>
            <w:r>
              <w:rPr>
                <w:noProof/>
                <w:webHidden/>
              </w:rPr>
              <w:fldChar w:fldCharType="begin"/>
            </w:r>
            <w:r>
              <w:rPr>
                <w:noProof/>
                <w:webHidden/>
              </w:rPr>
              <w:instrText xml:space="preserve"> PAGEREF _Toc513412528 \h </w:instrText>
            </w:r>
            <w:r>
              <w:rPr>
                <w:noProof/>
                <w:webHidden/>
              </w:rPr>
            </w:r>
            <w:r>
              <w:rPr>
                <w:noProof/>
                <w:webHidden/>
              </w:rPr>
              <w:fldChar w:fldCharType="separate"/>
            </w:r>
            <w:r>
              <w:rPr>
                <w:noProof/>
                <w:webHidden/>
              </w:rPr>
              <w:t>4</w:t>
            </w:r>
            <w:r>
              <w:rPr>
                <w:noProof/>
                <w:webHidden/>
              </w:rPr>
              <w:fldChar w:fldCharType="end"/>
            </w:r>
          </w:hyperlink>
        </w:p>
        <w:p w14:paraId="543F076B"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29" w:history="1">
            <w:r w:rsidRPr="00075B2C">
              <w:rPr>
                <w:rStyle w:val="Hyperlink"/>
                <w:noProof/>
              </w:rPr>
              <w:t>1.4 Product Details feature</w:t>
            </w:r>
            <w:r>
              <w:rPr>
                <w:noProof/>
                <w:webHidden/>
              </w:rPr>
              <w:tab/>
            </w:r>
            <w:r>
              <w:rPr>
                <w:noProof/>
                <w:webHidden/>
              </w:rPr>
              <w:fldChar w:fldCharType="begin"/>
            </w:r>
            <w:r>
              <w:rPr>
                <w:noProof/>
                <w:webHidden/>
              </w:rPr>
              <w:instrText xml:space="preserve"> PAGEREF _Toc513412529 \h </w:instrText>
            </w:r>
            <w:r>
              <w:rPr>
                <w:noProof/>
                <w:webHidden/>
              </w:rPr>
            </w:r>
            <w:r>
              <w:rPr>
                <w:noProof/>
                <w:webHidden/>
              </w:rPr>
              <w:fldChar w:fldCharType="separate"/>
            </w:r>
            <w:r>
              <w:rPr>
                <w:noProof/>
                <w:webHidden/>
              </w:rPr>
              <w:t>5</w:t>
            </w:r>
            <w:r>
              <w:rPr>
                <w:noProof/>
                <w:webHidden/>
              </w:rPr>
              <w:fldChar w:fldCharType="end"/>
            </w:r>
          </w:hyperlink>
        </w:p>
        <w:p w14:paraId="110C7342"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0" w:history="1">
            <w:r w:rsidRPr="00075B2C">
              <w:rPr>
                <w:rStyle w:val="Hyperlink"/>
                <w:noProof/>
              </w:rPr>
              <w:t>1.5 I’m Interested (Notification / quick email Feature)</w:t>
            </w:r>
            <w:r>
              <w:rPr>
                <w:noProof/>
                <w:webHidden/>
              </w:rPr>
              <w:tab/>
            </w:r>
            <w:r>
              <w:rPr>
                <w:noProof/>
                <w:webHidden/>
              </w:rPr>
              <w:fldChar w:fldCharType="begin"/>
            </w:r>
            <w:r>
              <w:rPr>
                <w:noProof/>
                <w:webHidden/>
              </w:rPr>
              <w:instrText xml:space="preserve"> PAGEREF _Toc513412530 \h </w:instrText>
            </w:r>
            <w:r>
              <w:rPr>
                <w:noProof/>
                <w:webHidden/>
              </w:rPr>
            </w:r>
            <w:r>
              <w:rPr>
                <w:noProof/>
                <w:webHidden/>
              </w:rPr>
              <w:fldChar w:fldCharType="separate"/>
            </w:r>
            <w:r>
              <w:rPr>
                <w:noProof/>
                <w:webHidden/>
              </w:rPr>
              <w:t>6</w:t>
            </w:r>
            <w:r>
              <w:rPr>
                <w:noProof/>
                <w:webHidden/>
              </w:rPr>
              <w:fldChar w:fldCharType="end"/>
            </w:r>
          </w:hyperlink>
        </w:p>
        <w:p w14:paraId="25AE6739"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1" w:history="1">
            <w:r w:rsidRPr="00075B2C">
              <w:rPr>
                <w:rStyle w:val="Hyperlink"/>
                <w:noProof/>
              </w:rPr>
              <w:t>1.6 Locate me the seller Feature</w:t>
            </w:r>
            <w:r>
              <w:rPr>
                <w:noProof/>
                <w:webHidden/>
              </w:rPr>
              <w:tab/>
            </w:r>
            <w:r>
              <w:rPr>
                <w:noProof/>
                <w:webHidden/>
              </w:rPr>
              <w:fldChar w:fldCharType="begin"/>
            </w:r>
            <w:r>
              <w:rPr>
                <w:noProof/>
                <w:webHidden/>
              </w:rPr>
              <w:instrText xml:space="preserve"> PAGEREF _Toc513412531 \h </w:instrText>
            </w:r>
            <w:r>
              <w:rPr>
                <w:noProof/>
                <w:webHidden/>
              </w:rPr>
            </w:r>
            <w:r>
              <w:rPr>
                <w:noProof/>
                <w:webHidden/>
              </w:rPr>
              <w:fldChar w:fldCharType="separate"/>
            </w:r>
            <w:r>
              <w:rPr>
                <w:noProof/>
                <w:webHidden/>
              </w:rPr>
              <w:t>6</w:t>
            </w:r>
            <w:r>
              <w:rPr>
                <w:noProof/>
                <w:webHidden/>
              </w:rPr>
              <w:fldChar w:fldCharType="end"/>
            </w:r>
          </w:hyperlink>
        </w:p>
        <w:p w14:paraId="2EBAAAAF"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2" w:history="1">
            <w:r w:rsidRPr="00075B2C">
              <w:rPr>
                <w:rStyle w:val="Hyperlink"/>
                <w:noProof/>
              </w:rPr>
              <w:t>1.7 Filter prodcts Feature</w:t>
            </w:r>
            <w:r>
              <w:rPr>
                <w:noProof/>
                <w:webHidden/>
              </w:rPr>
              <w:tab/>
            </w:r>
            <w:r>
              <w:rPr>
                <w:noProof/>
                <w:webHidden/>
              </w:rPr>
              <w:fldChar w:fldCharType="begin"/>
            </w:r>
            <w:r>
              <w:rPr>
                <w:noProof/>
                <w:webHidden/>
              </w:rPr>
              <w:instrText xml:space="preserve"> PAGEREF _Toc513412532 \h </w:instrText>
            </w:r>
            <w:r>
              <w:rPr>
                <w:noProof/>
                <w:webHidden/>
              </w:rPr>
            </w:r>
            <w:r>
              <w:rPr>
                <w:noProof/>
                <w:webHidden/>
              </w:rPr>
              <w:fldChar w:fldCharType="separate"/>
            </w:r>
            <w:r>
              <w:rPr>
                <w:noProof/>
                <w:webHidden/>
              </w:rPr>
              <w:t>7</w:t>
            </w:r>
            <w:r>
              <w:rPr>
                <w:noProof/>
                <w:webHidden/>
              </w:rPr>
              <w:fldChar w:fldCharType="end"/>
            </w:r>
          </w:hyperlink>
        </w:p>
        <w:p w14:paraId="4A32BF29"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3" w:history="1">
            <w:r w:rsidRPr="00075B2C">
              <w:rPr>
                <w:rStyle w:val="Hyperlink"/>
                <w:noProof/>
              </w:rPr>
              <w:t>1.8 Products advertisement feature</w:t>
            </w:r>
            <w:r>
              <w:rPr>
                <w:noProof/>
                <w:webHidden/>
              </w:rPr>
              <w:tab/>
            </w:r>
            <w:r>
              <w:rPr>
                <w:noProof/>
                <w:webHidden/>
              </w:rPr>
              <w:fldChar w:fldCharType="begin"/>
            </w:r>
            <w:r>
              <w:rPr>
                <w:noProof/>
                <w:webHidden/>
              </w:rPr>
              <w:instrText xml:space="preserve"> PAGEREF _Toc513412533 \h </w:instrText>
            </w:r>
            <w:r>
              <w:rPr>
                <w:noProof/>
                <w:webHidden/>
              </w:rPr>
            </w:r>
            <w:r>
              <w:rPr>
                <w:noProof/>
                <w:webHidden/>
              </w:rPr>
              <w:fldChar w:fldCharType="separate"/>
            </w:r>
            <w:r>
              <w:rPr>
                <w:noProof/>
                <w:webHidden/>
              </w:rPr>
              <w:t>8</w:t>
            </w:r>
            <w:r>
              <w:rPr>
                <w:noProof/>
                <w:webHidden/>
              </w:rPr>
              <w:fldChar w:fldCharType="end"/>
            </w:r>
          </w:hyperlink>
        </w:p>
        <w:p w14:paraId="17DC5B98"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4" w:history="1">
            <w:r w:rsidRPr="00075B2C">
              <w:rPr>
                <w:rStyle w:val="Hyperlink"/>
                <w:noProof/>
              </w:rPr>
              <w:t>1.9 Product Price assistance feature</w:t>
            </w:r>
            <w:r>
              <w:rPr>
                <w:noProof/>
                <w:webHidden/>
              </w:rPr>
              <w:tab/>
            </w:r>
            <w:r>
              <w:rPr>
                <w:noProof/>
                <w:webHidden/>
              </w:rPr>
              <w:fldChar w:fldCharType="begin"/>
            </w:r>
            <w:r>
              <w:rPr>
                <w:noProof/>
                <w:webHidden/>
              </w:rPr>
              <w:instrText xml:space="preserve"> PAGEREF _Toc513412534 \h </w:instrText>
            </w:r>
            <w:r>
              <w:rPr>
                <w:noProof/>
                <w:webHidden/>
              </w:rPr>
            </w:r>
            <w:r>
              <w:rPr>
                <w:noProof/>
                <w:webHidden/>
              </w:rPr>
              <w:fldChar w:fldCharType="separate"/>
            </w:r>
            <w:r>
              <w:rPr>
                <w:noProof/>
                <w:webHidden/>
              </w:rPr>
              <w:t>9</w:t>
            </w:r>
            <w:r>
              <w:rPr>
                <w:noProof/>
                <w:webHidden/>
              </w:rPr>
              <w:fldChar w:fldCharType="end"/>
            </w:r>
          </w:hyperlink>
        </w:p>
        <w:p w14:paraId="7BB28592"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5" w:history="1">
            <w:r w:rsidRPr="00075B2C">
              <w:rPr>
                <w:rStyle w:val="Hyperlink"/>
                <w:noProof/>
              </w:rPr>
              <w:t>1.10 User Profile and product history</w:t>
            </w:r>
            <w:r>
              <w:rPr>
                <w:noProof/>
                <w:webHidden/>
              </w:rPr>
              <w:tab/>
            </w:r>
            <w:r>
              <w:rPr>
                <w:noProof/>
                <w:webHidden/>
              </w:rPr>
              <w:fldChar w:fldCharType="begin"/>
            </w:r>
            <w:r>
              <w:rPr>
                <w:noProof/>
                <w:webHidden/>
              </w:rPr>
              <w:instrText xml:space="preserve"> PAGEREF _Toc513412535 \h </w:instrText>
            </w:r>
            <w:r>
              <w:rPr>
                <w:noProof/>
                <w:webHidden/>
              </w:rPr>
            </w:r>
            <w:r>
              <w:rPr>
                <w:noProof/>
                <w:webHidden/>
              </w:rPr>
              <w:fldChar w:fldCharType="separate"/>
            </w:r>
            <w:r>
              <w:rPr>
                <w:noProof/>
                <w:webHidden/>
              </w:rPr>
              <w:t>9</w:t>
            </w:r>
            <w:r>
              <w:rPr>
                <w:noProof/>
                <w:webHidden/>
              </w:rPr>
              <w:fldChar w:fldCharType="end"/>
            </w:r>
          </w:hyperlink>
        </w:p>
        <w:p w14:paraId="0ABB2A74"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6" w:history="1">
            <w:r w:rsidRPr="00075B2C">
              <w:rPr>
                <w:rStyle w:val="Hyperlink"/>
                <w:noProof/>
              </w:rPr>
              <w:t>1.11 Product status toggle feature</w:t>
            </w:r>
            <w:r>
              <w:rPr>
                <w:noProof/>
                <w:webHidden/>
              </w:rPr>
              <w:tab/>
            </w:r>
            <w:r>
              <w:rPr>
                <w:noProof/>
                <w:webHidden/>
              </w:rPr>
              <w:fldChar w:fldCharType="begin"/>
            </w:r>
            <w:r>
              <w:rPr>
                <w:noProof/>
                <w:webHidden/>
              </w:rPr>
              <w:instrText xml:space="preserve"> PAGEREF _Toc513412536 \h </w:instrText>
            </w:r>
            <w:r>
              <w:rPr>
                <w:noProof/>
                <w:webHidden/>
              </w:rPr>
            </w:r>
            <w:r>
              <w:rPr>
                <w:noProof/>
                <w:webHidden/>
              </w:rPr>
              <w:fldChar w:fldCharType="separate"/>
            </w:r>
            <w:r>
              <w:rPr>
                <w:noProof/>
                <w:webHidden/>
              </w:rPr>
              <w:t>9</w:t>
            </w:r>
            <w:r>
              <w:rPr>
                <w:noProof/>
                <w:webHidden/>
              </w:rPr>
              <w:fldChar w:fldCharType="end"/>
            </w:r>
          </w:hyperlink>
        </w:p>
        <w:p w14:paraId="495853B8" w14:textId="77777777" w:rsidR="00581692" w:rsidRDefault="00581692">
          <w:pPr>
            <w:pStyle w:val="TOC1"/>
            <w:tabs>
              <w:tab w:val="right" w:leader="dot" w:pos="10156"/>
            </w:tabs>
            <w:rPr>
              <w:rFonts w:asciiTheme="minorHAnsi" w:eastAsiaTheme="minorEastAsia" w:hAnsiTheme="minorHAnsi"/>
              <w:b w:val="0"/>
              <w:bCs w:val="0"/>
              <w:noProof/>
              <w:color w:val="auto"/>
              <w:kern w:val="0"/>
              <w:lang w:eastAsia="en-US"/>
            </w:rPr>
          </w:pPr>
          <w:hyperlink w:anchor="_Toc513412537" w:history="1">
            <w:r w:rsidRPr="00075B2C">
              <w:rPr>
                <w:rStyle w:val="Hyperlink"/>
                <w:noProof/>
              </w:rPr>
              <w:t>2. System Design and Architecture</w:t>
            </w:r>
            <w:r>
              <w:rPr>
                <w:noProof/>
                <w:webHidden/>
              </w:rPr>
              <w:tab/>
            </w:r>
            <w:r>
              <w:rPr>
                <w:noProof/>
                <w:webHidden/>
              </w:rPr>
              <w:fldChar w:fldCharType="begin"/>
            </w:r>
            <w:r>
              <w:rPr>
                <w:noProof/>
                <w:webHidden/>
              </w:rPr>
              <w:instrText xml:space="preserve"> PAGEREF _Toc513412537 \h </w:instrText>
            </w:r>
            <w:r>
              <w:rPr>
                <w:noProof/>
                <w:webHidden/>
              </w:rPr>
            </w:r>
            <w:r>
              <w:rPr>
                <w:noProof/>
                <w:webHidden/>
              </w:rPr>
              <w:fldChar w:fldCharType="separate"/>
            </w:r>
            <w:r>
              <w:rPr>
                <w:noProof/>
                <w:webHidden/>
              </w:rPr>
              <w:t>11</w:t>
            </w:r>
            <w:r>
              <w:rPr>
                <w:noProof/>
                <w:webHidden/>
              </w:rPr>
              <w:fldChar w:fldCharType="end"/>
            </w:r>
          </w:hyperlink>
        </w:p>
        <w:p w14:paraId="5C90A0CB"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8" w:history="1">
            <w:r w:rsidRPr="00075B2C">
              <w:rPr>
                <w:rStyle w:val="Hyperlink"/>
                <w:noProof/>
              </w:rPr>
              <w:t>2.1. System Design Overview</w:t>
            </w:r>
            <w:r>
              <w:rPr>
                <w:noProof/>
                <w:webHidden/>
              </w:rPr>
              <w:tab/>
            </w:r>
            <w:r>
              <w:rPr>
                <w:noProof/>
                <w:webHidden/>
              </w:rPr>
              <w:fldChar w:fldCharType="begin"/>
            </w:r>
            <w:r>
              <w:rPr>
                <w:noProof/>
                <w:webHidden/>
              </w:rPr>
              <w:instrText xml:space="preserve"> PAGEREF _Toc513412538 \h </w:instrText>
            </w:r>
            <w:r>
              <w:rPr>
                <w:noProof/>
                <w:webHidden/>
              </w:rPr>
            </w:r>
            <w:r>
              <w:rPr>
                <w:noProof/>
                <w:webHidden/>
              </w:rPr>
              <w:fldChar w:fldCharType="separate"/>
            </w:r>
            <w:r>
              <w:rPr>
                <w:noProof/>
                <w:webHidden/>
              </w:rPr>
              <w:t>11</w:t>
            </w:r>
            <w:r>
              <w:rPr>
                <w:noProof/>
                <w:webHidden/>
              </w:rPr>
              <w:fldChar w:fldCharType="end"/>
            </w:r>
          </w:hyperlink>
        </w:p>
        <w:p w14:paraId="33757B9D"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39" w:history="1">
            <w:r w:rsidRPr="00075B2C">
              <w:rPr>
                <w:rStyle w:val="Hyperlink"/>
                <w:noProof/>
              </w:rPr>
              <w:t>2.2. System architecture</w:t>
            </w:r>
            <w:r>
              <w:rPr>
                <w:noProof/>
                <w:webHidden/>
              </w:rPr>
              <w:tab/>
            </w:r>
            <w:r>
              <w:rPr>
                <w:noProof/>
                <w:webHidden/>
              </w:rPr>
              <w:fldChar w:fldCharType="begin"/>
            </w:r>
            <w:r>
              <w:rPr>
                <w:noProof/>
                <w:webHidden/>
              </w:rPr>
              <w:instrText xml:space="preserve"> PAGEREF _Toc513412539 \h </w:instrText>
            </w:r>
            <w:r>
              <w:rPr>
                <w:noProof/>
                <w:webHidden/>
              </w:rPr>
            </w:r>
            <w:r>
              <w:rPr>
                <w:noProof/>
                <w:webHidden/>
              </w:rPr>
              <w:fldChar w:fldCharType="separate"/>
            </w:r>
            <w:r>
              <w:rPr>
                <w:noProof/>
                <w:webHidden/>
              </w:rPr>
              <w:t>11</w:t>
            </w:r>
            <w:r>
              <w:rPr>
                <w:noProof/>
                <w:webHidden/>
              </w:rPr>
              <w:fldChar w:fldCharType="end"/>
            </w:r>
          </w:hyperlink>
        </w:p>
        <w:p w14:paraId="3D141725"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40" w:history="1">
            <w:r w:rsidRPr="00075B2C">
              <w:rPr>
                <w:rStyle w:val="Hyperlink"/>
                <w:noProof/>
              </w:rPr>
              <w:t>2.3. System Flow</w:t>
            </w:r>
            <w:r>
              <w:rPr>
                <w:noProof/>
                <w:webHidden/>
              </w:rPr>
              <w:tab/>
            </w:r>
            <w:r>
              <w:rPr>
                <w:noProof/>
                <w:webHidden/>
              </w:rPr>
              <w:fldChar w:fldCharType="begin"/>
            </w:r>
            <w:r>
              <w:rPr>
                <w:noProof/>
                <w:webHidden/>
              </w:rPr>
              <w:instrText xml:space="preserve"> PAGEREF _Toc513412540 \h </w:instrText>
            </w:r>
            <w:r>
              <w:rPr>
                <w:noProof/>
                <w:webHidden/>
              </w:rPr>
            </w:r>
            <w:r>
              <w:rPr>
                <w:noProof/>
                <w:webHidden/>
              </w:rPr>
              <w:fldChar w:fldCharType="separate"/>
            </w:r>
            <w:r>
              <w:rPr>
                <w:noProof/>
                <w:webHidden/>
              </w:rPr>
              <w:t>13</w:t>
            </w:r>
            <w:r>
              <w:rPr>
                <w:noProof/>
                <w:webHidden/>
              </w:rPr>
              <w:fldChar w:fldCharType="end"/>
            </w:r>
          </w:hyperlink>
        </w:p>
        <w:p w14:paraId="46C8A981"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41" w:history="1">
            <w:r w:rsidRPr="00075B2C">
              <w:rPr>
                <w:rStyle w:val="Hyperlink"/>
                <w:noProof/>
              </w:rPr>
              <w:t>2.4. Server side implementation</w:t>
            </w:r>
            <w:r>
              <w:rPr>
                <w:noProof/>
                <w:webHidden/>
              </w:rPr>
              <w:tab/>
            </w:r>
            <w:r>
              <w:rPr>
                <w:noProof/>
                <w:webHidden/>
              </w:rPr>
              <w:fldChar w:fldCharType="begin"/>
            </w:r>
            <w:r>
              <w:rPr>
                <w:noProof/>
                <w:webHidden/>
              </w:rPr>
              <w:instrText xml:space="preserve"> PAGEREF _Toc513412541 \h </w:instrText>
            </w:r>
            <w:r>
              <w:rPr>
                <w:noProof/>
                <w:webHidden/>
              </w:rPr>
            </w:r>
            <w:r>
              <w:rPr>
                <w:noProof/>
                <w:webHidden/>
              </w:rPr>
              <w:fldChar w:fldCharType="separate"/>
            </w:r>
            <w:r>
              <w:rPr>
                <w:noProof/>
                <w:webHidden/>
              </w:rPr>
              <w:t>13</w:t>
            </w:r>
            <w:r>
              <w:rPr>
                <w:noProof/>
                <w:webHidden/>
              </w:rPr>
              <w:fldChar w:fldCharType="end"/>
            </w:r>
          </w:hyperlink>
        </w:p>
        <w:p w14:paraId="1B1B8325"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42" w:history="1">
            <w:r w:rsidRPr="00075B2C">
              <w:rPr>
                <w:rStyle w:val="Hyperlink"/>
                <w:noProof/>
              </w:rPr>
              <w:t>2.5. Client side implementation</w:t>
            </w:r>
            <w:r>
              <w:rPr>
                <w:noProof/>
                <w:webHidden/>
              </w:rPr>
              <w:tab/>
            </w:r>
            <w:r>
              <w:rPr>
                <w:noProof/>
                <w:webHidden/>
              </w:rPr>
              <w:fldChar w:fldCharType="begin"/>
            </w:r>
            <w:r>
              <w:rPr>
                <w:noProof/>
                <w:webHidden/>
              </w:rPr>
              <w:instrText xml:space="preserve"> PAGEREF _Toc513412542 \h </w:instrText>
            </w:r>
            <w:r>
              <w:rPr>
                <w:noProof/>
                <w:webHidden/>
              </w:rPr>
            </w:r>
            <w:r>
              <w:rPr>
                <w:noProof/>
                <w:webHidden/>
              </w:rPr>
              <w:fldChar w:fldCharType="separate"/>
            </w:r>
            <w:r>
              <w:rPr>
                <w:noProof/>
                <w:webHidden/>
              </w:rPr>
              <w:t>17</w:t>
            </w:r>
            <w:r>
              <w:rPr>
                <w:noProof/>
                <w:webHidden/>
              </w:rPr>
              <w:fldChar w:fldCharType="end"/>
            </w:r>
          </w:hyperlink>
        </w:p>
        <w:p w14:paraId="0982EEA6"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43" w:history="1">
            <w:r w:rsidRPr="00075B2C">
              <w:rPr>
                <w:rStyle w:val="Hyperlink"/>
                <w:noProof/>
              </w:rPr>
              <w:t>2.6. relational database implementation</w:t>
            </w:r>
            <w:r>
              <w:rPr>
                <w:noProof/>
                <w:webHidden/>
              </w:rPr>
              <w:tab/>
            </w:r>
            <w:r>
              <w:rPr>
                <w:noProof/>
                <w:webHidden/>
              </w:rPr>
              <w:fldChar w:fldCharType="begin"/>
            </w:r>
            <w:r>
              <w:rPr>
                <w:noProof/>
                <w:webHidden/>
              </w:rPr>
              <w:instrText xml:space="preserve"> PAGEREF _Toc513412543 \h </w:instrText>
            </w:r>
            <w:r>
              <w:rPr>
                <w:noProof/>
                <w:webHidden/>
              </w:rPr>
            </w:r>
            <w:r>
              <w:rPr>
                <w:noProof/>
                <w:webHidden/>
              </w:rPr>
              <w:fldChar w:fldCharType="separate"/>
            </w:r>
            <w:r>
              <w:rPr>
                <w:noProof/>
                <w:webHidden/>
              </w:rPr>
              <w:t>17</w:t>
            </w:r>
            <w:r>
              <w:rPr>
                <w:noProof/>
                <w:webHidden/>
              </w:rPr>
              <w:fldChar w:fldCharType="end"/>
            </w:r>
          </w:hyperlink>
        </w:p>
        <w:p w14:paraId="7F09FF5D" w14:textId="77777777" w:rsidR="00581692" w:rsidRDefault="00581692">
          <w:pPr>
            <w:pStyle w:val="TOC2"/>
            <w:tabs>
              <w:tab w:val="right" w:leader="dot" w:pos="10156"/>
            </w:tabs>
            <w:rPr>
              <w:rFonts w:eastAsiaTheme="minorEastAsia"/>
              <w:noProof/>
              <w:color w:val="auto"/>
              <w:kern w:val="0"/>
              <w:sz w:val="24"/>
              <w:szCs w:val="24"/>
              <w:lang w:eastAsia="en-US"/>
            </w:rPr>
          </w:pPr>
          <w:hyperlink w:anchor="_Toc513412544" w:history="1">
            <w:r w:rsidRPr="00075B2C">
              <w:rPr>
                <w:rStyle w:val="Hyperlink"/>
                <w:noProof/>
              </w:rPr>
              <w:t>2.7. Advantages of Microservices over Monolithic architecture</w:t>
            </w:r>
            <w:r>
              <w:rPr>
                <w:noProof/>
                <w:webHidden/>
              </w:rPr>
              <w:tab/>
            </w:r>
            <w:r>
              <w:rPr>
                <w:noProof/>
                <w:webHidden/>
              </w:rPr>
              <w:fldChar w:fldCharType="begin"/>
            </w:r>
            <w:r>
              <w:rPr>
                <w:noProof/>
                <w:webHidden/>
              </w:rPr>
              <w:instrText xml:space="preserve"> PAGEREF _Toc513412544 \h </w:instrText>
            </w:r>
            <w:r>
              <w:rPr>
                <w:noProof/>
                <w:webHidden/>
              </w:rPr>
            </w:r>
            <w:r>
              <w:rPr>
                <w:noProof/>
                <w:webHidden/>
              </w:rPr>
              <w:fldChar w:fldCharType="separate"/>
            </w:r>
            <w:r>
              <w:rPr>
                <w:noProof/>
                <w:webHidden/>
              </w:rPr>
              <w:t>19</w:t>
            </w:r>
            <w:r>
              <w:rPr>
                <w:noProof/>
                <w:webHidden/>
              </w:rPr>
              <w:fldChar w:fldCharType="end"/>
            </w:r>
          </w:hyperlink>
        </w:p>
        <w:p w14:paraId="3D96814E" w14:textId="77777777" w:rsidR="00581692" w:rsidRDefault="00581692">
          <w:pPr>
            <w:pStyle w:val="TOC1"/>
            <w:tabs>
              <w:tab w:val="right" w:leader="dot" w:pos="10156"/>
            </w:tabs>
            <w:rPr>
              <w:rFonts w:asciiTheme="minorHAnsi" w:eastAsiaTheme="minorEastAsia" w:hAnsiTheme="minorHAnsi"/>
              <w:b w:val="0"/>
              <w:bCs w:val="0"/>
              <w:noProof/>
              <w:color w:val="auto"/>
              <w:kern w:val="0"/>
              <w:lang w:eastAsia="en-US"/>
            </w:rPr>
          </w:pPr>
          <w:hyperlink w:anchor="_Toc513412545" w:history="1">
            <w:r w:rsidRPr="00075B2C">
              <w:rPr>
                <w:rStyle w:val="Hyperlink"/>
                <w:noProof/>
              </w:rPr>
              <w:t>3. Development Stack</w:t>
            </w:r>
            <w:r>
              <w:rPr>
                <w:noProof/>
                <w:webHidden/>
              </w:rPr>
              <w:tab/>
            </w:r>
            <w:r>
              <w:rPr>
                <w:noProof/>
                <w:webHidden/>
              </w:rPr>
              <w:fldChar w:fldCharType="begin"/>
            </w:r>
            <w:r>
              <w:rPr>
                <w:noProof/>
                <w:webHidden/>
              </w:rPr>
              <w:instrText xml:space="preserve"> PAGEREF _Toc513412545 \h </w:instrText>
            </w:r>
            <w:r>
              <w:rPr>
                <w:noProof/>
                <w:webHidden/>
              </w:rPr>
            </w:r>
            <w:r>
              <w:rPr>
                <w:noProof/>
                <w:webHidden/>
              </w:rPr>
              <w:fldChar w:fldCharType="separate"/>
            </w:r>
            <w:r>
              <w:rPr>
                <w:noProof/>
                <w:webHidden/>
              </w:rPr>
              <w:t>20</w:t>
            </w:r>
            <w:r>
              <w:rPr>
                <w:noProof/>
                <w:webHidden/>
              </w:rPr>
              <w:fldChar w:fldCharType="end"/>
            </w:r>
          </w:hyperlink>
        </w:p>
        <w:p w14:paraId="044080B2" w14:textId="10F124F3" w:rsidR="003B2050" w:rsidRDefault="003B2050" w:rsidP="003C0BD5">
          <w:pPr>
            <w:tabs>
              <w:tab w:val="left" w:pos="3578"/>
            </w:tabs>
          </w:pPr>
          <w:r>
            <w:rPr>
              <w:b/>
              <w:bCs/>
              <w:noProof/>
            </w:rPr>
            <w:fldChar w:fldCharType="end"/>
          </w:r>
          <w:r w:rsidR="003C0BD5">
            <w:rPr>
              <w:b/>
              <w:bCs/>
              <w:noProof/>
            </w:rPr>
            <w:tab/>
          </w:r>
        </w:p>
      </w:sdtContent>
    </w:sdt>
    <w:p w14:paraId="5EA5337D" w14:textId="2CD0DEFD" w:rsidR="00805D6D" w:rsidRDefault="003C0BD5" w:rsidP="003C0BD5">
      <w:pPr>
        <w:tabs>
          <w:tab w:val="left" w:pos="3578"/>
        </w:tabs>
        <w:sectPr w:rsidR="00805D6D" w:rsidSect="008B22F9">
          <w:headerReference w:type="even" r:id="rId12"/>
          <w:headerReference w:type="default" r:id="rId13"/>
          <w:footerReference w:type="even" r:id="rId14"/>
          <w:footerReference w:type="default" r:id="rId15"/>
          <w:headerReference w:type="first" r:id="rId16"/>
          <w:footerReference w:type="first" r:id="rId17"/>
          <w:pgSz w:w="12240" w:h="15840" w:code="1"/>
          <w:pgMar w:top="1037" w:right="1037" w:bottom="1051" w:left="1037" w:header="1080" w:footer="720" w:gutter="0"/>
          <w:pgNumType w:start="0"/>
          <w:cols w:space="720"/>
          <w:titlePg/>
          <w:docGrid w:linePitch="360"/>
        </w:sectPr>
      </w:pPr>
      <w:r>
        <w:tab/>
      </w:r>
    </w:p>
    <w:p w14:paraId="02B51EEA" w14:textId="5F3916F7" w:rsidR="00805D6D" w:rsidRPr="00DA0C75" w:rsidRDefault="00D478CC">
      <w:pPr>
        <w:pStyle w:val="Heading1"/>
        <w:rPr>
          <w:b/>
        </w:rPr>
      </w:pPr>
      <w:bookmarkStart w:id="0" w:name="_Toc513412521"/>
      <w:r>
        <w:rPr>
          <w:b/>
        </w:rPr>
        <w:lastRenderedPageBreak/>
        <w:t>Problem Statement</w:t>
      </w:r>
      <w:bookmarkEnd w:id="0"/>
    </w:p>
    <w:p w14:paraId="36508B63" w14:textId="4FED9039" w:rsidR="00035E12" w:rsidRPr="00F415C9" w:rsidRDefault="003039D4" w:rsidP="00B82757">
      <w:pPr>
        <w:jc w:val="both"/>
        <w:rPr>
          <w:sz w:val="24"/>
          <w:szCs w:val="24"/>
        </w:rPr>
      </w:pPr>
      <w:r w:rsidRPr="003039D4">
        <w:rPr>
          <w:sz w:val="24"/>
          <w:szCs w:val="24"/>
        </w:rPr>
        <w:t>To develop a Trading web application which allows the users to seamlessly buy and/or sell their items using this platform.</w:t>
      </w:r>
    </w:p>
    <w:p w14:paraId="796FA05D" w14:textId="0883C9BA" w:rsidR="00805D6D" w:rsidRPr="00E042BD" w:rsidRDefault="00F415C9" w:rsidP="00B82757">
      <w:pPr>
        <w:pStyle w:val="Heading2"/>
        <w:jc w:val="both"/>
        <w:rPr>
          <w:sz w:val="28"/>
        </w:rPr>
      </w:pPr>
      <w:bookmarkStart w:id="1" w:name="_Toc513412522"/>
      <w:r>
        <w:rPr>
          <w:sz w:val="28"/>
        </w:rPr>
        <w:t>Introduction</w:t>
      </w:r>
      <w:bookmarkEnd w:id="1"/>
    </w:p>
    <w:p w14:paraId="424F9426" w14:textId="77777777" w:rsidR="0092249D" w:rsidRPr="00D3333E" w:rsidRDefault="0092249D" w:rsidP="00D3333E">
      <w:pPr>
        <w:jc w:val="both"/>
        <w:rPr>
          <w:sz w:val="24"/>
          <w:szCs w:val="24"/>
        </w:rPr>
      </w:pPr>
      <w:r w:rsidRPr="0092249D">
        <w:rPr>
          <w:sz w:val="24"/>
          <w:szCs w:val="24"/>
        </w:rPr>
        <w:t xml:space="preserve">It is a common practice to give away or scrap the items which you don’t need anymore. How about selling them instead? This web application gives a real - time opportunity to meet potential buyers of such products. It’s an attempt to bridge the gap between the buyers and sellers who would want to sell and/or buy items online. </w:t>
      </w:r>
    </w:p>
    <w:p w14:paraId="2135AA50" w14:textId="77777777" w:rsidR="004E3A32" w:rsidRDefault="00D3333E" w:rsidP="004E3A32">
      <w:pPr>
        <w:pStyle w:val="Heading2"/>
        <w:jc w:val="both"/>
        <w:rPr>
          <w:sz w:val="28"/>
        </w:rPr>
      </w:pPr>
      <w:bookmarkStart w:id="2" w:name="_Toc513412523"/>
      <w:r>
        <w:rPr>
          <w:sz w:val="28"/>
        </w:rPr>
        <w:t>Motivation</w:t>
      </w:r>
      <w:bookmarkEnd w:id="2"/>
    </w:p>
    <w:p w14:paraId="4BB844E1" w14:textId="3C01253F" w:rsidR="004E3A32" w:rsidRPr="004E3A32" w:rsidRDefault="004E3A32" w:rsidP="00253D3F">
      <w:pPr>
        <w:jc w:val="both"/>
        <w:rPr>
          <w:rFonts w:asciiTheme="majorHAnsi" w:eastAsiaTheme="majorEastAsia" w:hAnsiTheme="majorHAnsi" w:cstheme="majorBidi"/>
          <w:color w:val="577188" w:themeColor="accent1" w:themeShade="BF"/>
          <w:sz w:val="24"/>
          <w:szCs w:val="24"/>
        </w:rPr>
      </w:pPr>
      <w:r w:rsidRPr="004E3A32">
        <w:rPr>
          <w:sz w:val="24"/>
          <w:szCs w:val="24"/>
        </w:rPr>
        <w:t>It is not uncommon to notice students posting advertisements on social media pages of products they wish to sell or give away. Sellers often face problems meeting the potential and genuine buyers of the products. This Web Application is a software solution to address this issue as it serves as a mediator between the sellers and</w:t>
      </w:r>
      <w:r w:rsidR="00BF3D92">
        <w:rPr>
          <w:sz w:val="24"/>
          <w:szCs w:val="24"/>
        </w:rPr>
        <w:t xml:space="preserve"> the</w:t>
      </w:r>
      <w:r w:rsidRPr="004E3A32">
        <w:rPr>
          <w:sz w:val="24"/>
          <w:szCs w:val="24"/>
        </w:rPr>
        <w:t xml:space="preserve"> buyers.</w:t>
      </w:r>
    </w:p>
    <w:p w14:paraId="535DD089" w14:textId="77777777" w:rsidR="004E3A32" w:rsidRDefault="004E3A32" w:rsidP="00253D3F">
      <w:pPr>
        <w:jc w:val="both"/>
        <w:rPr>
          <w:sz w:val="24"/>
          <w:szCs w:val="24"/>
        </w:rPr>
      </w:pPr>
      <w:r w:rsidRPr="004E3A32">
        <w:rPr>
          <w:sz w:val="24"/>
          <w:szCs w:val="24"/>
        </w:rPr>
        <w:t>Original Idea hovers around to create a platform for SU students to trade in the products they wish to. However, we decided to go beyond SU boundaries and allow anyone to use the service who wishes to trade.</w:t>
      </w:r>
    </w:p>
    <w:p w14:paraId="6F4AF73B" w14:textId="31A2DB12" w:rsidR="0028353F" w:rsidRPr="0028353F" w:rsidRDefault="0028353F" w:rsidP="0028353F">
      <w:pPr>
        <w:pStyle w:val="Heading2"/>
        <w:jc w:val="both"/>
        <w:rPr>
          <w:sz w:val="28"/>
        </w:rPr>
      </w:pPr>
      <w:bookmarkStart w:id="3" w:name="_Toc513412524"/>
      <w:r w:rsidRPr="0028353F">
        <w:rPr>
          <w:sz w:val="28"/>
        </w:rPr>
        <w:t>Team Members</w:t>
      </w:r>
      <w:bookmarkEnd w:id="3"/>
    </w:p>
    <w:p w14:paraId="4FBAFD08"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Himanshu Chhabra (Team Lead) - 777993851</w:t>
      </w:r>
    </w:p>
    <w:p w14:paraId="5389FE49"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Chetali Mahore - 750500177</w:t>
      </w:r>
    </w:p>
    <w:p w14:paraId="6FED2350"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Krupa Mavani - 351960088</w:t>
      </w:r>
    </w:p>
    <w:p w14:paraId="7770AA5F"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Aarsh Patil - 329989968</w:t>
      </w:r>
    </w:p>
    <w:p w14:paraId="3844F786"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Sowmya Padmanabhi - 518645655</w:t>
      </w:r>
    </w:p>
    <w:p w14:paraId="48D890A4"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Anagha Fatale - 438039600</w:t>
      </w:r>
    </w:p>
    <w:p w14:paraId="3731CFED"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Vinu Kundnani - 470316255</w:t>
      </w:r>
    </w:p>
    <w:p w14:paraId="0D02839A" w14:textId="77777777" w:rsidR="0028353F" w:rsidRPr="004D7F61" w:rsidRDefault="0028353F" w:rsidP="0028353F">
      <w:pPr>
        <w:pStyle w:val="ListParagraph"/>
        <w:numPr>
          <w:ilvl w:val="0"/>
          <w:numId w:val="43"/>
        </w:numPr>
        <w:spacing w:before="0" w:after="0" w:line="240" w:lineRule="auto"/>
        <w:jc w:val="both"/>
        <w:rPr>
          <w:sz w:val="24"/>
          <w:szCs w:val="24"/>
        </w:rPr>
      </w:pPr>
      <w:r w:rsidRPr="004D7F61">
        <w:rPr>
          <w:sz w:val="24"/>
          <w:szCs w:val="24"/>
        </w:rPr>
        <w:t>Sonali Ratnam - 600148631</w:t>
      </w:r>
    </w:p>
    <w:p w14:paraId="347F6FE1" w14:textId="77777777" w:rsidR="0028353F" w:rsidRPr="004D7F61" w:rsidRDefault="0028353F" w:rsidP="0028353F">
      <w:pPr>
        <w:pStyle w:val="ListBullet"/>
        <w:numPr>
          <w:ilvl w:val="0"/>
          <w:numId w:val="0"/>
        </w:numPr>
        <w:jc w:val="both"/>
        <w:rPr>
          <w:sz w:val="24"/>
          <w:szCs w:val="24"/>
        </w:rPr>
      </w:pPr>
    </w:p>
    <w:p w14:paraId="29FB8826" w14:textId="77777777" w:rsidR="0028353F" w:rsidRPr="004E3A32" w:rsidRDefault="0028353F" w:rsidP="00253D3F">
      <w:pPr>
        <w:jc w:val="both"/>
        <w:rPr>
          <w:sz w:val="24"/>
          <w:szCs w:val="24"/>
        </w:rPr>
      </w:pPr>
    </w:p>
    <w:p w14:paraId="054E4CDD" w14:textId="6750AA0C" w:rsidR="00805D6D" w:rsidRDefault="001A77CD" w:rsidP="00B82757">
      <w:pPr>
        <w:pStyle w:val="Heading1"/>
        <w:jc w:val="both"/>
      </w:pPr>
      <w:bookmarkStart w:id="4" w:name="_Toc513412525"/>
      <w:r>
        <w:lastRenderedPageBreak/>
        <w:t>1.</w:t>
      </w:r>
      <w:r w:rsidR="00597849">
        <w:t xml:space="preserve"> </w:t>
      </w:r>
      <w:r w:rsidR="00A3390C">
        <w:t>Features</w:t>
      </w:r>
      <w:bookmarkEnd w:id="4"/>
    </w:p>
    <w:p w14:paraId="27E75B7B" w14:textId="1081FE01" w:rsidR="00805D6D" w:rsidRPr="00E22A1A" w:rsidRDefault="00F75CA3" w:rsidP="00B82757">
      <w:pPr>
        <w:jc w:val="both"/>
        <w:rPr>
          <w:sz w:val="24"/>
        </w:rPr>
      </w:pPr>
      <w:r w:rsidRPr="00E22A1A">
        <w:rPr>
          <w:sz w:val="24"/>
        </w:rPr>
        <w:t>T</w:t>
      </w:r>
      <w:r w:rsidR="003A3DF7">
        <w:rPr>
          <w:sz w:val="24"/>
        </w:rPr>
        <w:t xml:space="preserve">his section </w:t>
      </w:r>
      <w:r w:rsidR="00362CC4">
        <w:rPr>
          <w:sz w:val="24"/>
        </w:rPr>
        <w:t>focuses on several features that that have been developed.</w:t>
      </w:r>
    </w:p>
    <w:p w14:paraId="1EF2C4A9" w14:textId="222A9383" w:rsidR="00805D6D" w:rsidRPr="00997F38" w:rsidRDefault="007E3855" w:rsidP="00B82757">
      <w:pPr>
        <w:pStyle w:val="Heading2"/>
        <w:jc w:val="both"/>
        <w:rPr>
          <w:rFonts w:asciiTheme="minorHAnsi" w:eastAsiaTheme="minorEastAsia" w:hAnsiTheme="minorHAnsi" w:cstheme="minorBidi"/>
          <w:szCs w:val="22"/>
        </w:rPr>
      </w:pPr>
      <w:bookmarkStart w:id="5" w:name="_Toc513412526"/>
      <w:r w:rsidRPr="00997F38">
        <w:rPr>
          <w:sz w:val="28"/>
        </w:rPr>
        <w:t>1.</w:t>
      </w:r>
      <w:r w:rsidR="009B698A">
        <w:rPr>
          <w:sz w:val="28"/>
        </w:rPr>
        <w:t>1</w:t>
      </w:r>
      <w:r w:rsidRPr="00997F38">
        <w:rPr>
          <w:sz w:val="28"/>
        </w:rPr>
        <w:t xml:space="preserve"> </w:t>
      </w:r>
      <w:r w:rsidR="007F2CF8" w:rsidRPr="00997F38">
        <w:rPr>
          <w:sz w:val="28"/>
        </w:rPr>
        <w:t xml:space="preserve">Register / </w:t>
      </w:r>
      <w:r w:rsidR="003F7AA1" w:rsidRPr="00997F38">
        <w:rPr>
          <w:sz w:val="28"/>
        </w:rPr>
        <w:t xml:space="preserve">Login </w:t>
      </w:r>
      <w:r w:rsidR="00362CC4">
        <w:rPr>
          <w:sz w:val="28"/>
        </w:rPr>
        <w:t>Feature</w:t>
      </w:r>
      <w:bookmarkEnd w:id="5"/>
    </w:p>
    <w:p w14:paraId="66839BC3" w14:textId="4C356CE2" w:rsidR="00362CC4" w:rsidRDefault="00362CC4" w:rsidP="00664EB5">
      <w:pPr>
        <w:pStyle w:val="ListBullet"/>
        <w:jc w:val="both"/>
        <w:rPr>
          <w:sz w:val="24"/>
        </w:rPr>
      </w:pPr>
      <w:r w:rsidRPr="00362CC4">
        <w:rPr>
          <w:sz w:val="24"/>
        </w:rPr>
        <w:t>The web application supports sign in feature</w:t>
      </w:r>
    </w:p>
    <w:p w14:paraId="2A44522F" w14:textId="309C62A9" w:rsidR="0038119D" w:rsidRPr="0038119D" w:rsidRDefault="0038119D" w:rsidP="0038119D">
      <w:pPr>
        <w:pStyle w:val="ListBullet"/>
        <w:jc w:val="both"/>
        <w:rPr>
          <w:sz w:val="24"/>
        </w:rPr>
      </w:pPr>
      <w:r w:rsidRPr="00362CC4">
        <w:rPr>
          <w:sz w:val="24"/>
        </w:rPr>
        <w:t xml:space="preserve">The user can sign in using the registered credentials as shown in the figure </w:t>
      </w:r>
      <w:r>
        <w:rPr>
          <w:sz w:val="24"/>
        </w:rPr>
        <w:t>1.1.1</w:t>
      </w:r>
    </w:p>
    <w:p w14:paraId="7A9E1698" w14:textId="7B1ABF9A" w:rsidR="00362CC4" w:rsidRPr="00100E90" w:rsidRDefault="00362CC4" w:rsidP="00100E90">
      <w:pPr>
        <w:pStyle w:val="ListBullet"/>
        <w:jc w:val="both"/>
        <w:rPr>
          <w:sz w:val="24"/>
        </w:rPr>
      </w:pPr>
      <w:r>
        <w:rPr>
          <w:sz w:val="24"/>
        </w:rPr>
        <w:t>The web application allows the user to get itself registered to the website</w:t>
      </w:r>
      <w:r w:rsidR="0038119D">
        <w:rPr>
          <w:sz w:val="24"/>
        </w:rPr>
        <w:t xml:space="preserve"> as shown in figure 1.1.2</w:t>
      </w:r>
    </w:p>
    <w:p w14:paraId="60901E77" w14:textId="77777777" w:rsidR="00362CC4" w:rsidRDefault="00362CC4" w:rsidP="00362CC4">
      <w:pPr>
        <w:pStyle w:val="ListBullet"/>
        <w:numPr>
          <w:ilvl w:val="0"/>
          <w:numId w:val="0"/>
        </w:numPr>
        <w:ind w:left="360"/>
        <w:jc w:val="both"/>
        <w:rPr>
          <w:sz w:val="24"/>
        </w:rPr>
      </w:pPr>
    </w:p>
    <w:p w14:paraId="5C80FD96" w14:textId="6498F1FA" w:rsidR="00D54F99" w:rsidRDefault="002B0576" w:rsidP="00D0192B">
      <w:pPr>
        <w:pStyle w:val="ListBullet"/>
        <w:numPr>
          <w:ilvl w:val="0"/>
          <w:numId w:val="0"/>
        </w:numPr>
        <w:ind w:left="360"/>
        <w:jc w:val="center"/>
        <w:rPr>
          <w:sz w:val="24"/>
          <w:szCs w:val="24"/>
        </w:rPr>
      </w:pPr>
      <w:r>
        <w:rPr>
          <w:noProof/>
          <w:sz w:val="24"/>
          <w:szCs w:val="24"/>
          <w:lang w:eastAsia="en-US"/>
        </w:rPr>
        <w:drawing>
          <wp:inline distT="0" distB="0" distL="0" distR="0" wp14:anchorId="4210DF37" wp14:editId="4605B90D">
            <wp:extent cx="5849620" cy="3248660"/>
            <wp:effectExtent l="0" t="0" r="0" b="2540"/>
            <wp:docPr id="29" name="Picture 29" descr="../../../../Desktop/Screen%20Shot%202018-05-06%20at%2011.0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6%20at%2011.07.3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9620" cy="3248660"/>
                    </a:xfrm>
                    <a:prstGeom prst="rect">
                      <a:avLst/>
                    </a:prstGeom>
                    <a:noFill/>
                    <a:ln>
                      <a:noFill/>
                    </a:ln>
                  </pic:spPr>
                </pic:pic>
              </a:graphicData>
            </a:graphic>
          </wp:inline>
        </w:drawing>
      </w:r>
    </w:p>
    <w:p w14:paraId="1B7B705B" w14:textId="35F312E3" w:rsidR="000F0FE2" w:rsidRPr="00494E61" w:rsidRDefault="00760C45" w:rsidP="00BE7286">
      <w:pPr>
        <w:pStyle w:val="ListBullet"/>
        <w:numPr>
          <w:ilvl w:val="0"/>
          <w:numId w:val="0"/>
        </w:numPr>
        <w:ind w:left="360"/>
        <w:jc w:val="center"/>
      </w:pPr>
      <w:r>
        <w:t xml:space="preserve">Figure </w:t>
      </w:r>
      <w:r w:rsidR="001A77CD">
        <w:t>1.</w:t>
      </w:r>
      <w:r>
        <w:t>1.1</w:t>
      </w:r>
    </w:p>
    <w:p w14:paraId="27E93835" w14:textId="626E3F36" w:rsidR="007B5E75" w:rsidRDefault="007B5E75" w:rsidP="007B5E75">
      <w:pPr>
        <w:pStyle w:val="ListBullet"/>
        <w:numPr>
          <w:ilvl w:val="0"/>
          <w:numId w:val="0"/>
        </w:numPr>
        <w:ind w:left="360"/>
        <w:jc w:val="center"/>
        <w:rPr>
          <w:sz w:val="24"/>
          <w:szCs w:val="24"/>
        </w:rPr>
      </w:pPr>
      <w:r>
        <w:rPr>
          <w:noProof/>
          <w:sz w:val="24"/>
          <w:szCs w:val="24"/>
          <w:lang w:eastAsia="en-US"/>
        </w:rPr>
        <w:lastRenderedPageBreak/>
        <w:drawing>
          <wp:inline distT="0" distB="0" distL="0" distR="0" wp14:anchorId="7B64A3E5" wp14:editId="79BD13EB">
            <wp:extent cx="5470200" cy="3049509"/>
            <wp:effectExtent l="0" t="0" r="0" b="0"/>
            <wp:docPr id="15" name="Picture 15" descr="../../../../Desktop/Screen%20Shot%202018-05-05%20at%201.00.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5%20at%201.00.52%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8701" cy="3070973"/>
                    </a:xfrm>
                    <a:prstGeom prst="rect">
                      <a:avLst/>
                    </a:prstGeom>
                    <a:noFill/>
                    <a:ln>
                      <a:noFill/>
                    </a:ln>
                  </pic:spPr>
                </pic:pic>
              </a:graphicData>
            </a:graphic>
          </wp:inline>
        </w:drawing>
      </w:r>
    </w:p>
    <w:p w14:paraId="6A08BE59" w14:textId="49286395" w:rsidR="007828EB" w:rsidRPr="00F40C91" w:rsidRDefault="00760C45" w:rsidP="007828EB">
      <w:pPr>
        <w:pStyle w:val="ListBullet"/>
        <w:numPr>
          <w:ilvl w:val="0"/>
          <w:numId w:val="0"/>
        </w:numPr>
        <w:ind w:left="360" w:hanging="360"/>
        <w:jc w:val="center"/>
      </w:pPr>
      <w:r>
        <w:t xml:space="preserve">Figure </w:t>
      </w:r>
      <w:r w:rsidR="001A77CD">
        <w:t>1.</w:t>
      </w:r>
      <w:r>
        <w:t>1.2</w:t>
      </w:r>
    </w:p>
    <w:p w14:paraId="74109980" w14:textId="3913CC89" w:rsidR="007828EB" w:rsidRDefault="009B698A" w:rsidP="007828EB">
      <w:pPr>
        <w:pStyle w:val="Heading2"/>
      </w:pPr>
      <w:bookmarkStart w:id="6" w:name="_Toc513412527"/>
      <w:r>
        <w:rPr>
          <w:sz w:val="28"/>
          <w:szCs w:val="28"/>
        </w:rPr>
        <w:t>1.2</w:t>
      </w:r>
      <w:r w:rsidR="007B0121" w:rsidRPr="00B82757">
        <w:rPr>
          <w:sz w:val="28"/>
          <w:szCs w:val="28"/>
        </w:rPr>
        <w:t xml:space="preserve"> </w:t>
      </w:r>
      <w:r w:rsidR="007828EB">
        <w:rPr>
          <w:sz w:val="28"/>
        </w:rPr>
        <w:t xml:space="preserve">Advance </w:t>
      </w:r>
      <w:r w:rsidR="007828EB" w:rsidRPr="00D016E0">
        <w:rPr>
          <w:sz w:val="28"/>
        </w:rPr>
        <w:t xml:space="preserve">Custom Search </w:t>
      </w:r>
      <w:r w:rsidR="007828EB">
        <w:rPr>
          <w:sz w:val="28"/>
        </w:rPr>
        <w:t>Feature</w:t>
      </w:r>
      <w:bookmarkEnd w:id="6"/>
    </w:p>
    <w:p w14:paraId="3BDDC531" w14:textId="2D813228" w:rsidR="007828EB" w:rsidRDefault="007828EB" w:rsidP="007828EB">
      <w:pPr>
        <w:pStyle w:val="ListBullet"/>
        <w:rPr>
          <w:sz w:val="24"/>
          <w:szCs w:val="24"/>
        </w:rPr>
      </w:pPr>
      <w:r w:rsidRPr="00D016E0">
        <w:rPr>
          <w:sz w:val="24"/>
          <w:szCs w:val="24"/>
        </w:rPr>
        <w:t>Custom</w:t>
      </w:r>
      <w:r>
        <w:rPr>
          <w:sz w:val="24"/>
          <w:szCs w:val="24"/>
        </w:rPr>
        <w:t xml:space="preserve"> Search assists the user to search for the products on the website using keywords as </w:t>
      </w:r>
      <w:r w:rsidR="0016707D">
        <w:rPr>
          <w:sz w:val="24"/>
          <w:szCs w:val="24"/>
        </w:rPr>
        <w:t xml:space="preserve">shown in the figure </w:t>
      </w:r>
      <w:r w:rsidR="001A77CD">
        <w:rPr>
          <w:sz w:val="24"/>
          <w:szCs w:val="24"/>
        </w:rPr>
        <w:t>1.</w:t>
      </w:r>
      <w:r w:rsidR="0016707D">
        <w:rPr>
          <w:sz w:val="24"/>
          <w:szCs w:val="24"/>
        </w:rPr>
        <w:t>2</w:t>
      </w:r>
      <w:r>
        <w:rPr>
          <w:sz w:val="24"/>
          <w:szCs w:val="24"/>
        </w:rPr>
        <w:t>.1</w:t>
      </w:r>
    </w:p>
    <w:p w14:paraId="45E2C38A" w14:textId="251C7B68" w:rsidR="007828EB" w:rsidRDefault="007828EB" w:rsidP="007828EB">
      <w:pPr>
        <w:pStyle w:val="ListBullet"/>
        <w:rPr>
          <w:sz w:val="24"/>
          <w:szCs w:val="24"/>
        </w:rPr>
      </w:pPr>
      <w:r>
        <w:rPr>
          <w:sz w:val="24"/>
          <w:szCs w:val="24"/>
        </w:rPr>
        <w:t>This featur</w:t>
      </w:r>
      <w:r w:rsidR="00CA0F51">
        <w:rPr>
          <w:sz w:val="24"/>
          <w:szCs w:val="24"/>
        </w:rPr>
        <w:t>e enhances the user experience b</w:t>
      </w:r>
      <w:r>
        <w:rPr>
          <w:sz w:val="24"/>
          <w:szCs w:val="24"/>
        </w:rPr>
        <w:t>y allowing the users to search for products based on popular keywords e.g.: laptop, Dell, iPhone, shoes, red dress, table etc.</w:t>
      </w:r>
    </w:p>
    <w:p w14:paraId="27745DB3" w14:textId="77777777" w:rsidR="007828EB" w:rsidRDefault="007828EB" w:rsidP="007828EB">
      <w:pPr>
        <w:pStyle w:val="ListBullet"/>
        <w:rPr>
          <w:sz w:val="24"/>
          <w:szCs w:val="24"/>
        </w:rPr>
      </w:pPr>
      <w:r>
        <w:rPr>
          <w:sz w:val="24"/>
          <w:szCs w:val="24"/>
        </w:rPr>
        <w:t xml:space="preserve">The system uses spring query language support to return the search results in a very efficient manner.  </w:t>
      </w:r>
    </w:p>
    <w:p w14:paraId="363B6A54" w14:textId="77777777" w:rsidR="007828EB" w:rsidRDefault="007828EB" w:rsidP="007828EB">
      <w:pPr>
        <w:pStyle w:val="ListBullet"/>
        <w:rPr>
          <w:sz w:val="24"/>
          <w:szCs w:val="24"/>
        </w:rPr>
      </w:pPr>
      <w:r>
        <w:rPr>
          <w:sz w:val="24"/>
          <w:szCs w:val="24"/>
        </w:rPr>
        <w:t>The user can browse through the searched products and click on any product of its choice to view product details</w:t>
      </w:r>
    </w:p>
    <w:p w14:paraId="206AEB3D" w14:textId="11BF55FA" w:rsidR="007828EB" w:rsidRDefault="007828EB" w:rsidP="007828EB">
      <w:pPr>
        <w:pStyle w:val="ListBullet"/>
        <w:rPr>
          <w:sz w:val="24"/>
          <w:szCs w:val="24"/>
        </w:rPr>
      </w:pPr>
      <w:r>
        <w:rPr>
          <w:sz w:val="24"/>
          <w:szCs w:val="24"/>
        </w:rPr>
        <w:t xml:space="preserve">As seen from the </w:t>
      </w:r>
      <w:r w:rsidR="00D03D82">
        <w:rPr>
          <w:sz w:val="24"/>
          <w:szCs w:val="24"/>
        </w:rPr>
        <w:t>figure 1.2.1</w:t>
      </w:r>
      <w:r>
        <w:rPr>
          <w:sz w:val="24"/>
          <w:szCs w:val="24"/>
        </w:rPr>
        <w:t xml:space="preserve"> below, the Search results returns all the products that has a matching substring either with the product name or product description.</w:t>
      </w:r>
    </w:p>
    <w:p w14:paraId="40CF4B04" w14:textId="77777777" w:rsidR="007828EB" w:rsidRDefault="007828EB" w:rsidP="007828EB">
      <w:pPr>
        <w:pStyle w:val="ListBullet"/>
        <w:numPr>
          <w:ilvl w:val="0"/>
          <w:numId w:val="0"/>
        </w:numPr>
        <w:ind w:left="360"/>
        <w:rPr>
          <w:sz w:val="24"/>
          <w:szCs w:val="24"/>
        </w:rPr>
      </w:pPr>
    </w:p>
    <w:p w14:paraId="6B7DB9B5" w14:textId="77777777" w:rsidR="007828EB" w:rsidRDefault="007828EB" w:rsidP="007828EB">
      <w:pPr>
        <w:pStyle w:val="ListBullet"/>
        <w:numPr>
          <w:ilvl w:val="0"/>
          <w:numId w:val="0"/>
        </w:numPr>
        <w:ind w:left="360"/>
        <w:jc w:val="center"/>
        <w:rPr>
          <w:sz w:val="24"/>
          <w:szCs w:val="24"/>
        </w:rPr>
      </w:pPr>
      <w:r>
        <w:rPr>
          <w:noProof/>
          <w:sz w:val="24"/>
          <w:szCs w:val="24"/>
          <w:lang w:eastAsia="en-US"/>
        </w:rPr>
        <w:lastRenderedPageBreak/>
        <w:drawing>
          <wp:inline distT="0" distB="0" distL="0" distR="0" wp14:anchorId="2A56DC03" wp14:editId="58F3AB0E">
            <wp:extent cx="5541464" cy="3232150"/>
            <wp:effectExtent l="0" t="0" r="0" b="0"/>
            <wp:docPr id="19" name="Picture 19" descr="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Search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319" cy="3237898"/>
                    </a:xfrm>
                    <a:prstGeom prst="rect">
                      <a:avLst/>
                    </a:prstGeom>
                    <a:noFill/>
                    <a:ln>
                      <a:noFill/>
                    </a:ln>
                  </pic:spPr>
                </pic:pic>
              </a:graphicData>
            </a:graphic>
          </wp:inline>
        </w:drawing>
      </w:r>
    </w:p>
    <w:p w14:paraId="514A4C1D" w14:textId="506DF901" w:rsidR="007828EB" w:rsidRPr="00DC0229" w:rsidRDefault="0016707D" w:rsidP="007828EB">
      <w:pPr>
        <w:pStyle w:val="ListBullet"/>
        <w:numPr>
          <w:ilvl w:val="0"/>
          <w:numId w:val="0"/>
        </w:numPr>
        <w:ind w:left="360"/>
        <w:jc w:val="center"/>
      </w:pPr>
      <w:r w:rsidRPr="00DC0229">
        <w:t xml:space="preserve">Figure </w:t>
      </w:r>
      <w:r w:rsidR="001A77CD">
        <w:t>1.</w:t>
      </w:r>
      <w:r w:rsidRPr="00DC0229">
        <w:t>2</w:t>
      </w:r>
      <w:r w:rsidR="007828EB" w:rsidRPr="00DC0229">
        <w:t>.1</w:t>
      </w:r>
    </w:p>
    <w:p w14:paraId="60E4DBCD" w14:textId="77777777" w:rsidR="00AF781D" w:rsidRDefault="00AF781D" w:rsidP="0016707D">
      <w:pPr>
        <w:pStyle w:val="ListBullet"/>
        <w:numPr>
          <w:ilvl w:val="0"/>
          <w:numId w:val="0"/>
        </w:numPr>
      </w:pPr>
    </w:p>
    <w:p w14:paraId="66A6403D" w14:textId="481726FA" w:rsidR="00805D6D" w:rsidRPr="00B82757" w:rsidRDefault="00545573">
      <w:pPr>
        <w:pStyle w:val="Heading2"/>
        <w:rPr>
          <w:sz w:val="28"/>
          <w:szCs w:val="28"/>
        </w:rPr>
      </w:pPr>
      <w:bookmarkStart w:id="7" w:name="_Toc513412528"/>
      <w:r>
        <w:rPr>
          <w:sz w:val="28"/>
          <w:szCs w:val="28"/>
        </w:rPr>
        <w:t>1.3</w:t>
      </w:r>
      <w:r w:rsidR="0049625D" w:rsidRPr="00B82757">
        <w:rPr>
          <w:sz w:val="28"/>
          <w:szCs w:val="28"/>
        </w:rPr>
        <w:t xml:space="preserve"> </w:t>
      </w:r>
      <w:r w:rsidR="003A6801">
        <w:rPr>
          <w:sz w:val="28"/>
          <w:szCs w:val="28"/>
        </w:rPr>
        <w:t xml:space="preserve">Pagination </w:t>
      </w:r>
      <w:r w:rsidR="003B7C17">
        <w:rPr>
          <w:sz w:val="28"/>
          <w:szCs w:val="28"/>
        </w:rPr>
        <w:t>Feature</w:t>
      </w:r>
      <w:bookmarkEnd w:id="7"/>
    </w:p>
    <w:p w14:paraId="61F9438F" w14:textId="25F6785A" w:rsidR="00D016E0" w:rsidRDefault="003B7C17" w:rsidP="00B82757">
      <w:pPr>
        <w:pStyle w:val="ListBullet"/>
        <w:jc w:val="both"/>
        <w:rPr>
          <w:sz w:val="24"/>
          <w:szCs w:val="24"/>
        </w:rPr>
      </w:pPr>
      <w:r>
        <w:rPr>
          <w:sz w:val="24"/>
          <w:szCs w:val="24"/>
        </w:rPr>
        <w:t>Application provides an elegant view to browse across several products on the system</w:t>
      </w:r>
      <w:r w:rsidR="00E619BE">
        <w:rPr>
          <w:sz w:val="24"/>
          <w:szCs w:val="24"/>
        </w:rPr>
        <w:t xml:space="preserve"> as shown in figure </w:t>
      </w:r>
      <w:r w:rsidR="001A77CD">
        <w:rPr>
          <w:sz w:val="24"/>
          <w:szCs w:val="24"/>
        </w:rPr>
        <w:t>1.</w:t>
      </w:r>
      <w:r w:rsidR="00E619BE">
        <w:rPr>
          <w:sz w:val="24"/>
          <w:szCs w:val="24"/>
        </w:rPr>
        <w:t>3.1</w:t>
      </w:r>
    </w:p>
    <w:p w14:paraId="6CE983AF" w14:textId="0FCF2520" w:rsidR="003A6801" w:rsidRDefault="003A6801" w:rsidP="003A6801">
      <w:pPr>
        <w:pStyle w:val="ListBullet"/>
        <w:jc w:val="both"/>
        <w:rPr>
          <w:sz w:val="24"/>
          <w:szCs w:val="24"/>
        </w:rPr>
      </w:pPr>
      <w:r>
        <w:rPr>
          <w:sz w:val="24"/>
          <w:szCs w:val="24"/>
        </w:rPr>
        <w:t>On successful login into the application, the user can choose to visit the Buyer’s page.</w:t>
      </w:r>
    </w:p>
    <w:p w14:paraId="283046D8" w14:textId="02096063" w:rsidR="003B7C17" w:rsidRDefault="003A6801" w:rsidP="003A6801">
      <w:pPr>
        <w:pStyle w:val="ListBullet"/>
        <w:jc w:val="both"/>
        <w:rPr>
          <w:sz w:val="24"/>
          <w:szCs w:val="24"/>
        </w:rPr>
      </w:pPr>
      <w:r>
        <w:rPr>
          <w:sz w:val="24"/>
          <w:szCs w:val="24"/>
        </w:rPr>
        <w:t xml:space="preserve">The application provides the user with an exhaustive list of products with 9 products listed on each page. </w:t>
      </w:r>
    </w:p>
    <w:p w14:paraId="319AB336" w14:textId="7B73D821" w:rsidR="00E619BE" w:rsidRDefault="00E619BE" w:rsidP="00E619BE">
      <w:pPr>
        <w:pStyle w:val="ListBullet"/>
        <w:jc w:val="both"/>
        <w:rPr>
          <w:sz w:val="24"/>
          <w:szCs w:val="24"/>
        </w:rPr>
      </w:pPr>
      <w:r>
        <w:rPr>
          <w:sz w:val="24"/>
          <w:szCs w:val="24"/>
        </w:rPr>
        <w:t xml:space="preserve">The user can navigate across the pages using the next and previous buttons on the bottom of the page as shown in figure </w:t>
      </w:r>
      <w:r w:rsidR="001A77CD">
        <w:rPr>
          <w:sz w:val="24"/>
          <w:szCs w:val="24"/>
        </w:rPr>
        <w:t>1.</w:t>
      </w:r>
      <w:r>
        <w:rPr>
          <w:sz w:val="24"/>
          <w:szCs w:val="24"/>
        </w:rPr>
        <w:t>3.2</w:t>
      </w:r>
    </w:p>
    <w:p w14:paraId="1116F7C2" w14:textId="2637561D" w:rsidR="00E619BE" w:rsidRPr="00E619BE" w:rsidRDefault="00E619BE" w:rsidP="00E619BE">
      <w:pPr>
        <w:pStyle w:val="ListBullet"/>
        <w:jc w:val="both"/>
        <w:rPr>
          <w:sz w:val="24"/>
          <w:szCs w:val="24"/>
        </w:rPr>
      </w:pPr>
      <w:r>
        <w:rPr>
          <w:sz w:val="24"/>
          <w:szCs w:val="24"/>
        </w:rPr>
        <w:t xml:space="preserve">The buyers view provides an ease access to filter </w:t>
      </w:r>
      <w:r w:rsidR="005E4ED2">
        <w:rPr>
          <w:sz w:val="24"/>
          <w:szCs w:val="24"/>
        </w:rPr>
        <w:t xml:space="preserve">products </w:t>
      </w:r>
      <w:r w:rsidR="00AB2949">
        <w:rPr>
          <w:sz w:val="24"/>
          <w:szCs w:val="24"/>
        </w:rPr>
        <w:t xml:space="preserve">feature and </w:t>
      </w:r>
      <w:r w:rsidR="005E4ED2">
        <w:rPr>
          <w:sz w:val="24"/>
          <w:szCs w:val="24"/>
        </w:rPr>
        <w:t>search products feature all on the single page</w:t>
      </w:r>
      <w:r w:rsidR="00AB2949">
        <w:rPr>
          <w:sz w:val="24"/>
          <w:szCs w:val="24"/>
        </w:rPr>
        <w:t xml:space="preserve"> as shown in figure </w:t>
      </w:r>
      <w:r w:rsidR="001A77CD">
        <w:rPr>
          <w:sz w:val="24"/>
          <w:szCs w:val="24"/>
        </w:rPr>
        <w:t>1.</w:t>
      </w:r>
      <w:r w:rsidR="00AB2949">
        <w:rPr>
          <w:sz w:val="24"/>
          <w:szCs w:val="24"/>
        </w:rPr>
        <w:t>3.1</w:t>
      </w:r>
    </w:p>
    <w:p w14:paraId="6FB55C38" w14:textId="78832E85" w:rsidR="0047758A" w:rsidRDefault="0047758A" w:rsidP="0047758A">
      <w:pPr>
        <w:pStyle w:val="ListBullet"/>
        <w:numPr>
          <w:ilvl w:val="0"/>
          <w:numId w:val="0"/>
        </w:numPr>
        <w:ind w:left="360"/>
        <w:jc w:val="center"/>
        <w:rPr>
          <w:sz w:val="24"/>
          <w:szCs w:val="24"/>
        </w:rPr>
      </w:pPr>
      <w:r>
        <w:rPr>
          <w:noProof/>
          <w:sz w:val="24"/>
          <w:szCs w:val="24"/>
          <w:lang w:eastAsia="en-US"/>
        </w:rPr>
        <w:lastRenderedPageBreak/>
        <w:drawing>
          <wp:inline distT="0" distB="0" distL="0" distR="0" wp14:anchorId="51FF8CCC" wp14:editId="17707E8E">
            <wp:extent cx="4909769" cy="2743067"/>
            <wp:effectExtent l="0" t="0" r="0" b="635"/>
            <wp:docPr id="17" name="Picture 17" descr="Image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Bu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8996" cy="2753809"/>
                    </a:xfrm>
                    <a:prstGeom prst="rect">
                      <a:avLst/>
                    </a:prstGeom>
                    <a:noFill/>
                    <a:ln>
                      <a:noFill/>
                    </a:ln>
                  </pic:spPr>
                </pic:pic>
              </a:graphicData>
            </a:graphic>
          </wp:inline>
        </w:drawing>
      </w:r>
    </w:p>
    <w:p w14:paraId="6E6B4E62" w14:textId="3A494A17" w:rsidR="0047758A" w:rsidRDefault="0047758A" w:rsidP="0047758A">
      <w:pPr>
        <w:pStyle w:val="ListBullet"/>
        <w:numPr>
          <w:ilvl w:val="0"/>
          <w:numId w:val="0"/>
        </w:numPr>
        <w:ind w:left="360"/>
        <w:jc w:val="center"/>
      </w:pPr>
      <w:r w:rsidRPr="00E619BE">
        <w:t xml:space="preserve">Figure </w:t>
      </w:r>
      <w:r w:rsidR="004D1E83">
        <w:t>1.</w:t>
      </w:r>
      <w:r w:rsidRPr="00E619BE">
        <w:t>3.1</w:t>
      </w:r>
    </w:p>
    <w:p w14:paraId="536F544A" w14:textId="77777777" w:rsidR="00E619BE" w:rsidRPr="00E619BE" w:rsidRDefault="00E619BE" w:rsidP="0047758A">
      <w:pPr>
        <w:pStyle w:val="ListBullet"/>
        <w:numPr>
          <w:ilvl w:val="0"/>
          <w:numId w:val="0"/>
        </w:numPr>
        <w:ind w:left="360"/>
        <w:jc w:val="center"/>
      </w:pPr>
    </w:p>
    <w:p w14:paraId="3477E4A2" w14:textId="3058908B" w:rsidR="00E619BE" w:rsidRDefault="00E619BE" w:rsidP="0047758A">
      <w:pPr>
        <w:pStyle w:val="ListBullet"/>
        <w:numPr>
          <w:ilvl w:val="0"/>
          <w:numId w:val="0"/>
        </w:numPr>
        <w:ind w:left="360"/>
        <w:jc w:val="center"/>
        <w:rPr>
          <w:sz w:val="24"/>
          <w:szCs w:val="24"/>
        </w:rPr>
      </w:pPr>
      <w:r>
        <w:rPr>
          <w:noProof/>
          <w:sz w:val="24"/>
          <w:szCs w:val="24"/>
          <w:lang w:eastAsia="en-US"/>
        </w:rPr>
        <w:drawing>
          <wp:inline distT="0" distB="0" distL="0" distR="0" wp14:anchorId="477BCE48" wp14:editId="04FEC7BE">
            <wp:extent cx="4906464" cy="2757655"/>
            <wp:effectExtent l="0" t="0" r="0" b="11430"/>
            <wp:docPr id="1" name="Picture 1" descr="../../../../Desktop/Screen%20Shot%202018-05-05%20at%209.03.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5%20at%209.03.3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5981" cy="2774245"/>
                    </a:xfrm>
                    <a:prstGeom prst="rect">
                      <a:avLst/>
                    </a:prstGeom>
                    <a:noFill/>
                    <a:ln>
                      <a:noFill/>
                    </a:ln>
                  </pic:spPr>
                </pic:pic>
              </a:graphicData>
            </a:graphic>
          </wp:inline>
        </w:drawing>
      </w:r>
    </w:p>
    <w:p w14:paraId="6FD12D34" w14:textId="77915D2D" w:rsidR="004D1E83" w:rsidRPr="004D1E83" w:rsidRDefault="00E619BE" w:rsidP="004D1E83">
      <w:pPr>
        <w:pStyle w:val="ListBullet"/>
        <w:numPr>
          <w:ilvl w:val="0"/>
          <w:numId w:val="0"/>
        </w:numPr>
        <w:ind w:left="360"/>
        <w:jc w:val="center"/>
      </w:pPr>
      <w:r w:rsidRPr="00E619BE">
        <w:t xml:space="preserve">Figure </w:t>
      </w:r>
      <w:r w:rsidR="004D1E83">
        <w:t>1.</w:t>
      </w:r>
      <w:r w:rsidRPr="00E619BE">
        <w:t>3.2</w:t>
      </w:r>
    </w:p>
    <w:p w14:paraId="1A8FAB7D" w14:textId="524E7942" w:rsidR="00AE20D5" w:rsidRDefault="00990A8C" w:rsidP="00AE20D5">
      <w:pPr>
        <w:pStyle w:val="Heading2"/>
        <w:rPr>
          <w:sz w:val="28"/>
        </w:rPr>
      </w:pPr>
      <w:bookmarkStart w:id="8" w:name="_Toc513412529"/>
      <w:r>
        <w:rPr>
          <w:sz w:val="28"/>
        </w:rPr>
        <w:t>1.4</w:t>
      </w:r>
      <w:r w:rsidR="00AE20D5" w:rsidRPr="00D016E0">
        <w:rPr>
          <w:sz w:val="28"/>
        </w:rPr>
        <w:t xml:space="preserve"> </w:t>
      </w:r>
      <w:r w:rsidR="00AE20D5">
        <w:rPr>
          <w:sz w:val="28"/>
        </w:rPr>
        <w:t>Product Details feature</w:t>
      </w:r>
      <w:bookmarkEnd w:id="8"/>
    </w:p>
    <w:p w14:paraId="688C3DAF" w14:textId="6D81496B" w:rsidR="00AE20D5" w:rsidRDefault="00AE20D5" w:rsidP="00AE20D5">
      <w:pPr>
        <w:pStyle w:val="ListBullet"/>
        <w:jc w:val="both"/>
        <w:rPr>
          <w:sz w:val="24"/>
          <w:szCs w:val="24"/>
        </w:rPr>
      </w:pPr>
      <w:r>
        <w:rPr>
          <w:sz w:val="24"/>
          <w:szCs w:val="24"/>
        </w:rPr>
        <w:t xml:space="preserve">On clicking on a product, the user is redirected to the product details page as shown on in figure </w:t>
      </w:r>
      <w:r w:rsidR="004D1E83">
        <w:rPr>
          <w:sz w:val="24"/>
          <w:szCs w:val="24"/>
        </w:rPr>
        <w:t>1.</w:t>
      </w:r>
      <w:r>
        <w:rPr>
          <w:sz w:val="24"/>
          <w:szCs w:val="24"/>
        </w:rPr>
        <w:t>4.1</w:t>
      </w:r>
    </w:p>
    <w:p w14:paraId="589D7AFA" w14:textId="250BB397" w:rsidR="00AE20D5" w:rsidRDefault="00AE20D5" w:rsidP="00AE20D5">
      <w:pPr>
        <w:pStyle w:val="ListBullet"/>
        <w:jc w:val="both"/>
        <w:rPr>
          <w:sz w:val="24"/>
          <w:szCs w:val="24"/>
        </w:rPr>
      </w:pPr>
      <w:r>
        <w:rPr>
          <w:sz w:val="24"/>
          <w:szCs w:val="24"/>
        </w:rPr>
        <w:lastRenderedPageBreak/>
        <w:t>User can browse through images of the product which are uploaded by the seller</w:t>
      </w:r>
    </w:p>
    <w:p w14:paraId="528DCD59" w14:textId="522F406B" w:rsidR="00AE20D5" w:rsidRDefault="00AE20D5" w:rsidP="00AE20D5">
      <w:pPr>
        <w:pStyle w:val="ListBullet"/>
        <w:jc w:val="both"/>
        <w:rPr>
          <w:sz w:val="24"/>
          <w:szCs w:val="24"/>
        </w:rPr>
      </w:pPr>
      <w:r>
        <w:rPr>
          <w:sz w:val="24"/>
          <w:szCs w:val="24"/>
        </w:rPr>
        <w:t>The application provides product details which includes product name, description and prospective price set by the seller</w:t>
      </w:r>
    </w:p>
    <w:p w14:paraId="79C736A3" w14:textId="2D81527C" w:rsidR="00AE20D5" w:rsidRDefault="00AE20D5" w:rsidP="00AE20D5">
      <w:pPr>
        <w:pStyle w:val="ListBullet"/>
        <w:jc w:val="both"/>
        <w:rPr>
          <w:sz w:val="24"/>
          <w:szCs w:val="24"/>
        </w:rPr>
      </w:pPr>
      <w:r>
        <w:rPr>
          <w:sz w:val="24"/>
          <w:szCs w:val="24"/>
        </w:rPr>
        <w:t>Application provides seller</w:t>
      </w:r>
      <w:r w:rsidR="00935B13">
        <w:rPr>
          <w:sz w:val="24"/>
          <w:szCs w:val="24"/>
        </w:rPr>
        <w:t>s</w:t>
      </w:r>
      <w:r>
        <w:rPr>
          <w:sz w:val="24"/>
          <w:szCs w:val="24"/>
        </w:rPr>
        <w:t xml:space="preserve"> information as shown in figure 4.1, assisting the buyer to proceed with the purchase by contacting the seller.</w:t>
      </w:r>
    </w:p>
    <w:p w14:paraId="78697625" w14:textId="77777777" w:rsidR="00AE20D5" w:rsidRPr="00AE20D5" w:rsidRDefault="00AE20D5" w:rsidP="00AE20D5">
      <w:pPr>
        <w:pStyle w:val="ListBullet"/>
        <w:numPr>
          <w:ilvl w:val="0"/>
          <w:numId w:val="0"/>
        </w:numPr>
        <w:ind w:left="360"/>
        <w:jc w:val="both"/>
        <w:rPr>
          <w:sz w:val="24"/>
          <w:szCs w:val="24"/>
        </w:rPr>
      </w:pPr>
    </w:p>
    <w:p w14:paraId="13AD5721" w14:textId="77777777" w:rsidR="00AE20D5" w:rsidRDefault="00AE20D5" w:rsidP="00AE20D5">
      <w:pPr>
        <w:pStyle w:val="ListBullet"/>
        <w:numPr>
          <w:ilvl w:val="0"/>
          <w:numId w:val="0"/>
        </w:numPr>
        <w:ind w:left="360"/>
        <w:jc w:val="center"/>
      </w:pPr>
      <w:r>
        <w:rPr>
          <w:noProof/>
          <w:lang w:eastAsia="en-US"/>
        </w:rPr>
        <w:drawing>
          <wp:inline distT="0" distB="0" distL="0" distR="0" wp14:anchorId="66E0A9CD" wp14:editId="53DF16C8">
            <wp:extent cx="4996461" cy="2816444"/>
            <wp:effectExtent l="0" t="0" r="7620" b="3175"/>
            <wp:docPr id="18" name="Picture 18" descr="Images/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produ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2056" cy="2825235"/>
                    </a:xfrm>
                    <a:prstGeom prst="rect">
                      <a:avLst/>
                    </a:prstGeom>
                    <a:noFill/>
                    <a:ln>
                      <a:noFill/>
                    </a:ln>
                  </pic:spPr>
                </pic:pic>
              </a:graphicData>
            </a:graphic>
          </wp:inline>
        </w:drawing>
      </w:r>
    </w:p>
    <w:p w14:paraId="087C554F" w14:textId="313F8941" w:rsidR="00AE20D5" w:rsidRPr="00F91067" w:rsidRDefault="00AE20D5" w:rsidP="00F91067">
      <w:pPr>
        <w:pStyle w:val="ListBullet"/>
        <w:numPr>
          <w:ilvl w:val="0"/>
          <w:numId w:val="0"/>
        </w:numPr>
        <w:ind w:left="360"/>
        <w:jc w:val="center"/>
      </w:pPr>
      <w:r>
        <w:t xml:space="preserve">Figure </w:t>
      </w:r>
      <w:r w:rsidR="004D1E83">
        <w:t>1.</w:t>
      </w:r>
      <w:r>
        <w:t>4.1</w:t>
      </w:r>
    </w:p>
    <w:p w14:paraId="684F0082" w14:textId="03B01C81" w:rsidR="00F91067" w:rsidRDefault="004720C2" w:rsidP="007828EB">
      <w:pPr>
        <w:pStyle w:val="Heading2"/>
        <w:rPr>
          <w:sz w:val="28"/>
        </w:rPr>
      </w:pPr>
      <w:bookmarkStart w:id="9" w:name="_Toc513412530"/>
      <w:r>
        <w:rPr>
          <w:sz w:val="28"/>
        </w:rPr>
        <w:t>1.</w:t>
      </w:r>
      <w:r w:rsidR="00AE20D5">
        <w:rPr>
          <w:sz w:val="28"/>
        </w:rPr>
        <w:t>5</w:t>
      </w:r>
      <w:r w:rsidR="00D016E0" w:rsidRPr="00D016E0">
        <w:rPr>
          <w:sz w:val="28"/>
        </w:rPr>
        <w:t xml:space="preserve"> </w:t>
      </w:r>
      <w:r w:rsidR="00A55FC8">
        <w:rPr>
          <w:sz w:val="28"/>
        </w:rPr>
        <w:t>I’m Interested (Notification</w:t>
      </w:r>
      <w:r w:rsidR="00F5190F">
        <w:rPr>
          <w:sz w:val="28"/>
        </w:rPr>
        <w:t xml:space="preserve"> / quick email</w:t>
      </w:r>
      <w:r w:rsidR="00A55FC8">
        <w:rPr>
          <w:sz w:val="28"/>
        </w:rPr>
        <w:t xml:space="preserve"> Feature)</w:t>
      </w:r>
      <w:bookmarkEnd w:id="9"/>
    </w:p>
    <w:p w14:paraId="0AC9A8AE" w14:textId="074E2D9F" w:rsidR="00F91067" w:rsidRDefault="00F91067" w:rsidP="007828EB">
      <w:pPr>
        <w:pStyle w:val="ListBullet"/>
        <w:jc w:val="both"/>
        <w:rPr>
          <w:sz w:val="24"/>
          <w:szCs w:val="24"/>
        </w:rPr>
      </w:pPr>
      <w:r>
        <w:rPr>
          <w:sz w:val="24"/>
          <w:szCs w:val="24"/>
        </w:rPr>
        <w:t xml:space="preserve">The Application </w:t>
      </w:r>
      <w:r w:rsidR="00F5190F">
        <w:rPr>
          <w:sz w:val="24"/>
          <w:szCs w:val="24"/>
        </w:rPr>
        <w:t>provides as easy notification feature</w:t>
      </w:r>
    </w:p>
    <w:p w14:paraId="57309564" w14:textId="0131E33C" w:rsidR="00E84803" w:rsidRDefault="007B40D9" w:rsidP="007828EB">
      <w:pPr>
        <w:pStyle w:val="ListBullet"/>
        <w:jc w:val="both"/>
        <w:rPr>
          <w:sz w:val="24"/>
          <w:szCs w:val="24"/>
        </w:rPr>
      </w:pPr>
      <w:r>
        <w:rPr>
          <w:sz w:val="24"/>
          <w:szCs w:val="24"/>
        </w:rPr>
        <w:t>The buyer can simply click on the email id of the seller as on the product details page show</w:t>
      </w:r>
      <w:r w:rsidR="005B3EC3">
        <w:rPr>
          <w:sz w:val="24"/>
          <w:szCs w:val="24"/>
        </w:rPr>
        <w:t>n</w:t>
      </w:r>
      <w:r>
        <w:rPr>
          <w:sz w:val="24"/>
          <w:szCs w:val="24"/>
        </w:rPr>
        <w:t xml:space="preserve"> in figure </w:t>
      </w:r>
      <w:r w:rsidR="004D1E83">
        <w:rPr>
          <w:sz w:val="24"/>
          <w:szCs w:val="24"/>
        </w:rPr>
        <w:t>1.</w:t>
      </w:r>
      <w:r>
        <w:rPr>
          <w:sz w:val="24"/>
          <w:szCs w:val="24"/>
        </w:rPr>
        <w:t xml:space="preserve">4.1. </w:t>
      </w:r>
    </w:p>
    <w:p w14:paraId="7E2EFFFC" w14:textId="7DDFEF72" w:rsidR="007B40D9" w:rsidRDefault="007B40D9" w:rsidP="007828EB">
      <w:pPr>
        <w:pStyle w:val="ListBullet"/>
        <w:jc w:val="both"/>
        <w:rPr>
          <w:sz w:val="24"/>
          <w:szCs w:val="24"/>
        </w:rPr>
      </w:pPr>
      <w:r>
        <w:rPr>
          <w:sz w:val="24"/>
          <w:szCs w:val="24"/>
        </w:rPr>
        <w:t>This action launches the default configur</w:t>
      </w:r>
      <w:r w:rsidR="005439C3">
        <w:rPr>
          <w:sz w:val="24"/>
          <w:szCs w:val="24"/>
        </w:rPr>
        <w:t xml:space="preserve">ed email application with the </w:t>
      </w:r>
      <w:r w:rsidR="00395168">
        <w:rPr>
          <w:sz w:val="24"/>
          <w:szCs w:val="24"/>
        </w:rPr>
        <w:t>to</w:t>
      </w:r>
      <w:r w:rsidR="005439C3">
        <w:rPr>
          <w:sz w:val="24"/>
          <w:szCs w:val="24"/>
        </w:rPr>
        <w:t>:</w:t>
      </w:r>
      <w:r>
        <w:rPr>
          <w:sz w:val="24"/>
          <w:szCs w:val="24"/>
        </w:rPr>
        <w:t xml:space="preserve"> field auto populated with the seller</w:t>
      </w:r>
      <w:r w:rsidR="00395168">
        <w:rPr>
          <w:sz w:val="24"/>
          <w:szCs w:val="24"/>
        </w:rPr>
        <w:t>’</w:t>
      </w:r>
      <w:r>
        <w:rPr>
          <w:sz w:val="24"/>
          <w:szCs w:val="24"/>
        </w:rPr>
        <w:t>s email id.</w:t>
      </w:r>
    </w:p>
    <w:p w14:paraId="6DB4F481" w14:textId="0AE4ED41" w:rsidR="00CE12BE" w:rsidRPr="00B438C1" w:rsidRDefault="0063249C" w:rsidP="00CE12BE">
      <w:pPr>
        <w:pStyle w:val="Heading2"/>
        <w:rPr>
          <w:sz w:val="28"/>
        </w:rPr>
      </w:pPr>
      <w:bookmarkStart w:id="10" w:name="_Toc513412531"/>
      <w:r>
        <w:rPr>
          <w:sz w:val="28"/>
        </w:rPr>
        <w:t>1.</w:t>
      </w:r>
      <w:r w:rsidR="00CE12BE">
        <w:rPr>
          <w:sz w:val="28"/>
        </w:rPr>
        <w:t>6</w:t>
      </w:r>
      <w:r w:rsidR="00CE12BE" w:rsidRPr="00B438C1">
        <w:rPr>
          <w:sz w:val="28"/>
        </w:rPr>
        <w:t xml:space="preserve"> </w:t>
      </w:r>
      <w:r w:rsidR="00CE12BE">
        <w:rPr>
          <w:sz w:val="28"/>
        </w:rPr>
        <w:t>Locate me the seller Feature</w:t>
      </w:r>
      <w:bookmarkEnd w:id="10"/>
    </w:p>
    <w:p w14:paraId="6678F1DF" w14:textId="2656B7BA" w:rsidR="00CE12BE" w:rsidRDefault="00CE12BE" w:rsidP="00CE12BE">
      <w:pPr>
        <w:pStyle w:val="ListBullet"/>
        <w:jc w:val="both"/>
        <w:rPr>
          <w:sz w:val="24"/>
          <w:szCs w:val="24"/>
        </w:rPr>
      </w:pPr>
      <w:r>
        <w:rPr>
          <w:sz w:val="24"/>
          <w:szCs w:val="24"/>
        </w:rPr>
        <w:t xml:space="preserve">The Application provides a map on the products details page as shown in the figure </w:t>
      </w:r>
      <w:r w:rsidR="004D1E83">
        <w:rPr>
          <w:sz w:val="24"/>
          <w:szCs w:val="24"/>
        </w:rPr>
        <w:t>1.</w:t>
      </w:r>
      <w:r>
        <w:rPr>
          <w:sz w:val="24"/>
          <w:szCs w:val="24"/>
        </w:rPr>
        <w:t>4.1</w:t>
      </w:r>
    </w:p>
    <w:p w14:paraId="26D472DF" w14:textId="3259265E" w:rsidR="00E84803" w:rsidRDefault="00CE12BE" w:rsidP="00E84803">
      <w:pPr>
        <w:pStyle w:val="ListBullet"/>
        <w:jc w:val="both"/>
        <w:rPr>
          <w:sz w:val="24"/>
          <w:szCs w:val="24"/>
        </w:rPr>
      </w:pPr>
      <w:r>
        <w:rPr>
          <w:sz w:val="24"/>
          <w:szCs w:val="24"/>
        </w:rPr>
        <w:t>The map mark</w:t>
      </w:r>
      <w:r w:rsidR="00DB1276">
        <w:rPr>
          <w:sz w:val="24"/>
          <w:szCs w:val="24"/>
        </w:rPr>
        <w:t>s the seller on the google maps</w:t>
      </w:r>
      <w:r w:rsidR="009518B3">
        <w:rPr>
          <w:sz w:val="24"/>
          <w:szCs w:val="24"/>
        </w:rPr>
        <w:t xml:space="preserve"> using sellers address</w:t>
      </w:r>
      <w:r>
        <w:rPr>
          <w:sz w:val="24"/>
          <w:szCs w:val="24"/>
        </w:rPr>
        <w:t>, t</w:t>
      </w:r>
      <w:r w:rsidR="00E84803">
        <w:rPr>
          <w:sz w:val="24"/>
          <w:szCs w:val="24"/>
        </w:rPr>
        <w:t xml:space="preserve">he buyer can click on the maps. </w:t>
      </w:r>
    </w:p>
    <w:p w14:paraId="5C1A0815" w14:textId="4C2C304D" w:rsidR="00CE12BE" w:rsidRPr="00E84803" w:rsidRDefault="00E84803" w:rsidP="00E84803">
      <w:pPr>
        <w:pStyle w:val="ListBullet"/>
        <w:jc w:val="both"/>
        <w:rPr>
          <w:sz w:val="24"/>
          <w:szCs w:val="24"/>
        </w:rPr>
      </w:pPr>
      <w:r>
        <w:rPr>
          <w:sz w:val="24"/>
          <w:szCs w:val="24"/>
        </w:rPr>
        <w:lastRenderedPageBreak/>
        <w:t>T</w:t>
      </w:r>
      <w:r w:rsidR="00CE12BE">
        <w:rPr>
          <w:sz w:val="24"/>
          <w:szCs w:val="24"/>
        </w:rPr>
        <w:t xml:space="preserve">his action will redirect the user to the google maps thereby assisting </w:t>
      </w:r>
      <w:r w:rsidR="00FB4D72">
        <w:rPr>
          <w:sz w:val="24"/>
          <w:szCs w:val="24"/>
        </w:rPr>
        <w:t xml:space="preserve">the </w:t>
      </w:r>
      <w:r w:rsidR="00CE12BE">
        <w:rPr>
          <w:sz w:val="24"/>
          <w:szCs w:val="24"/>
        </w:rPr>
        <w:t>user to select the best route to the seller of the product.</w:t>
      </w:r>
    </w:p>
    <w:p w14:paraId="42E3EA8C" w14:textId="1555E1AD" w:rsidR="00805D6D" w:rsidRPr="00B438C1" w:rsidRDefault="006B51BC">
      <w:pPr>
        <w:pStyle w:val="Heading2"/>
        <w:rPr>
          <w:sz w:val="28"/>
        </w:rPr>
      </w:pPr>
      <w:bookmarkStart w:id="11" w:name="_Toc513412532"/>
      <w:r>
        <w:rPr>
          <w:sz w:val="28"/>
        </w:rPr>
        <w:t>1.</w:t>
      </w:r>
      <w:r w:rsidR="00633292">
        <w:rPr>
          <w:sz w:val="28"/>
        </w:rPr>
        <w:t>7</w:t>
      </w:r>
      <w:r w:rsidR="00D95B38" w:rsidRPr="00B438C1">
        <w:rPr>
          <w:sz w:val="28"/>
        </w:rPr>
        <w:t xml:space="preserve"> Filter prodcts</w:t>
      </w:r>
      <w:r w:rsidR="009A2DB2">
        <w:rPr>
          <w:sz w:val="28"/>
        </w:rPr>
        <w:t xml:space="preserve"> Feature</w:t>
      </w:r>
      <w:bookmarkEnd w:id="11"/>
    </w:p>
    <w:p w14:paraId="45B4E605" w14:textId="67D3165C" w:rsidR="00C15C5A" w:rsidRDefault="00C15C5A" w:rsidP="00C72194">
      <w:pPr>
        <w:pStyle w:val="ListBullet"/>
        <w:jc w:val="both"/>
        <w:rPr>
          <w:sz w:val="24"/>
          <w:szCs w:val="24"/>
        </w:rPr>
      </w:pPr>
      <w:r>
        <w:rPr>
          <w:sz w:val="24"/>
          <w:szCs w:val="24"/>
        </w:rPr>
        <w:t>The Application allows the user to filter the products using a variety of filter options which work in conjunction with each other</w:t>
      </w:r>
      <w:r w:rsidR="00633292">
        <w:rPr>
          <w:sz w:val="24"/>
          <w:szCs w:val="24"/>
        </w:rPr>
        <w:t xml:space="preserve"> as shown in figure </w:t>
      </w:r>
      <w:r w:rsidR="004D1E83">
        <w:rPr>
          <w:sz w:val="24"/>
          <w:szCs w:val="24"/>
        </w:rPr>
        <w:t>1.</w:t>
      </w:r>
      <w:r w:rsidR="00633292">
        <w:rPr>
          <w:sz w:val="24"/>
          <w:szCs w:val="24"/>
        </w:rPr>
        <w:t>7</w:t>
      </w:r>
      <w:r w:rsidR="00022A3C">
        <w:rPr>
          <w:sz w:val="24"/>
          <w:szCs w:val="24"/>
        </w:rPr>
        <w:t>.1</w:t>
      </w:r>
    </w:p>
    <w:p w14:paraId="7FA30C23" w14:textId="0AB1E38B" w:rsidR="00633833" w:rsidRPr="00A633CD" w:rsidRDefault="00633833" w:rsidP="00A633CD">
      <w:pPr>
        <w:pStyle w:val="ListBullet"/>
        <w:jc w:val="both"/>
        <w:rPr>
          <w:sz w:val="24"/>
          <w:szCs w:val="24"/>
        </w:rPr>
      </w:pPr>
      <w:r>
        <w:rPr>
          <w:sz w:val="24"/>
          <w:szCs w:val="24"/>
        </w:rPr>
        <w:t>User can filter the products usi</w:t>
      </w:r>
      <w:r w:rsidR="00A633CD">
        <w:rPr>
          <w:sz w:val="24"/>
          <w:szCs w:val="24"/>
        </w:rPr>
        <w:t>ng several options as listed below</w:t>
      </w:r>
    </w:p>
    <w:p w14:paraId="794809A1" w14:textId="00A9105A" w:rsidR="00633833" w:rsidRDefault="00633833" w:rsidP="00C72194">
      <w:pPr>
        <w:pStyle w:val="ListBullet"/>
        <w:numPr>
          <w:ilvl w:val="0"/>
          <w:numId w:val="30"/>
        </w:numPr>
        <w:jc w:val="both"/>
        <w:rPr>
          <w:sz w:val="24"/>
          <w:szCs w:val="24"/>
        </w:rPr>
      </w:pPr>
      <w:r w:rsidRPr="002030D1">
        <w:rPr>
          <w:sz w:val="24"/>
          <w:szCs w:val="24"/>
        </w:rPr>
        <w:t>Categories - allows the user to filter products based on categories</w:t>
      </w:r>
    </w:p>
    <w:p w14:paraId="508290A4" w14:textId="2968BB9E" w:rsidR="00633833" w:rsidRDefault="00633833" w:rsidP="00C72194">
      <w:pPr>
        <w:pStyle w:val="ListBullet"/>
        <w:numPr>
          <w:ilvl w:val="0"/>
          <w:numId w:val="30"/>
        </w:numPr>
        <w:jc w:val="both"/>
        <w:rPr>
          <w:sz w:val="24"/>
          <w:szCs w:val="24"/>
        </w:rPr>
      </w:pPr>
      <w:r w:rsidRPr="002030D1">
        <w:rPr>
          <w:sz w:val="24"/>
          <w:szCs w:val="24"/>
        </w:rPr>
        <w:t>Sub-categories - allows the user to filter p</w:t>
      </w:r>
      <w:r w:rsidR="00AE20D5">
        <w:rPr>
          <w:sz w:val="24"/>
          <w:szCs w:val="24"/>
        </w:rPr>
        <w:t>roducts based on sub-categories</w:t>
      </w:r>
      <w:r w:rsidR="00A55FC8">
        <w:rPr>
          <w:sz w:val="24"/>
          <w:szCs w:val="24"/>
        </w:rPr>
        <w:t>, sub categories are populated specific to the categories</w:t>
      </w:r>
      <w:r w:rsidR="006D2B13">
        <w:rPr>
          <w:sz w:val="24"/>
          <w:szCs w:val="24"/>
        </w:rPr>
        <w:t xml:space="preserve"> selected</w:t>
      </w:r>
      <w:r w:rsidR="00A55FC8">
        <w:rPr>
          <w:sz w:val="24"/>
          <w:szCs w:val="24"/>
        </w:rPr>
        <w:t>.</w:t>
      </w:r>
    </w:p>
    <w:p w14:paraId="12ABFD0E" w14:textId="77777777" w:rsidR="00633833" w:rsidRPr="00633833" w:rsidRDefault="00633833" w:rsidP="00C72194">
      <w:pPr>
        <w:pStyle w:val="ListParagraph"/>
        <w:widowControl w:val="0"/>
        <w:numPr>
          <w:ilvl w:val="0"/>
          <w:numId w:val="30"/>
        </w:numPr>
        <w:autoSpaceDE w:val="0"/>
        <w:autoSpaceDN w:val="0"/>
        <w:adjustRightInd w:val="0"/>
        <w:spacing w:before="0" w:after="0" w:line="276" w:lineRule="auto"/>
        <w:jc w:val="both"/>
        <w:rPr>
          <w:sz w:val="24"/>
          <w:szCs w:val="24"/>
        </w:rPr>
      </w:pPr>
      <w:r w:rsidRPr="00633833">
        <w:rPr>
          <w:sz w:val="24"/>
          <w:szCs w:val="24"/>
        </w:rPr>
        <w:t>Price range - allows the user to filter products within the price range.</w:t>
      </w:r>
    </w:p>
    <w:p w14:paraId="13C18080" w14:textId="0EC13E65" w:rsidR="00633833" w:rsidRDefault="00633833" w:rsidP="00C72194">
      <w:pPr>
        <w:pStyle w:val="ListBullet"/>
        <w:numPr>
          <w:ilvl w:val="0"/>
          <w:numId w:val="30"/>
        </w:numPr>
        <w:jc w:val="both"/>
        <w:rPr>
          <w:sz w:val="24"/>
          <w:szCs w:val="24"/>
        </w:rPr>
      </w:pPr>
      <w:r w:rsidRPr="002030D1">
        <w:rPr>
          <w:sz w:val="24"/>
          <w:szCs w:val="24"/>
        </w:rPr>
        <w:t xml:space="preserve">Location based service - allows the users to view products at a </w:t>
      </w:r>
      <w:r w:rsidR="004D7257" w:rsidRPr="002030D1">
        <w:rPr>
          <w:sz w:val="24"/>
          <w:szCs w:val="24"/>
        </w:rPr>
        <w:t>par</w:t>
      </w:r>
      <w:r w:rsidR="004D7257">
        <w:rPr>
          <w:sz w:val="24"/>
          <w:szCs w:val="24"/>
        </w:rPr>
        <w:t xml:space="preserve">ticular </w:t>
      </w:r>
      <w:r w:rsidR="004D7257" w:rsidRPr="002030D1">
        <w:rPr>
          <w:sz w:val="24"/>
          <w:szCs w:val="24"/>
        </w:rPr>
        <w:t>location</w:t>
      </w:r>
      <w:r w:rsidRPr="002030D1">
        <w:rPr>
          <w:sz w:val="24"/>
          <w:szCs w:val="24"/>
        </w:rPr>
        <w:t>.</w:t>
      </w:r>
    </w:p>
    <w:p w14:paraId="77DBEEE0" w14:textId="268370A0" w:rsidR="00E84803" w:rsidRDefault="00633833" w:rsidP="00E84803">
      <w:pPr>
        <w:pStyle w:val="ListParagraph"/>
        <w:widowControl w:val="0"/>
        <w:numPr>
          <w:ilvl w:val="0"/>
          <w:numId w:val="30"/>
        </w:numPr>
        <w:autoSpaceDE w:val="0"/>
        <w:autoSpaceDN w:val="0"/>
        <w:adjustRightInd w:val="0"/>
        <w:spacing w:before="0" w:after="0" w:line="276" w:lineRule="auto"/>
        <w:jc w:val="both"/>
        <w:rPr>
          <w:sz w:val="24"/>
          <w:szCs w:val="24"/>
        </w:rPr>
      </w:pPr>
      <w:r w:rsidRPr="00633833">
        <w:rPr>
          <w:sz w:val="24"/>
          <w:szCs w:val="24"/>
        </w:rPr>
        <w:t>These filters can be used in conjunction pr</w:t>
      </w:r>
      <w:r w:rsidR="00E84803">
        <w:rPr>
          <w:sz w:val="24"/>
          <w:szCs w:val="24"/>
        </w:rPr>
        <w:t xml:space="preserve">oviding better user </w:t>
      </w:r>
      <w:r w:rsidR="004D7257">
        <w:rPr>
          <w:sz w:val="24"/>
          <w:szCs w:val="24"/>
        </w:rPr>
        <w:t>experience.</w:t>
      </w:r>
    </w:p>
    <w:p w14:paraId="70D24332" w14:textId="77777777" w:rsidR="00E84803" w:rsidRDefault="00E84803" w:rsidP="00E84803">
      <w:pPr>
        <w:pStyle w:val="ListParagraph"/>
        <w:widowControl w:val="0"/>
        <w:autoSpaceDE w:val="0"/>
        <w:autoSpaceDN w:val="0"/>
        <w:adjustRightInd w:val="0"/>
        <w:spacing w:before="0" w:after="0" w:line="276" w:lineRule="auto"/>
        <w:jc w:val="both"/>
        <w:rPr>
          <w:sz w:val="24"/>
          <w:szCs w:val="24"/>
        </w:rPr>
      </w:pPr>
    </w:p>
    <w:p w14:paraId="7C8D7F67" w14:textId="4B68069B" w:rsidR="00633833" w:rsidRPr="00E84803" w:rsidRDefault="007F4F3C" w:rsidP="00E84803">
      <w:pPr>
        <w:pStyle w:val="ListParagraph"/>
        <w:widowControl w:val="0"/>
        <w:numPr>
          <w:ilvl w:val="0"/>
          <w:numId w:val="30"/>
        </w:numPr>
        <w:autoSpaceDE w:val="0"/>
        <w:autoSpaceDN w:val="0"/>
        <w:adjustRightInd w:val="0"/>
        <w:spacing w:before="0" w:after="0" w:line="276" w:lineRule="auto"/>
        <w:jc w:val="both"/>
        <w:rPr>
          <w:sz w:val="24"/>
          <w:szCs w:val="24"/>
        </w:rPr>
      </w:pPr>
      <w:r>
        <w:rPr>
          <w:noProof/>
          <w:lang w:eastAsia="en-US"/>
        </w:rPr>
        <w:drawing>
          <wp:inline distT="0" distB="0" distL="0" distR="0" wp14:anchorId="5C9AAEFE" wp14:editId="7D9A36B9">
            <wp:extent cx="5509895" cy="3885111"/>
            <wp:effectExtent l="0" t="0" r="1905" b="1270"/>
            <wp:docPr id="20" name="Picture 20" descr="Image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Fil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9895" cy="3885111"/>
                    </a:xfrm>
                    <a:prstGeom prst="rect">
                      <a:avLst/>
                    </a:prstGeom>
                    <a:noFill/>
                    <a:ln>
                      <a:noFill/>
                    </a:ln>
                  </pic:spPr>
                </pic:pic>
              </a:graphicData>
            </a:graphic>
          </wp:inline>
        </w:drawing>
      </w:r>
    </w:p>
    <w:p w14:paraId="553B30C5" w14:textId="280DC5AE" w:rsidR="00A6066A" w:rsidRDefault="007F4F3C" w:rsidP="00605D32">
      <w:pPr>
        <w:widowControl w:val="0"/>
        <w:autoSpaceDE w:val="0"/>
        <w:autoSpaceDN w:val="0"/>
        <w:adjustRightInd w:val="0"/>
        <w:spacing w:before="0" w:after="0" w:line="276" w:lineRule="auto"/>
        <w:jc w:val="center"/>
      </w:pPr>
      <w:r w:rsidRPr="000D7954">
        <w:t>F</w:t>
      </w:r>
      <w:r w:rsidR="00A006EF">
        <w:t xml:space="preserve">igure </w:t>
      </w:r>
      <w:r w:rsidR="004D1E83">
        <w:t>1.</w:t>
      </w:r>
      <w:r w:rsidR="00A006EF">
        <w:t>7</w:t>
      </w:r>
      <w:r w:rsidRPr="000D7954">
        <w:t>.1</w:t>
      </w:r>
    </w:p>
    <w:p w14:paraId="5B257C9F" w14:textId="3EABA3CA" w:rsidR="00805D6D" w:rsidRPr="00FB1E93" w:rsidRDefault="00893742" w:rsidP="005D2A29">
      <w:pPr>
        <w:pStyle w:val="Heading2"/>
        <w:rPr>
          <w:sz w:val="28"/>
        </w:rPr>
      </w:pPr>
      <w:bookmarkStart w:id="12" w:name="_Toc513412533"/>
      <w:r>
        <w:rPr>
          <w:sz w:val="28"/>
        </w:rPr>
        <w:lastRenderedPageBreak/>
        <w:t>1.</w:t>
      </w:r>
      <w:r w:rsidR="0077001E">
        <w:rPr>
          <w:sz w:val="28"/>
        </w:rPr>
        <w:t>8</w:t>
      </w:r>
      <w:r w:rsidR="006F091D">
        <w:rPr>
          <w:sz w:val="28"/>
        </w:rPr>
        <w:t xml:space="preserve"> </w:t>
      </w:r>
      <w:r w:rsidR="00824B16">
        <w:rPr>
          <w:sz w:val="28"/>
        </w:rPr>
        <w:t>Products advertisement feature</w:t>
      </w:r>
      <w:bookmarkEnd w:id="12"/>
    </w:p>
    <w:p w14:paraId="563CDA1D" w14:textId="21B0CC77" w:rsidR="00C057AD" w:rsidRDefault="00C057AD" w:rsidP="00C72194">
      <w:pPr>
        <w:pStyle w:val="ListBullet"/>
        <w:jc w:val="both"/>
        <w:rPr>
          <w:sz w:val="24"/>
          <w:szCs w:val="24"/>
        </w:rPr>
      </w:pPr>
      <w:r>
        <w:rPr>
          <w:sz w:val="24"/>
          <w:szCs w:val="24"/>
        </w:rPr>
        <w:t>User can navigate to the seller’s page on successful login either through the home page or using the navigation bar.</w:t>
      </w:r>
    </w:p>
    <w:p w14:paraId="352E8899" w14:textId="737F0BE9" w:rsidR="00A6066A" w:rsidRDefault="001E671A" w:rsidP="00C72194">
      <w:pPr>
        <w:pStyle w:val="ListBullet"/>
        <w:jc w:val="both"/>
        <w:rPr>
          <w:sz w:val="24"/>
          <w:szCs w:val="24"/>
        </w:rPr>
      </w:pPr>
      <w:r>
        <w:rPr>
          <w:sz w:val="24"/>
          <w:szCs w:val="24"/>
        </w:rPr>
        <w:t>Application allows the user to sell any product online, user has the freedom to advertise the product as the user wishes to.</w:t>
      </w:r>
    </w:p>
    <w:p w14:paraId="63CCCDA1" w14:textId="07EE4368" w:rsidR="00105499" w:rsidRDefault="001360BB" w:rsidP="00C72194">
      <w:pPr>
        <w:pStyle w:val="ListBullet"/>
        <w:jc w:val="both"/>
        <w:rPr>
          <w:sz w:val="24"/>
          <w:szCs w:val="24"/>
        </w:rPr>
      </w:pPr>
      <w:r>
        <w:rPr>
          <w:sz w:val="24"/>
          <w:szCs w:val="24"/>
        </w:rPr>
        <w:t>Application provides an opportunity to the user to p</w:t>
      </w:r>
      <w:r w:rsidR="00472F1A">
        <w:rPr>
          <w:sz w:val="24"/>
          <w:szCs w:val="24"/>
        </w:rPr>
        <w:t xml:space="preserve">rovide a relevant product name along with a </w:t>
      </w:r>
      <w:r>
        <w:rPr>
          <w:sz w:val="24"/>
          <w:szCs w:val="24"/>
        </w:rPr>
        <w:t>b</w:t>
      </w:r>
      <w:r w:rsidR="00527F93">
        <w:rPr>
          <w:sz w:val="24"/>
          <w:szCs w:val="24"/>
        </w:rPr>
        <w:t>rief description of the product for sale</w:t>
      </w:r>
      <w:r>
        <w:rPr>
          <w:sz w:val="24"/>
          <w:szCs w:val="24"/>
        </w:rPr>
        <w:t>.</w:t>
      </w:r>
    </w:p>
    <w:p w14:paraId="0049AE49" w14:textId="1586FC75" w:rsidR="001360BB" w:rsidRPr="001360BB" w:rsidRDefault="001360BB" w:rsidP="001360BB">
      <w:pPr>
        <w:pStyle w:val="ListBullet"/>
        <w:jc w:val="both"/>
        <w:rPr>
          <w:sz w:val="24"/>
          <w:szCs w:val="24"/>
        </w:rPr>
      </w:pPr>
      <w:r>
        <w:rPr>
          <w:sz w:val="24"/>
          <w:szCs w:val="24"/>
        </w:rPr>
        <w:t>User can categorize and sub-categorize their products</w:t>
      </w:r>
      <w:r w:rsidR="0003189C">
        <w:rPr>
          <w:sz w:val="24"/>
          <w:szCs w:val="24"/>
        </w:rPr>
        <w:t>,</w:t>
      </w:r>
      <w:r>
        <w:rPr>
          <w:sz w:val="24"/>
          <w:szCs w:val="24"/>
        </w:rPr>
        <w:t xml:space="preserve"> this is used to display the seller</w:t>
      </w:r>
      <w:r w:rsidR="004D1E83">
        <w:rPr>
          <w:sz w:val="24"/>
          <w:szCs w:val="24"/>
        </w:rPr>
        <w:t>’</w:t>
      </w:r>
      <w:r>
        <w:rPr>
          <w:sz w:val="24"/>
          <w:szCs w:val="24"/>
        </w:rPr>
        <w:t>s products during search or filter operations performed by the buyer on buyer’s page.</w:t>
      </w:r>
    </w:p>
    <w:p w14:paraId="4157E085" w14:textId="2B64AC30" w:rsidR="00DC70CF" w:rsidRDefault="00DC70CF" w:rsidP="00C72194">
      <w:pPr>
        <w:pStyle w:val="ListBullet"/>
        <w:jc w:val="both"/>
        <w:rPr>
          <w:sz w:val="24"/>
          <w:szCs w:val="24"/>
        </w:rPr>
      </w:pPr>
      <w:r>
        <w:rPr>
          <w:sz w:val="24"/>
          <w:szCs w:val="24"/>
        </w:rPr>
        <w:t>Application allows the user to upload several product images</w:t>
      </w:r>
      <w:r w:rsidR="00CB16AB">
        <w:rPr>
          <w:sz w:val="24"/>
          <w:szCs w:val="24"/>
        </w:rPr>
        <w:t xml:space="preserve"> as shown in the figure 1</w:t>
      </w:r>
      <w:r w:rsidR="008075BC">
        <w:rPr>
          <w:sz w:val="24"/>
          <w:szCs w:val="24"/>
        </w:rPr>
        <w:t>.8</w:t>
      </w:r>
      <w:r w:rsidR="000F0D78">
        <w:rPr>
          <w:sz w:val="24"/>
          <w:szCs w:val="24"/>
        </w:rPr>
        <w:t>, the user Tom has uploaded 2 images for the product</w:t>
      </w:r>
      <w:r w:rsidR="00937F0A">
        <w:rPr>
          <w:sz w:val="24"/>
          <w:szCs w:val="24"/>
        </w:rPr>
        <w:t xml:space="preserve"> </w:t>
      </w:r>
      <w:r w:rsidR="002D781D">
        <w:rPr>
          <w:sz w:val="24"/>
          <w:szCs w:val="24"/>
        </w:rPr>
        <w:t>MacBook</w:t>
      </w:r>
      <w:r w:rsidR="00937F0A">
        <w:rPr>
          <w:sz w:val="24"/>
          <w:szCs w:val="24"/>
        </w:rPr>
        <w:t xml:space="preserve"> Pro</w:t>
      </w:r>
      <w:r w:rsidR="0048099C">
        <w:rPr>
          <w:sz w:val="24"/>
          <w:szCs w:val="24"/>
        </w:rPr>
        <w:t>.</w:t>
      </w:r>
    </w:p>
    <w:p w14:paraId="1CC1D5BD" w14:textId="1C712CEF" w:rsidR="007D0279" w:rsidRDefault="007D0279" w:rsidP="00C72194">
      <w:pPr>
        <w:pStyle w:val="ListBullet"/>
        <w:jc w:val="both"/>
        <w:rPr>
          <w:sz w:val="24"/>
          <w:szCs w:val="24"/>
        </w:rPr>
      </w:pPr>
      <w:r>
        <w:rPr>
          <w:sz w:val="24"/>
          <w:szCs w:val="24"/>
        </w:rPr>
        <w:t>Reset bu</w:t>
      </w:r>
      <w:r w:rsidR="005D2CA1">
        <w:rPr>
          <w:sz w:val="24"/>
          <w:szCs w:val="24"/>
        </w:rPr>
        <w:t>tton</w:t>
      </w:r>
      <w:r w:rsidR="0003189C">
        <w:rPr>
          <w:sz w:val="24"/>
          <w:szCs w:val="24"/>
        </w:rPr>
        <w:t xml:space="preserve"> will clear all the fields of the form assisting the user to redo the complete form if required.</w:t>
      </w:r>
    </w:p>
    <w:p w14:paraId="077C7509" w14:textId="77777777" w:rsidR="007A4B8E" w:rsidRDefault="007A4B8E" w:rsidP="007A4B8E">
      <w:pPr>
        <w:pStyle w:val="ListBullet"/>
        <w:numPr>
          <w:ilvl w:val="0"/>
          <w:numId w:val="0"/>
        </w:numPr>
        <w:ind w:left="360"/>
        <w:rPr>
          <w:sz w:val="24"/>
          <w:szCs w:val="24"/>
        </w:rPr>
      </w:pPr>
    </w:p>
    <w:p w14:paraId="482AB747" w14:textId="61A1B0B3" w:rsidR="00805D6D" w:rsidRDefault="00004C86" w:rsidP="008464F9">
      <w:pPr>
        <w:jc w:val="center"/>
      </w:pPr>
      <w:r>
        <w:rPr>
          <w:noProof/>
          <w:lang w:eastAsia="en-US"/>
        </w:rPr>
        <w:drawing>
          <wp:inline distT="0" distB="0" distL="0" distR="0" wp14:anchorId="5580FA9C" wp14:editId="04F78108">
            <wp:extent cx="5969342" cy="3430730"/>
            <wp:effectExtent l="0" t="0" r="0" b="0"/>
            <wp:docPr id="23" name="Picture 23" descr="Images/produc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products_p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5630" cy="3440091"/>
                    </a:xfrm>
                    <a:prstGeom prst="rect">
                      <a:avLst/>
                    </a:prstGeom>
                    <a:noFill/>
                    <a:ln>
                      <a:noFill/>
                    </a:ln>
                  </pic:spPr>
                </pic:pic>
              </a:graphicData>
            </a:graphic>
          </wp:inline>
        </w:drawing>
      </w:r>
    </w:p>
    <w:p w14:paraId="76359427" w14:textId="768FC8BA" w:rsidR="00C17ACF" w:rsidRPr="00B23CC6" w:rsidRDefault="009275DF" w:rsidP="00B23CC6">
      <w:pPr>
        <w:jc w:val="center"/>
      </w:pPr>
      <w:r>
        <w:t xml:space="preserve">Figure </w:t>
      </w:r>
      <w:r w:rsidR="004D1E83">
        <w:t>1.</w:t>
      </w:r>
      <w:r>
        <w:t>8</w:t>
      </w:r>
      <w:r w:rsidR="008464F9">
        <w:t>.1</w:t>
      </w:r>
    </w:p>
    <w:p w14:paraId="0081A045" w14:textId="523A1F71" w:rsidR="00C17ACF" w:rsidRPr="00C17ACF" w:rsidRDefault="001842CA" w:rsidP="00C17ACF">
      <w:pPr>
        <w:pStyle w:val="Heading2"/>
        <w:rPr>
          <w:sz w:val="28"/>
          <w:szCs w:val="28"/>
        </w:rPr>
      </w:pPr>
      <w:bookmarkStart w:id="13" w:name="_Toc513412534"/>
      <w:r>
        <w:rPr>
          <w:sz w:val="28"/>
          <w:szCs w:val="28"/>
        </w:rPr>
        <w:lastRenderedPageBreak/>
        <w:t>1.</w:t>
      </w:r>
      <w:r w:rsidR="006B43C2">
        <w:rPr>
          <w:sz w:val="28"/>
          <w:szCs w:val="28"/>
        </w:rPr>
        <w:t>9</w:t>
      </w:r>
      <w:r>
        <w:rPr>
          <w:sz w:val="28"/>
          <w:szCs w:val="28"/>
        </w:rPr>
        <w:t xml:space="preserve"> </w:t>
      </w:r>
      <w:r w:rsidR="00C17ACF">
        <w:rPr>
          <w:sz w:val="28"/>
          <w:szCs w:val="28"/>
        </w:rPr>
        <w:t>Product Price assistance feature</w:t>
      </w:r>
      <w:bookmarkEnd w:id="13"/>
    </w:p>
    <w:p w14:paraId="3C7833A0" w14:textId="301D9625" w:rsidR="006B43C2" w:rsidRDefault="006B43C2" w:rsidP="006B43C2">
      <w:pPr>
        <w:pStyle w:val="ListBullet"/>
        <w:jc w:val="both"/>
        <w:rPr>
          <w:sz w:val="24"/>
          <w:szCs w:val="24"/>
        </w:rPr>
      </w:pPr>
      <w:r>
        <w:rPr>
          <w:sz w:val="24"/>
          <w:szCs w:val="24"/>
        </w:rPr>
        <w:t xml:space="preserve">As the seller’s page allows the user to advertise their </w:t>
      </w:r>
      <w:r w:rsidR="00232CB9">
        <w:rPr>
          <w:sz w:val="24"/>
          <w:szCs w:val="24"/>
        </w:rPr>
        <w:t>products</w:t>
      </w:r>
      <w:r>
        <w:rPr>
          <w:sz w:val="24"/>
          <w:szCs w:val="24"/>
        </w:rPr>
        <w:t xml:space="preserve">, </w:t>
      </w:r>
      <w:r w:rsidR="0030003E">
        <w:rPr>
          <w:sz w:val="24"/>
          <w:szCs w:val="24"/>
        </w:rPr>
        <w:t>the price assistance</w:t>
      </w:r>
      <w:r>
        <w:rPr>
          <w:sz w:val="24"/>
          <w:szCs w:val="24"/>
        </w:rPr>
        <w:t xml:space="preserve"> feature helps in setting the right price for the product.</w:t>
      </w:r>
    </w:p>
    <w:p w14:paraId="570BCC03" w14:textId="05147891" w:rsidR="00C17ACF" w:rsidRPr="006B43C2" w:rsidRDefault="00C17ACF" w:rsidP="006B43C2">
      <w:pPr>
        <w:pStyle w:val="ListBullet"/>
        <w:jc w:val="both"/>
        <w:rPr>
          <w:sz w:val="24"/>
          <w:szCs w:val="24"/>
        </w:rPr>
      </w:pPr>
      <w:r>
        <w:rPr>
          <w:sz w:val="24"/>
          <w:szCs w:val="24"/>
        </w:rPr>
        <w:t>The Application assists the user to set a competitive price for the product by providing with an average price of all products which fall</w:t>
      </w:r>
      <w:r w:rsidR="00151528">
        <w:rPr>
          <w:sz w:val="24"/>
          <w:szCs w:val="24"/>
        </w:rPr>
        <w:t xml:space="preserve"> under the selected subcategory as shown in figure </w:t>
      </w:r>
      <w:r w:rsidR="004D1E83">
        <w:rPr>
          <w:sz w:val="24"/>
          <w:szCs w:val="24"/>
        </w:rPr>
        <w:t>1.</w:t>
      </w:r>
      <w:r w:rsidR="00151528">
        <w:rPr>
          <w:sz w:val="24"/>
          <w:szCs w:val="24"/>
        </w:rPr>
        <w:t>8.1</w:t>
      </w:r>
    </w:p>
    <w:p w14:paraId="29C5FEA1" w14:textId="0BC458D3" w:rsidR="00805D6D" w:rsidRPr="00400CA4" w:rsidRDefault="009B7EFA">
      <w:pPr>
        <w:pStyle w:val="Heading2"/>
        <w:rPr>
          <w:sz w:val="28"/>
          <w:szCs w:val="28"/>
        </w:rPr>
      </w:pPr>
      <w:bookmarkStart w:id="14" w:name="_Toc513412535"/>
      <w:r>
        <w:rPr>
          <w:sz w:val="28"/>
          <w:szCs w:val="28"/>
        </w:rPr>
        <w:t>1.</w:t>
      </w:r>
      <w:r w:rsidR="00935FEE">
        <w:rPr>
          <w:sz w:val="28"/>
          <w:szCs w:val="28"/>
        </w:rPr>
        <w:t>10</w:t>
      </w:r>
      <w:r>
        <w:rPr>
          <w:sz w:val="28"/>
          <w:szCs w:val="28"/>
        </w:rPr>
        <w:t xml:space="preserve"> </w:t>
      </w:r>
      <w:r w:rsidR="009917EE" w:rsidRPr="00400CA4">
        <w:rPr>
          <w:sz w:val="28"/>
          <w:szCs w:val="28"/>
        </w:rPr>
        <w:t>User Profile</w:t>
      </w:r>
      <w:r w:rsidR="00916DCC" w:rsidRPr="00400CA4">
        <w:rPr>
          <w:sz w:val="28"/>
          <w:szCs w:val="28"/>
        </w:rPr>
        <w:t xml:space="preserve"> and product history</w:t>
      </w:r>
      <w:bookmarkEnd w:id="14"/>
    </w:p>
    <w:p w14:paraId="6AD62393" w14:textId="7D719F23" w:rsidR="00883378" w:rsidRDefault="00605574" w:rsidP="006D1C14">
      <w:pPr>
        <w:pStyle w:val="ListBullet"/>
        <w:jc w:val="both"/>
        <w:rPr>
          <w:sz w:val="24"/>
          <w:szCs w:val="24"/>
        </w:rPr>
      </w:pPr>
      <w:r>
        <w:rPr>
          <w:sz w:val="24"/>
          <w:szCs w:val="24"/>
        </w:rPr>
        <w:t>Application maintains the user’s profile information as well as product</w:t>
      </w:r>
      <w:r w:rsidR="00D01501">
        <w:rPr>
          <w:sz w:val="24"/>
          <w:szCs w:val="24"/>
        </w:rPr>
        <w:t>s</w:t>
      </w:r>
      <w:r>
        <w:rPr>
          <w:sz w:val="24"/>
          <w:szCs w:val="24"/>
        </w:rPr>
        <w:t xml:space="preserve"> history</w:t>
      </w:r>
    </w:p>
    <w:p w14:paraId="38D2FCAC" w14:textId="4BD857CB" w:rsidR="006E39E1" w:rsidRDefault="006E39E1" w:rsidP="006D1C14">
      <w:pPr>
        <w:pStyle w:val="ListBullet"/>
        <w:jc w:val="both"/>
        <w:rPr>
          <w:sz w:val="24"/>
          <w:szCs w:val="24"/>
        </w:rPr>
      </w:pPr>
      <w:r>
        <w:rPr>
          <w:sz w:val="24"/>
          <w:szCs w:val="24"/>
        </w:rPr>
        <w:t>User can navigate to the Account’s page</w:t>
      </w:r>
      <w:r w:rsidR="00AE34BC">
        <w:rPr>
          <w:sz w:val="24"/>
          <w:szCs w:val="24"/>
        </w:rPr>
        <w:t xml:space="preserve"> and view its personal information as well as browse through </w:t>
      </w:r>
      <w:r w:rsidR="00DF78DF">
        <w:rPr>
          <w:sz w:val="24"/>
          <w:szCs w:val="24"/>
        </w:rPr>
        <w:t>its</w:t>
      </w:r>
      <w:r w:rsidR="00AE34BC">
        <w:rPr>
          <w:sz w:val="24"/>
          <w:szCs w:val="24"/>
        </w:rPr>
        <w:t xml:space="preserve"> product history </w:t>
      </w:r>
      <w:r>
        <w:rPr>
          <w:sz w:val="24"/>
          <w:szCs w:val="24"/>
        </w:rPr>
        <w:t xml:space="preserve">as shown in figure </w:t>
      </w:r>
      <w:r w:rsidR="004D1E83">
        <w:rPr>
          <w:sz w:val="24"/>
          <w:szCs w:val="24"/>
        </w:rPr>
        <w:t>1.</w:t>
      </w:r>
      <w:r>
        <w:rPr>
          <w:sz w:val="24"/>
          <w:szCs w:val="24"/>
        </w:rPr>
        <w:t>10.1</w:t>
      </w:r>
      <w:r w:rsidR="008C780E">
        <w:rPr>
          <w:sz w:val="24"/>
          <w:szCs w:val="24"/>
        </w:rPr>
        <w:t xml:space="preserve">, on successful </w:t>
      </w:r>
      <w:r w:rsidR="00C91658">
        <w:rPr>
          <w:sz w:val="24"/>
          <w:szCs w:val="24"/>
        </w:rPr>
        <w:t>login attempt.</w:t>
      </w:r>
    </w:p>
    <w:p w14:paraId="1839CA6F" w14:textId="77777777" w:rsidR="00E45427" w:rsidRDefault="00E45427" w:rsidP="00E45427">
      <w:pPr>
        <w:pStyle w:val="ListBullet"/>
        <w:numPr>
          <w:ilvl w:val="0"/>
          <w:numId w:val="0"/>
        </w:numPr>
        <w:ind w:left="360"/>
        <w:jc w:val="both"/>
        <w:rPr>
          <w:sz w:val="24"/>
          <w:szCs w:val="24"/>
        </w:rPr>
      </w:pPr>
    </w:p>
    <w:p w14:paraId="50CB6ABD" w14:textId="341FA4C1" w:rsidR="006D1C14" w:rsidRDefault="00883378" w:rsidP="00883378">
      <w:pPr>
        <w:pStyle w:val="ListBullet"/>
        <w:numPr>
          <w:ilvl w:val="0"/>
          <w:numId w:val="0"/>
        </w:numPr>
        <w:ind w:left="360"/>
        <w:jc w:val="center"/>
        <w:rPr>
          <w:sz w:val="24"/>
          <w:szCs w:val="24"/>
        </w:rPr>
      </w:pPr>
      <w:r>
        <w:rPr>
          <w:noProof/>
          <w:sz w:val="24"/>
          <w:szCs w:val="24"/>
          <w:lang w:eastAsia="en-US"/>
        </w:rPr>
        <w:drawing>
          <wp:inline distT="0" distB="0" distL="0" distR="0" wp14:anchorId="074C2EC0" wp14:editId="4BF30167">
            <wp:extent cx="5856829" cy="825579"/>
            <wp:effectExtent l="0" t="0" r="10795" b="12700"/>
            <wp:docPr id="24" name="Picture 24" descr="Image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accou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1438" cy="830457"/>
                    </a:xfrm>
                    <a:prstGeom prst="rect">
                      <a:avLst/>
                    </a:prstGeom>
                    <a:noFill/>
                    <a:ln>
                      <a:noFill/>
                    </a:ln>
                  </pic:spPr>
                </pic:pic>
              </a:graphicData>
            </a:graphic>
          </wp:inline>
        </w:drawing>
      </w:r>
    </w:p>
    <w:p w14:paraId="3D005EC0" w14:textId="0C54F976" w:rsidR="00883378" w:rsidRPr="00E45427" w:rsidRDefault="008C780E" w:rsidP="00883378">
      <w:pPr>
        <w:pStyle w:val="ListBullet"/>
        <w:numPr>
          <w:ilvl w:val="0"/>
          <w:numId w:val="0"/>
        </w:numPr>
        <w:ind w:left="360"/>
        <w:jc w:val="center"/>
      </w:pPr>
      <w:r w:rsidRPr="00E45427">
        <w:t xml:space="preserve">Figure </w:t>
      </w:r>
      <w:r w:rsidR="004D1E83">
        <w:t>1.</w:t>
      </w:r>
      <w:r w:rsidRPr="00E45427">
        <w:t>10</w:t>
      </w:r>
      <w:r w:rsidR="00883378" w:rsidRPr="00E45427">
        <w:t>.1</w:t>
      </w:r>
    </w:p>
    <w:p w14:paraId="523FAF09" w14:textId="77777777" w:rsidR="00883378" w:rsidRPr="006D1C14" w:rsidRDefault="00883378" w:rsidP="00883378">
      <w:pPr>
        <w:pStyle w:val="ListBullet"/>
        <w:numPr>
          <w:ilvl w:val="0"/>
          <w:numId w:val="0"/>
        </w:numPr>
        <w:ind w:left="360"/>
        <w:jc w:val="center"/>
        <w:rPr>
          <w:sz w:val="24"/>
          <w:szCs w:val="24"/>
        </w:rPr>
      </w:pPr>
    </w:p>
    <w:p w14:paraId="7C58C41F" w14:textId="34145D88" w:rsidR="00187CF8" w:rsidRDefault="00916DCC" w:rsidP="009917EE">
      <w:pPr>
        <w:pStyle w:val="ListBullet"/>
        <w:jc w:val="both"/>
        <w:rPr>
          <w:sz w:val="24"/>
          <w:szCs w:val="24"/>
        </w:rPr>
      </w:pPr>
      <w:r>
        <w:rPr>
          <w:sz w:val="24"/>
          <w:szCs w:val="24"/>
        </w:rPr>
        <w:t>On selecting my</w:t>
      </w:r>
      <w:r w:rsidR="00187CF8">
        <w:rPr>
          <w:sz w:val="24"/>
          <w:szCs w:val="24"/>
        </w:rPr>
        <w:t xml:space="preserve"> profil</w:t>
      </w:r>
      <w:r w:rsidR="00CC074A">
        <w:rPr>
          <w:sz w:val="24"/>
          <w:szCs w:val="24"/>
        </w:rPr>
        <w:t xml:space="preserve">e option as shown in figure </w:t>
      </w:r>
      <w:r w:rsidR="004D1E83">
        <w:rPr>
          <w:sz w:val="24"/>
          <w:szCs w:val="24"/>
        </w:rPr>
        <w:t>1.</w:t>
      </w:r>
      <w:r w:rsidR="00CC074A">
        <w:rPr>
          <w:sz w:val="24"/>
          <w:szCs w:val="24"/>
        </w:rPr>
        <w:t>10.2</w:t>
      </w:r>
      <w:r w:rsidR="00187CF8">
        <w:rPr>
          <w:sz w:val="24"/>
          <w:szCs w:val="24"/>
        </w:rPr>
        <w:t>, the user can view and/or update its personal information by clicking on the edit button</w:t>
      </w:r>
      <w:r>
        <w:rPr>
          <w:sz w:val="24"/>
          <w:szCs w:val="24"/>
        </w:rPr>
        <w:t>.</w:t>
      </w:r>
    </w:p>
    <w:p w14:paraId="52E5CEFA" w14:textId="77777777" w:rsidR="00AB0705" w:rsidRDefault="00AB0705" w:rsidP="00AB0705">
      <w:pPr>
        <w:pStyle w:val="ListBullet"/>
        <w:jc w:val="both"/>
        <w:rPr>
          <w:sz w:val="24"/>
          <w:szCs w:val="24"/>
        </w:rPr>
      </w:pPr>
      <w:r>
        <w:rPr>
          <w:sz w:val="24"/>
          <w:szCs w:val="24"/>
        </w:rPr>
        <w:t>On selecting my products option as shown in figure 1.10.3, the user can view all its products uploaded for sale on the left panel.</w:t>
      </w:r>
    </w:p>
    <w:p w14:paraId="68DFCFE3" w14:textId="77777777" w:rsidR="00AB0705" w:rsidRDefault="00AB0705" w:rsidP="00AB0705">
      <w:pPr>
        <w:pStyle w:val="ListBullet"/>
        <w:jc w:val="both"/>
        <w:rPr>
          <w:sz w:val="24"/>
          <w:szCs w:val="24"/>
        </w:rPr>
      </w:pPr>
      <w:r>
        <w:rPr>
          <w:sz w:val="24"/>
          <w:szCs w:val="24"/>
        </w:rPr>
        <w:t>User can click on any of its products and view/update the product information.</w:t>
      </w:r>
    </w:p>
    <w:p w14:paraId="0EAD677B" w14:textId="77777777" w:rsidR="00BF085A" w:rsidRPr="00D01501" w:rsidRDefault="00BF085A" w:rsidP="00BF085A">
      <w:pPr>
        <w:pStyle w:val="Heading2"/>
        <w:rPr>
          <w:sz w:val="28"/>
          <w:szCs w:val="28"/>
        </w:rPr>
      </w:pPr>
      <w:bookmarkStart w:id="15" w:name="_Toc513412536"/>
      <w:r>
        <w:rPr>
          <w:sz w:val="28"/>
          <w:szCs w:val="28"/>
        </w:rPr>
        <w:t>1.11 Product status toggle feature</w:t>
      </w:r>
      <w:bookmarkEnd w:id="15"/>
    </w:p>
    <w:p w14:paraId="2D67958E" w14:textId="77777777" w:rsidR="00BF085A" w:rsidRDefault="00BF085A" w:rsidP="00BF085A">
      <w:pPr>
        <w:pStyle w:val="ListBullet"/>
        <w:jc w:val="both"/>
        <w:rPr>
          <w:sz w:val="24"/>
          <w:szCs w:val="24"/>
        </w:rPr>
      </w:pPr>
      <w:r>
        <w:rPr>
          <w:sz w:val="24"/>
          <w:szCs w:val="24"/>
        </w:rPr>
        <w:t>Application provides with a simple toggle button on my products section as shown in figure 1.10.3, to toggle the product status between sold and unsold product status.</w:t>
      </w:r>
    </w:p>
    <w:p w14:paraId="79E12114" w14:textId="77777777" w:rsidR="00BF085A" w:rsidRDefault="00BF085A" w:rsidP="00BF085A">
      <w:pPr>
        <w:pStyle w:val="ListBullet"/>
        <w:jc w:val="both"/>
        <w:rPr>
          <w:sz w:val="24"/>
          <w:szCs w:val="24"/>
        </w:rPr>
      </w:pPr>
      <w:r>
        <w:rPr>
          <w:sz w:val="24"/>
          <w:szCs w:val="24"/>
        </w:rPr>
        <w:t>Simple toggle enhances the user experience as the user is not required to perform additional steps just to change the product status.</w:t>
      </w:r>
    </w:p>
    <w:p w14:paraId="60706529" w14:textId="77777777" w:rsidR="00AB0705" w:rsidRDefault="00AB0705" w:rsidP="00AB0705">
      <w:pPr>
        <w:pStyle w:val="ListBullet"/>
        <w:numPr>
          <w:ilvl w:val="0"/>
          <w:numId w:val="0"/>
        </w:numPr>
        <w:jc w:val="both"/>
        <w:rPr>
          <w:sz w:val="24"/>
          <w:szCs w:val="24"/>
        </w:rPr>
      </w:pPr>
    </w:p>
    <w:p w14:paraId="41583435" w14:textId="616305B9" w:rsidR="00AB0705" w:rsidRDefault="00AB0705" w:rsidP="00AB0705">
      <w:pPr>
        <w:pStyle w:val="ListBullet"/>
        <w:numPr>
          <w:ilvl w:val="0"/>
          <w:numId w:val="0"/>
        </w:numPr>
        <w:ind w:left="360"/>
        <w:jc w:val="center"/>
        <w:rPr>
          <w:sz w:val="24"/>
          <w:szCs w:val="24"/>
        </w:rPr>
      </w:pPr>
      <w:r>
        <w:rPr>
          <w:noProof/>
          <w:sz w:val="24"/>
          <w:szCs w:val="24"/>
          <w:lang w:eastAsia="en-US"/>
        </w:rPr>
        <w:lastRenderedPageBreak/>
        <w:drawing>
          <wp:inline distT="0" distB="0" distL="0" distR="0" wp14:anchorId="2EDF61BA" wp14:editId="5C94ED60">
            <wp:extent cx="5772933" cy="3198458"/>
            <wp:effectExtent l="0" t="0" r="0" b="2540"/>
            <wp:docPr id="3" name="Picture 3" descr="../../../../Desktop/Screen%20Shot%202018-05-06%20at%2011.0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6%20at%2011.09.04%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3446" cy="3226444"/>
                    </a:xfrm>
                    <a:prstGeom prst="rect">
                      <a:avLst/>
                    </a:prstGeom>
                    <a:noFill/>
                    <a:ln>
                      <a:noFill/>
                    </a:ln>
                  </pic:spPr>
                </pic:pic>
              </a:graphicData>
            </a:graphic>
          </wp:inline>
        </w:drawing>
      </w:r>
    </w:p>
    <w:p w14:paraId="168423B0" w14:textId="58C36435" w:rsidR="00AB0705" w:rsidRDefault="00471A86" w:rsidP="00AB0705">
      <w:pPr>
        <w:pStyle w:val="ListBullet"/>
        <w:numPr>
          <w:ilvl w:val="0"/>
          <w:numId w:val="0"/>
        </w:numPr>
        <w:ind w:left="360"/>
        <w:jc w:val="center"/>
        <w:rPr>
          <w:sz w:val="24"/>
          <w:szCs w:val="24"/>
        </w:rPr>
      </w:pPr>
      <w:r>
        <w:rPr>
          <w:sz w:val="24"/>
          <w:szCs w:val="24"/>
        </w:rPr>
        <w:t>Figure 1</w:t>
      </w:r>
      <w:r w:rsidR="00AB0705">
        <w:rPr>
          <w:sz w:val="24"/>
          <w:szCs w:val="24"/>
        </w:rPr>
        <w:t>.1</w:t>
      </w:r>
      <w:r>
        <w:rPr>
          <w:sz w:val="24"/>
          <w:szCs w:val="24"/>
        </w:rPr>
        <w:t>0</w:t>
      </w:r>
      <w:r w:rsidR="00AB0705">
        <w:rPr>
          <w:sz w:val="24"/>
          <w:szCs w:val="24"/>
        </w:rPr>
        <w:t>.2</w:t>
      </w:r>
    </w:p>
    <w:p w14:paraId="4CA7AAAA" w14:textId="77777777" w:rsidR="00471A86" w:rsidRDefault="00471A86" w:rsidP="00AB0705">
      <w:pPr>
        <w:pStyle w:val="ListBullet"/>
        <w:numPr>
          <w:ilvl w:val="0"/>
          <w:numId w:val="0"/>
        </w:numPr>
        <w:ind w:left="360"/>
        <w:jc w:val="center"/>
        <w:rPr>
          <w:sz w:val="24"/>
          <w:szCs w:val="24"/>
        </w:rPr>
      </w:pPr>
    </w:p>
    <w:p w14:paraId="63A648A1" w14:textId="2B252C6C" w:rsidR="00AB0705" w:rsidRDefault="00471A86" w:rsidP="00AB0705">
      <w:pPr>
        <w:pStyle w:val="ListBullet"/>
        <w:numPr>
          <w:ilvl w:val="0"/>
          <w:numId w:val="0"/>
        </w:numPr>
        <w:ind w:left="360"/>
        <w:jc w:val="center"/>
        <w:rPr>
          <w:sz w:val="24"/>
          <w:szCs w:val="24"/>
        </w:rPr>
      </w:pPr>
      <w:r>
        <w:rPr>
          <w:noProof/>
          <w:sz w:val="24"/>
          <w:szCs w:val="24"/>
          <w:lang w:eastAsia="en-US"/>
        </w:rPr>
        <w:drawing>
          <wp:inline distT="0" distB="0" distL="0" distR="0" wp14:anchorId="4C25E394" wp14:editId="64989562">
            <wp:extent cx="5847715" cy="3246755"/>
            <wp:effectExtent l="0" t="0" r="0" b="4445"/>
            <wp:docPr id="4" name="Picture 4" descr="../../../../Desktop/Screen%20Shot%202018-05-06%20at%2011.0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6%20at%2011.09.56%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715" cy="3246755"/>
                    </a:xfrm>
                    <a:prstGeom prst="rect">
                      <a:avLst/>
                    </a:prstGeom>
                    <a:noFill/>
                    <a:ln>
                      <a:noFill/>
                    </a:ln>
                  </pic:spPr>
                </pic:pic>
              </a:graphicData>
            </a:graphic>
          </wp:inline>
        </w:drawing>
      </w:r>
    </w:p>
    <w:p w14:paraId="574B2255" w14:textId="5B4CD640" w:rsidR="00471A86" w:rsidRDefault="00471A86" w:rsidP="00AB0705">
      <w:pPr>
        <w:pStyle w:val="ListBullet"/>
        <w:numPr>
          <w:ilvl w:val="0"/>
          <w:numId w:val="0"/>
        </w:numPr>
        <w:ind w:left="360"/>
        <w:jc w:val="center"/>
        <w:rPr>
          <w:sz w:val="24"/>
          <w:szCs w:val="24"/>
        </w:rPr>
      </w:pPr>
      <w:r>
        <w:rPr>
          <w:sz w:val="24"/>
          <w:szCs w:val="24"/>
        </w:rPr>
        <w:t>1.10.3</w:t>
      </w:r>
    </w:p>
    <w:p w14:paraId="35932618" w14:textId="1C988187" w:rsidR="001D0760" w:rsidRDefault="006D40E3" w:rsidP="001D0760">
      <w:pPr>
        <w:pStyle w:val="Heading1"/>
        <w:jc w:val="both"/>
      </w:pPr>
      <w:bookmarkStart w:id="16" w:name="_Toc513412537"/>
      <w:r>
        <w:lastRenderedPageBreak/>
        <w:t>2.</w:t>
      </w:r>
      <w:r w:rsidR="00597849">
        <w:t xml:space="preserve"> </w:t>
      </w:r>
      <w:r w:rsidR="00ED7D19">
        <w:t xml:space="preserve">System </w:t>
      </w:r>
      <w:r w:rsidR="00313B07">
        <w:t xml:space="preserve">Design and </w:t>
      </w:r>
      <w:r w:rsidR="00ED7D19">
        <w:t>Architecture</w:t>
      </w:r>
      <w:bookmarkEnd w:id="16"/>
    </w:p>
    <w:p w14:paraId="69292F2C" w14:textId="6B73BA0E" w:rsidR="001D0760" w:rsidRDefault="001D0760" w:rsidP="001D0760">
      <w:pPr>
        <w:jc w:val="both"/>
        <w:rPr>
          <w:sz w:val="24"/>
        </w:rPr>
      </w:pPr>
      <w:r w:rsidRPr="00E22A1A">
        <w:rPr>
          <w:sz w:val="24"/>
        </w:rPr>
        <w:t>T</w:t>
      </w:r>
      <w:r>
        <w:rPr>
          <w:sz w:val="24"/>
        </w:rPr>
        <w:t xml:space="preserve">his section </w:t>
      </w:r>
      <w:r w:rsidR="00AF46CE">
        <w:rPr>
          <w:sz w:val="24"/>
        </w:rPr>
        <w:t>provides detail</w:t>
      </w:r>
      <w:r w:rsidR="009D0011">
        <w:rPr>
          <w:sz w:val="24"/>
        </w:rPr>
        <w:t>ed information on system design</w:t>
      </w:r>
      <w:r w:rsidR="00AF46CE">
        <w:rPr>
          <w:sz w:val="24"/>
        </w:rPr>
        <w:t>, system architecture and technologies used</w:t>
      </w:r>
      <w:r w:rsidR="00457F7B">
        <w:rPr>
          <w:sz w:val="24"/>
        </w:rPr>
        <w:t xml:space="preserve"> to develop the web application</w:t>
      </w:r>
    </w:p>
    <w:p w14:paraId="755298A0" w14:textId="71CD13AE" w:rsidR="001B1C1C" w:rsidRPr="00997F38" w:rsidRDefault="001B1C1C" w:rsidP="001B1C1C">
      <w:pPr>
        <w:pStyle w:val="Heading2"/>
        <w:jc w:val="both"/>
        <w:rPr>
          <w:rFonts w:asciiTheme="minorHAnsi" w:eastAsiaTheme="minorEastAsia" w:hAnsiTheme="minorHAnsi" w:cstheme="minorBidi"/>
          <w:szCs w:val="22"/>
        </w:rPr>
      </w:pPr>
      <w:bookmarkStart w:id="17" w:name="_Toc513412538"/>
      <w:r>
        <w:rPr>
          <w:sz w:val="28"/>
        </w:rPr>
        <w:t>2.</w:t>
      </w:r>
      <w:r w:rsidRPr="00997F38">
        <w:rPr>
          <w:sz w:val="28"/>
        </w:rPr>
        <w:t xml:space="preserve">1. </w:t>
      </w:r>
      <w:r>
        <w:rPr>
          <w:sz w:val="28"/>
        </w:rPr>
        <w:t>System Design Overview</w:t>
      </w:r>
      <w:bookmarkEnd w:id="17"/>
    </w:p>
    <w:p w14:paraId="17E034A2" w14:textId="739F420F" w:rsidR="00AB4C3B" w:rsidRDefault="00AB4C3B" w:rsidP="00AB4C3B">
      <w:pPr>
        <w:pStyle w:val="ListBullet"/>
        <w:jc w:val="both"/>
        <w:rPr>
          <w:sz w:val="24"/>
        </w:rPr>
      </w:pPr>
      <w:r>
        <w:rPr>
          <w:sz w:val="24"/>
        </w:rPr>
        <w:t>The Software system follows the client server model for communication</w:t>
      </w:r>
      <w:r w:rsidR="0070284E">
        <w:rPr>
          <w:sz w:val="24"/>
        </w:rPr>
        <w:t>.</w:t>
      </w:r>
    </w:p>
    <w:p w14:paraId="5978F499" w14:textId="181E02D0" w:rsidR="001A0B23" w:rsidRPr="001A0B23" w:rsidRDefault="001A0B23" w:rsidP="001A0B23">
      <w:pPr>
        <w:pStyle w:val="ListBullet"/>
        <w:jc w:val="both"/>
        <w:rPr>
          <w:sz w:val="24"/>
        </w:rPr>
      </w:pPr>
      <w:r>
        <w:rPr>
          <w:sz w:val="24"/>
        </w:rPr>
        <w:t>Software system is</w:t>
      </w:r>
      <w:r w:rsidR="00A9549D">
        <w:rPr>
          <w:sz w:val="24"/>
        </w:rPr>
        <w:t xml:space="preserve"> mainly</w:t>
      </w:r>
      <w:r>
        <w:rPr>
          <w:sz w:val="24"/>
        </w:rPr>
        <w:t xml:space="preserve"> divided into three components</w:t>
      </w:r>
      <w:r w:rsidR="00D16000">
        <w:rPr>
          <w:sz w:val="24"/>
        </w:rPr>
        <w:t xml:space="preserve"> -</w:t>
      </w:r>
      <w:r>
        <w:rPr>
          <w:sz w:val="24"/>
        </w:rPr>
        <w:t xml:space="preserve"> the</w:t>
      </w:r>
      <w:r w:rsidR="007E208B">
        <w:rPr>
          <w:sz w:val="24"/>
        </w:rPr>
        <w:t xml:space="preserve"> c</w:t>
      </w:r>
      <w:r w:rsidR="00296117">
        <w:rPr>
          <w:sz w:val="24"/>
        </w:rPr>
        <w:t>lient side application</w:t>
      </w:r>
      <w:r w:rsidR="007E208B">
        <w:rPr>
          <w:sz w:val="24"/>
        </w:rPr>
        <w:t xml:space="preserve">, </w:t>
      </w:r>
      <w:r w:rsidR="002304B0">
        <w:rPr>
          <w:sz w:val="24"/>
        </w:rPr>
        <w:t xml:space="preserve">the </w:t>
      </w:r>
      <w:r w:rsidR="007E208B">
        <w:rPr>
          <w:sz w:val="24"/>
        </w:rPr>
        <w:t>s</w:t>
      </w:r>
      <w:r>
        <w:rPr>
          <w:sz w:val="24"/>
        </w:rPr>
        <w:t>erver si</w:t>
      </w:r>
      <w:r w:rsidR="007E208B">
        <w:rPr>
          <w:sz w:val="24"/>
        </w:rPr>
        <w:t>de application and the</w:t>
      </w:r>
      <w:r w:rsidR="002304B0">
        <w:rPr>
          <w:sz w:val="24"/>
        </w:rPr>
        <w:t xml:space="preserve"> </w:t>
      </w:r>
      <w:r w:rsidR="00262C3C">
        <w:rPr>
          <w:sz w:val="24"/>
        </w:rPr>
        <w:t>core</w:t>
      </w:r>
      <w:r w:rsidR="007E208B">
        <w:rPr>
          <w:sz w:val="24"/>
        </w:rPr>
        <w:t xml:space="preserve"> database</w:t>
      </w:r>
      <w:r w:rsidR="0070284E">
        <w:rPr>
          <w:sz w:val="24"/>
        </w:rPr>
        <w:t>.</w:t>
      </w:r>
    </w:p>
    <w:p w14:paraId="0F4FFC4D" w14:textId="07FFC965" w:rsidR="00AB4C3B" w:rsidRDefault="00AB4C3B" w:rsidP="00AB4C3B">
      <w:pPr>
        <w:pStyle w:val="ListBullet"/>
        <w:jc w:val="both"/>
        <w:rPr>
          <w:sz w:val="24"/>
        </w:rPr>
      </w:pPr>
      <w:r>
        <w:rPr>
          <w:sz w:val="24"/>
        </w:rPr>
        <w:t>The server side is implemented using S</w:t>
      </w:r>
      <w:r w:rsidR="00262C3C">
        <w:rPr>
          <w:sz w:val="24"/>
        </w:rPr>
        <w:t>pring Data REST and Spring Boot</w:t>
      </w:r>
      <w:r w:rsidR="00F3789C">
        <w:rPr>
          <w:sz w:val="24"/>
        </w:rPr>
        <w:t xml:space="preserve"> JAVA </w:t>
      </w:r>
      <w:r>
        <w:rPr>
          <w:sz w:val="24"/>
        </w:rPr>
        <w:t>frameworks.</w:t>
      </w:r>
    </w:p>
    <w:p w14:paraId="255F9518" w14:textId="0E070570" w:rsidR="00AB4C3B" w:rsidRDefault="00AB4C3B" w:rsidP="00AB4C3B">
      <w:pPr>
        <w:pStyle w:val="ListBullet"/>
        <w:jc w:val="both"/>
        <w:rPr>
          <w:sz w:val="24"/>
        </w:rPr>
      </w:pPr>
      <w:r>
        <w:rPr>
          <w:sz w:val="24"/>
        </w:rPr>
        <w:t>The client side</w:t>
      </w:r>
      <w:r w:rsidR="000B32AA">
        <w:rPr>
          <w:sz w:val="24"/>
        </w:rPr>
        <w:t xml:space="preserve"> is implemented using </w:t>
      </w:r>
      <w:r w:rsidR="006E6036">
        <w:rPr>
          <w:sz w:val="24"/>
        </w:rPr>
        <w:t>JavaScript</w:t>
      </w:r>
      <w:r>
        <w:rPr>
          <w:sz w:val="24"/>
        </w:rPr>
        <w:t>,</w:t>
      </w:r>
      <w:r w:rsidR="000B32AA">
        <w:rPr>
          <w:sz w:val="24"/>
        </w:rPr>
        <w:t xml:space="preserve"> </w:t>
      </w:r>
      <w:r w:rsidR="002C381E">
        <w:rPr>
          <w:sz w:val="24"/>
        </w:rPr>
        <w:t xml:space="preserve">JQuery, </w:t>
      </w:r>
      <w:r w:rsidR="000E3DD0">
        <w:rPr>
          <w:sz w:val="24"/>
        </w:rPr>
        <w:t xml:space="preserve">AJAX, </w:t>
      </w:r>
      <w:r w:rsidR="006A347F">
        <w:rPr>
          <w:sz w:val="24"/>
        </w:rPr>
        <w:t>HTML5</w:t>
      </w:r>
      <w:r w:rsidR="00C7747F">
        <w:rPr>
          <w:sz w:val="24"/>
        </w:rPr>
        <w:t>, CSS3 and Bootstrap</w:t>
      </w:r>
      <w:r w:rsidR="0004767B">
        <w:rPr>
          <w:sz w:val="24"/>
        </w:rPr>
        <w:t xml:space="preserve"> 4</w:t>
      </w:r>
      <w:r>
        <w:rPr>
          <w:sz w:val="24"/>
        </w:rPr>
        <w:t>.</w:t>
      </w:r>
    </w:p>
    <w:p w14:paraId="2AE56A39" w14:textId="732CE909" w:rsidR="00C7747F" w:rsidRDefault="00C7747F" w:rsidP="00AB4C3B">
      <w:pPr>
        <w:pStyle w:val="ListBullet"/>
        <w:jc w:val="both"/>
        <w:rPr>
          <w:sz w:val="24"/>
        </w:rPr>
      </w:pPr>
      <w:r>
        <w:rPr>
          <w:sz w:val="24"/>
        </w:rPr>
        <w:t xml:space="preserve">System follows Micro-services architecture </w:t>
      </w:r>
      <w:r w:rsidR="00A1013D">
        <w:rPr>
          <w:sz w:val="24"/>
        </w:rPr>
        <w:t xml:space="preserve">paradigm </w:t>
      </w:r>
      <w:r>
        <w:rPr>
          <w:sz w:val="24"/>
        </w:rPr>
        <w:t>which is a modern web architecture trend</w:t>
      </w:r>
      <w:r w:rsidR="00FF67FF">
        <w:rPr>
          <w:sz w:val="24"/>
        </w:rPr>
        <w:t>.</w:t>
      </w:r>
    </w:p>
    <w:p w14:paraId="270A5E3E" w14:textId="77777777" w:rsidR="005C6625" w:rsidRDefault="004A787E" w:rsidP="00AB4C3B">
      <w:pPr>
        <w:pStyle w:val="ListBullet"/>
        <w:jc w:val="both"/>
        <w:rPr>
          <w:sz w:val="24"/>
        </w:rPr>
      </w:pPr>
      <w:r>
        <w:rPr>
          <w:sz w:val="24"/>
        </w:rPr>
        <w:t>Client – Server communication is fulfilled using the HTTP</w:t>
      </w:r>
      <w:r w:rsidR="005C6625">
        <w:rPr>
          <w:sz w:val="24"/>
        </w:rPr>
        <w:t xml:space="preserve"> protocol.</w:t>
      </w:r>
    </w:p>
    <w:p w14:paraId="2D6ACD4C" w14:textId="2EB3BAAB" w:rsidR="001B1C1C" w:rsidRPr="005C6625" w:rsidRDefault="004A787E" w:rsidP="001D0760">
      <w:pPr>
        <w:pStyle w:val="ListBullet"/>
        <w:jc w:val="both"/>
        <w:rPr>
          <w:sz w:val="24"/>
        </w:rPr>
      </w:pPr>
      <w:r>
        <w:rPr>
          <w:sz w:val="24"/>
        </w:rPr>
        <w:t>JSON is used as the data exchange standard between the client</w:t>
      </w:r>
      <w:r w:rsidR="001D2D18">
        <w:rPr>
          <w:sz w:val="24"/>
        </w:rPr>
        <w:t xml:space="preserve"> application</w:t>
      </w:r>
      <w:r>
        <w:rPr>
          <w:sz w:val="24"/>
        </w:rPr>
        <w:t xml:space="preserve"> and the server.</w:t>
      </w:r>
    </w:p>
    <w:p w14:paraId="6C039D9F" w14:textId="6036D604" w:rsidR="001D0760" w:rsidRPr="00997F38" w:rsidRDefault="00E468BA" w:rsidP="001D0760">
      <w:pPr>
        <w:pStyle w:val="Heading2"/>
        <w:jc w:val="both"/>
        <w:rPr>
          <w:rFonts w:asciiTheme="minorHAnsi" w:eastAsiaTheme="minorEastAsia" w:hAnsiTheme="minorHAnsi" w:cstheme="minorBidi"/>
          <w:szCs w:val="22"/>
        </w:rPr>
      </w:pPr>
      <w:bookmarkStart w:id="18" w:name="_Toc513412539"/>
      <w:r>
        <w:rPr>
          <w:sz w:val="28"/>
        </w:rPr>
        <w:t>2.</w:t>
      </w:r>
      <w:r w:rsidR="00C7197D">
        <w:rPr>
          <w:sz w:val="28"/>
        </w:rPr>
        <w:t>2</w:t>
      </w:r>
      <w:r w:rsidR="001D0760" w:rsidRPr="00997F38">
        <w:rPr>
          <w:sz w:val="28"/>
        </w:rPr>
        <w:t xml:space="preserve">. </w:t>
      </w:r>
      <w:r w:rsidR="000C3361">
        <w:rPr>
          <w:sz w:val="28"/>
        </w:rPr>
        <w:t xml:space="preserve">System </w:t>
      </w:r>
      <w:r w:rsidR="006D7DB4">
        <w:rPr>
          <w:sz w:val="28"/>
        </w:rPr>
        <w:t>architecture</w:t>
      </w:r>
      <w:bookmarkEnd w:id="18"/>
    </w:p>
    <w:p w14:paraId="61C2D984" w14:textId="65191E90" w:rsidR="001D0760" w:rsidRDefault="0060051E" w:rsidP="001D0760">
      <w:pPr>
        <w:pStyle w:val="ListBullet"/>
        <w:jc w:val="both"/>
        <w:rPr>
          <w:sz w:val="24"/>
        </w:rPr>
      </w:pPr>
      <w:r>
        <w:rPr>
          <w:sz w:val="24"/>
        </w:rPr>
        <w:t>The system arch</w:t>
      </w:r>
      <w:r w:rsidR="00AB10E3">
        <w:rPr>
          <w:sz w:val="24"/>
        </w:rPr>
        <w:t>itecture is as shown in the figure</w:t>
      </w:r>
      <w:r w:rsidR="005C6625">
        <w:rPr>
          <w:sz w:val="24"/>
        </w:rPr>
        <w:t xml:space="preserve"> 2.1</w:t>
      </w:r>
      <w:r w:rsidR="00BF77D4">
        <w:rPr>
          <w:sz w:val="24"/>
        </w:rPr>
        <w:t>.1</w:t>
      </w:r>
    </w:p>
    <w:p w14:paraId="429DFE26" w14:textId="4FDB4A18" w:rsidR="002304B0" w:rsidRDefault="002304B0" w:rsidP="002304B0">
      <w:pPr>
        <w:pStyle w:val="ListBullet"/>
        <w:jc w:val="both"/>
        <w:rPr>
          <w:sz w:val="24"/>
        </w:rPr>
      </w:pPr>
      <w:r>
        <w:rPr>
          <w:sz w:val="24"/>
        </w:rPr>
        <w:t>The software is implemented using modern micro-services architecture which is highly scalable and flexible as opposed to trad</w:t>
      </w:r>
      <w:r w:rsidR="00D21FBF">
        <w:rPr>
          <w:sz w:val="24"/>
        </w:rPr>
        <w:t>itional monolithic architecture design</w:t>
      </w:r>
      <w:r>
        <w:rPr>
          <w:sz w:val="24"/>
        </w:rPr>
        <w:t>.</w:t>
      </w:r>
    </w:p>
    <w:p w14:paraId="735DB458" w14:textId="2931C857" w:rsidR="007277B4" w:rsidRDefault="007277B4" w:rsidP="002304B0">
      <w:pPr>
        <w:pStyle w:val="ListBullet"/>
        <w:jc w:val="both"/>
        <w:rPr>
          <w:sz w:val="24"/>
        </w:rPr>
      </w:pPr>
      <w:r>
        <w:rPr>
          <w:sz w:val="24"/>
        </w:rPr>
        <w:t xml:space="preserve">Micro-Services </w:t>
      </w:r>
      <w:r w:rsidR="00382276">
        <w:rPr>
          <w:sz w:val="24"/>
        </w:rPr>
        <w:t xml:space="preserve">in a nutshell </w:t>
      </w:r>
      <w:r>
        <w:rPr>
          <w:sz w:val="24"/>
        </w:rPr>
        <w:t xml:space="preserve">can be conceptualized as a new way to </w:t>
      </w:r>
      <w:r w:rsidR="00CE0C7C">
        <w:rPr>
          <w:sz w:val="24"/>
        </w:rPr>
        <w:t>design and develop</w:t>
      </w:r>
      <w:r>
        <w:rPr>
          <w:sz w:val="24"/>
        </w:rPr>
        <w:t xml:space="preserve"> enterprise level applications, wherein the entire application is broken down as multiple services, which are independent </w:t>
      </w:r>
      <w:r w:rsidR="00C0047F">
        <w:rPr>
          <w:sz w:val="24"/>
        </w:rPr>
        <w:t xml:space="preserve">of each other and </w:t>
      </w:r>
      <w:r>
        <w:rPr>
          <w:sz w:val="24"/>
        </w:rPr>
        <w:t>of the language used to develop them.</w:t>
      </w:r>
      <w:r w:rsidR="007D2418">
        <w:rPr>
          <w:sz w:val="24"/>
        </w:rPr>
        <w:t xml:space="preserve"> </w:t>
      </w:r>
    </w:p>
    <w:p w14:paraId="5A9FE016" w14:textId="6E236E02" w:rsidR="007D2418" w:rsidRDefault="004775BA" w:rsidP="002304B0">
      <w:pPr>
        <w:pStyle w:val="ListBullet"/>
        <w:jc w:val="both"/>
        <w:rPr>
          <w:sz w:val="24"/>
        </w:rPr>
      </w:pPr>
      <w:r>
        <w:rPr>
          <w:sz w:val="24"/>
        </w:rPr>
        <w:t>The web application follows this modern approach and the entire system is broken down into multi</w:t>
      </w:r>
      <w:r w:rsidR="007D2418">
        <w:rPr>
          <w:sz w:val="24"/>
        </w:rPr>
        <w:t xml:space="preserve">ple independent services making the application </w:t>
      </w:r>
      <w:r w:rsidR="00BE355A">
        <w:rPr>
          <w:sz w:val="24"/>
        </w:rPr>
        <w:t>loosely cou</w:t>
      </w:r>
      <w:r w:rsidR="006F0557">
        <w:rPr>
          <w:sz w:val="24"/>
        </w:rPr>
        <w:t>pled with the client applicatio</w:t>
      </w:r>
      <w:r w:rsidR="002E01F1">
        <w:rPr>
          <w:sz w:val="24"/>
        </w:rPr>
        <w:t>n</w:t>
      </w:r>
      <w:r w:rsidR="00BE355A">
        <w:rPr>
          <w:sz w:val="24"/>
        </w:rPr>
        <w:t xml:space="preserve">, </w:t>
      </w:r>
      <w:r w:rsidR="007D2418">
        <w:rPr>
          <w:sz w:val="24"/>
        </w:rPr>
        <w:t>highly scalable and extensible</w:t>
      </w:r>
      <w:r w:rsidR="00B054F0">
        <w:rPr>
          <w:sz w:val="24"/>
        </w:rPr>
        <w:t>.</w:t>
      </w:r>
    </w:p>
    <w:p w14:paraId="256F0E0D" w14:textId="3AC8D22E" w:rsidR="007D2418" w:rsidRDefault="00127264" w:rsidP="002304B0">
      <w:pPr>
        <w:pStyle w:val="ListBullet"/>
        <w:jc w:val="both"/>
        <w:rPr>
          <w:sz w:val="24"/>
        </w:rPr>
      </w:pPr>
      <w:r>
        <w:rPr>
          <w:sz w:val="24"/>
        </w:rPr>
        <w:t>Some</w:t>
      </w:r>
      <w:r w:rsidR="007D2418">
        <w:rPr>
          <w:sz w:val="24"/>
        </w:rPr>
        <w:t xml:space="preserve"> service</w:t>
      </w:r>
      <w:r>
        <w:rPr>
          <w:sz w:val="24"/>
        </w:rPr>
        <w:t xml:space="preserve">s are </w:t>
      </w:r>
      <w:r w:rsidR="007D2418">
        <w:rPr>
          <w:sz w:val="24"/>
        </w:rPr>
        <w:t xml:space="preserve">shown in the figure </w:t>
      </w:r>
      <w:r>
        <w:rPr>
          <w:sz w:val="24"/>
        </w:rPr>
        <w:t>2.1.1</w:t>
      </w:r>
      <w:r w:rsidR="00BD3BF4">
        <w:rPr>
          <w:sz w:val="24"/>
        </w:rPr>
        <w:t xml:space="preserve"> which are exposed as</w:t>
      </w:r>
      <w:r w:rsidR="007D2418">
        <w:rPr>
          <w:sz w:val="24"/>
        </w:rPr>
        <w:t xml:space="preserve"> RESTful </w:t>
      </w:r>
      <w:r w:rsidR="007B126F">
        <w:rPr>
          <w:sz w:val="24"/>
        </w:rPr>
        <w:t>res</w:t>
      </w:r>
      <w:r w:rsidR="00BD3BF4">
        <w:rPr>
          <w:sz w:val="24"/>
        </w:rPr>
        <w:t>ource</w:t>
      </w:r>
      <w:r w:rsidR="007D2418">
        <w:rPr>
          <w:sz w:val="24"/>
        </w:rPr>
        <w:t>.</w:t>
      </w:r>
    </w:p>
    <w:p w14:paraId="0EF75C56" w14:textId="77777777" w:rsidR="002304B0" w:rsidRDefault="002304B0" w:rsidP="002304B0">
      <w:pPr>
        <w:pStyle w:val="ListBullet"/>
        <w:numPr>
          <w:ilvl w:val="0"/>
          <w:numId w:val="0"/>
        </w:numPr>
        <w:ind w:left="360"/>
        <w:jc w:val="both"/>
        <w:rPr>
          <w:sz w:val="24"/>
        </w:rPr>
      </w:pPr>
    </w:p>
    <w:p w14:paraId="760BA70C" w14:textId="25F65ACC" w:rsidR="001D0760" w:rsidRDefault="003B0255" w:rsidP="00C7197D">
      <w:pPr>
        <w:pStyle w:val="ListBullet"/>
        <w:numPr>
          <w:ilvl w:val="0"/>
          <w:numId w:val="0"/>
        </w:numPr>
        <w:jc w:val="center"/>
        <w:rPr>
          <w:sz w:val="24"/>
          <w:szCs w:val="24"/>
        </w:rPr>
      </w:pPr>
      <w:r w:rsidRPr="003B0255">
        <w:rPr>
          <w:sz w:val="24"/>
          <w:szCs w:val="24"/>
        </w:rPr>
        <w:lastRenderedPageBreak/>
        <w:drawing>
          <wp:inline distT="0" distB="0" distL="0" distR="0" wp14:anchorId="77060DE9" wp14:editId="37CB7E1F">
            <wp:extent cx="5852160" cy="4408170"/>
            <wp:effectExtent l="0" t="0" r="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852160" cy="4408170"/>
                    </a:xfrm>
                    <a:prstGeom prst="rect">
                      <a:avLst/>
                    </a:prstGeom>
                  </pic:spPr>
                </pic:pic>
              </a:graphicData>
            </a:graphic>
          </wp:inline>
        </w:drawing>
      </w:r>
    </w:p>
    <w:p w14:paraId="0930C69F" w14:textId="0667D23F" w:rsidR="00B91104" w:rsidRDefault="00B91104" w:rsidP="00C7197D">
      <w:pPr>
        <w:pStyle w:val="ListBullet"/>
        <w:numPr>
          <w:ilvl w:val="0"/>
          <w:numId w:val="0"/>
        </w:numPr>
        <w:ind w:left="360"/>
        <w:jc w:val="center"/>
      </w:pPr>
      <w:r w:rsidRPr="00B91104">
        <w:t>Figure 2.1</w:t>
      </w:r>
      <w:r w:rsidR="006E079B">
        <w:t>.1</w:t>
      </w:r>
    </w:p>
    <w:p w14:paraId="29E70316" w14:textId="6B64D135" w:rsidR="00E7274B" w:rsidRDefault="00E7274B" w:rsidP="00AD71EE">
      <w:pPr>
        <w:pStyle w:val="ListBullet"/>
        <w:numPr>
          <w:ilvl w:val="0"/>
          <w:numId w:val="0"/>
        </w:numPr>
        <w:jc w:val="both"/>
        <w:rPr>
          <w:sz w:val="24"/>
        </w:rPr>
      </w:pPr>
    </w:p>
    <w:p w14:paraId="226A5828" w14:textId="6E7591E1" w:rsidR="00594D7C" w:rsidRDefault="008B016D" w:rsidP="00594D7C">
      <w:pPr>
        <w:pStyle w:val="ListBullet"/>
        <w:jc w:val="both"/>
        <w:rPr>
          <w:sz w:val="24"/>
        </w:rPr>
      </w:pPr>
      <w:r>
        <w:rPr>
          <w:sz w:val="24"/>
        </w:rPr>
        <w:t>As shown in the figure 2.1.1</w:t>
      </w:r>
      <w:r w:rsidR="00F95A5C">
        <w:rPr>
          <w:sz w:val="24"/>
        </w:rPr>
        <w:t xml:space="preserve">, </w:t>
      </w:r>
      <w:r w:rsidR="002421F0">
        <w:rPr>
          <w:sz w:val="24"/>
        </w:rPr>
        <w:t>the architecture can be broken down into thr</w:t>
      </w:r>
      <w:r w:rsidR="00594D7C">
        <w:rPr>
          <w:sz w:val="24"/>
        </w:rPr>
        <w:t>ee main layers the client application layer</w:t>
      </w:r>
      <w:r w:rsidR="002421F0">
        <w:rPr>
          <w:sz w:val="24"/>
        </w:rPr>
        <w:t xml:space="preserve">, </w:t>
      </w:r>
      <w:r w:rsidR="006C4D65">
        <w:rPr>
          <w:sz w:val="24"/>
        </w:rPr>
        <w:t xml:space="preserve">the </w:t>
      </w:r>
      <w:r w:rsidR="002421F0">
        <w:rPr>
          <w:sz w:val="24"/>
        </w:rPr>
        <w:t>Business Layer and the Data Access Layer.</w:t>
      </w:r>
    </w:p>
    <w:p w14:paraId="12D42DB8" w14:textId="77777777" w:rsidR="00594D7C" w:rsidRDefault="00594D7C" w:rsidP="00594D7C">
      <w:pPr>
        <w:pStyle w:val="ListBullet"/>
        <w:jc w:val="both"/>
        <w:rPr>
          <w:sz w:val="24"/>
        </w:rPr>
      </w:pPr>
      <w:r w:rsidRPr="00594D7C">
        <w:rPr>
          <w:b/>
          <w:sz w:val="24"/>
        </w:rPr>
        <w:t>Client Application Layer</w:t>
      </w:r>
      <w:r w:rsidRPr="00594D7C">
        <w:rPr>
          <w:sz w:val="24"/>
        </w:rPr>
        <w:t xml:space="preserve"> -  T</w:t>
      </w:r>
      <w:r w:rsidR="00F95A5C" w:rsidRPr="00594D7C">
        <w:rPr>
          <w:sz w:val="24"/>
        </w:rPr>
        <w:t xml:space="preserve">he </w:t>
      </w:r>
      <w:r w:rsidRPr="00594D7C">
        <w:rPr>
          <w:sz w:val="24"/>
        </w:rPr>
        <w:t xml:space="preserve">server side </w:t>
      </w:r>
      <w:r w:rsidR="00F95A5C" w:rsidRPr="00594D7C">
        <w:rPr>
          <w:sz w:val="24"/>
        </w:rPr>
        <w:t xml:space="preserve">application can serve any client </w:t>
      </w:r>
      <w:r w:rsidR="00AD71EE" w:rsidRPr="00594D7C">
        <w:rPr>
          <w:sz w:val="24"/>
        </w:rPr>
        <w:t xml:space="preserve">application </w:t>
      </w:r>
      <w:r w:rsidR="00F95A5C" w:rsidRPr="00594D7C">
        <w:rPr>
          <w:sz w:val="24"/>
        </w:rPr>
        <w:t xml:space="preserve">e.g. Mobile device application, Web application etc. </w:t>
      </w:r>
      <w:r w:rsidR="00BB35BB" w:rsidRPr="00594D7C">
        <w:rPr>
          <w:sz w:val="24"/>
        </w:rPr>
        <w:t>that supports</w:t>
      </w:r>
      <w:r w:rsidR="00480B36" w:rsidRPr="00594D7C">
        <w:rPr>
          <w:sz w:val="24"/>
        </w:rPr>
        <w:t xml:space="preserve"> and understands</w:t>
      </w:r>
      <w:r w:rsidR="00BB35BB" w:rsidRPr="00594D7C">
        <w:rPr>
          <w:sz w:val="24"/>
        </w:rPr>
        <w:t xml:space="preserve"> JSON data format </w:t>
      </w:r>
      <w:r w:rsidR="00F95A5C" w:rsidRPr="00594D7C">
        <w:rPr>
          <w:sz w:val="24"/>
        </w:rPr>
        <w:t>with HTTP as an underlying communication protocol.</w:t>
      </w:r>
    </w:p>
    <w:p w14:paraId="08C89007" w14:textId="70EAB785" w:rsidR="00594D7C" w:rsidRPr="00594D7C" w:rsidRDefault="00594D7C" w:rsidP="00594D7C">
      <w:pPr>
        <w:pStyle w:val="ListBullet"/>
        <w:jc w:val="both"/>
        <w:rPr>
          <w:sz w:val="24"/>
        </w:rPr>
      </w:pPr>
      <w:r w:rsidRPr="00594D7C">
        <w:rPr>
          <w:b/>
          <w:sz w:val="24"/>
        </w:rPr>
        <w:t>Business Layer</w:t>
      </w:r>
      <w:r w:rsidRPr="00594D7C">
        <w:rPr>
          <w:sz w:val="24"/>
        </w:rPr>
        <w:t xml:space="preserve"> - </w:t>
      </w:r>
      <w:r w:rsidR="00AD71EE" w:rsidRPr="00594D7C">
        <w:rPr>
          <w:sz w:val="24"/>
        </w:rPr>
        <w:t>The system is capable of servicing multiple clients</w:t>
      </w:r>
      <w:r w:rsidR="00EE048B" w:rsidRPr="00594D7C">
        <w:rPr>
          <w:sz w:val="24"/>
        </w:rPr>
        <w:t xml:space="preserve"> at the same time.</w:t>
      </w:r>
    </w:p>
    <w:p w14:paraId="33195310" w14:textId="114A108C" w:rsidR="002421F0" w:rsidRDefault="002421F0" w:rsidP="00594D7C">
      <w:pPr>
        <w:pStyle w:val="ListBullet"/>
        <w:numPr>
          <w:ilvl w:val="0"/>
          <w:numId w:val="30"/>
        </w:numPr>
        <w:jc w:val="both"/>
        <w:rPr>
          <w:sz w:val="24"/>
        </w:rPr>
      </w:pPr>
      <w:r w:rsidRPr="00594D7C">
        <w:rPr>
          <w:sz w:val="24"/>
        </w:rPr>
        <w:t xml:space="preserve">Entire business logic is implemented at the business layer </w:t>
      </w:r>
    </w:p>
    <w:p w14:paraId="778F54B0" w14:textId="0CB6A877" w:rsidR="00594D7C" w:rsidRDefault="007A328D" w:rsidP="00594D7C">
      <w:pPr>
        <w:pStyle w:val="ListBullet"/>
        <w:numPr>
          <w:ilvl w:val="0"/>
          <w:numId w:val="30"/>
        </w:numPr>
        <w:jc w:val="both"/>
        <w:rPr>
          <w:sz w:val="24"/>
        </w:rPr>
      </w:pPr>
      <w:r>
        <w:rPr>
          <w:sz w:val="24"/>
        </w:rPr>
        <w:t xml:space="preserve">The </w:t>
      </w:r>
      <w:r w:rsidR="00594D7C">
        <w:rPr>
          <w:sz w:val="24"/>
        </w:rPr>
        <w:t xml:space="preserve">Business logic is exposed as </w:t>
      </w:r>
      <w:r w:rsidR="003431D9">
        <w:rPr>
          <w:sz w:val="24"/>
        </w:rPr>
        <w:t xml:space="preserve">multiple </w:t>
      </w:r>
      <w:r w:rsidR="00594D7C">
        <w:rPr>
          <w:sz w:val="24"/>
        </w:rPr>
        <w:t>RESTful Web</w:t>
      </w:r>
      <w:r w:rsidR="009672A9">
        <w:rPr>
          <w:sz w:val="24"/>
        </w:rPr>
        <w:t xml:space="preserve"> </w:t>
      </w:r>
      <w:r w:rsidR="00594D7C">
        <w:rPr>
          <w:sz w:val="24"/>
        </w:rPr>
        <w:t>servi</w:t>
      </w:r>
      <w:r w:rsidR="00664EB5">
        <w:rPr>
          <w:sz w:val="24"/>
        </w:rPr>
        <w:t>ce</w:t>
      </w:r>
      <w:r w:rsidR="003431D9">
        <w:rPr>
          <w:sz w:val="24"/>
        </w:rPr>
        <w:t>s</w:t>
      </w:r>
      <w:r w:rsidR="00664EB5">
        <w:rPr>
          <w:sz w:val="24"/>
        </w:rPr>
        <w:t xml:space="preserve"> which on </w:t>
      </w:r>
      <w:r w:rsidR="0037693E">
        <w:rPr>
          <w:sz w:val="24"/>
        </w:rPr>
        <w:t>receiving a request</w:t>
      </w:r>
      <w:r w:rsidR="00013F9B">
        <w:rPr>
          <w:sz w:val="24"/>
        </w:rPr>
        <w:t xml:space="preserve"> from the client</w:t>
      </w:r>
      <w:r w:rsidR="00EC7FA9">
        <w:rPr>
          <w:sz w:val="24"/>
        </w:rPr>
        <w:t>,</w:t>
      </w:r>
      <w:r w:rsidR="0037693E">
        <w:rPr>
          <w:sz w:val="24"/>
        </w:rPr>
        <w:t xml:space="preserve"> performs </w:t>
      </w:r>
      <w:r w:rsidR="00664EB5">
        <w:rPr>
          <w:sz w:val="24"/>
        </w:rPr>
        <w:t xml:space="preserve">the necessary </w:t>
      </w:r>
      <w:r w:rsidR="0037693E">
        <w:rPr>
          <w:sz w:val="24"/>
        </w:rPr>
        <w:t>CRUD operations</w:t>
      </w:r>
    </w:p>
    <w:p w14:paraId="0A1B554D" w14:textId="4533F512" w:rsidR="00664EB5" w:rsidRPr="005C41AB" w:rsidRDefault="00664EB5" w:rsidP="005C41AB">
      <w:pPr>
        <w:pStyle w:val="ListBullet"/>
        <w:numPr>
          <w:ilvl w:val="0"/>
          <w:numId w:val="30"/>
        </w:numPr>
        <w:jc w:val="both"/>
        <w:rPr>
          <w:sz w:val="24"/>
        </w:rPr>
      </w:pPr>
      <w:r>
        <w:rPr>
          <w:sz w:val="24"/>
        </w:rPr>
        <w:lastRenderedPageBreak/>
        <w:t xml:space="preserve">Spring Data REST is used to </w:t>
      </w:r>
      <w:r w:rsidR="005C41AB">
        <w:rPr>
          <w:sz w:val="24"/>
        </w:rPr>
        <w:t>develop and expose web services</w:t>
      </w:r>
      <w:r>
        <w:rPr>
          <w:sz w:val="24"/>
        </w:rPr>
        <w:t xml:space="preserve"> as resources using java.</w:t>
      </w:r>
      <w:r w:rsidR="00B9772E">
        <w:rPr>
          <w:sz w:val="24"/>
        </w:rPr>
        <w:t xml:space="preserve"> </w:t>
      </w:r>
      <w:r w:rsidR="005C41AB" w:rsidRPr="005C41AB">
        <w:rPr>
          <w:sz w:val="24"/>
        </w:rPr>
        <w:t>The resources are implemented in a hypermedia driven way</w:t>
      </w:r>
      <w:r w:rsidR="007B126F">
        <w:rPr>
          <w:sz w:val="24"/>
        </w:rPr>
        <w:t>.</w:t>
      </w:r>
    </w:p>
    <w:p w14:paraId="69EE1FF1" w14:textId="456B53AB" w:rsidR="005C41AB" w:rsidRPr="00B9772E" w:rsidRDefault="00B9772E" w:rsidP="00B9772E">
      <w:pPr>
        <w:pStyle w:val="ListParagraph"/>
        <w:numPr>
          <w:ilvl w:val="0"/>
          <w:numId w:val="30"/>
        </w:numPr>
        <w:spacing w:before="0" w:after="0" w:line="240" w:lineRule="auto"/>
        <w:jc w:val="both"/>
        <w:rPr>
          <w:sz w:val="24"/>
        </w:rPr>
      </w:pPr>
      <w:r>
        <w:rPr>
          <w:sz w:val="24"/>
        </w:rPr>
        <w:t>Spring Data REST</w:t>
      </w:r>
      <w:r w:rsidR="005C41AB" w:rsidRPr="005C41AB">
        <w:rPr>
          <w:sz w:val="24"/>
        </w:rPr>
        <w:t xml:space="preserve"> leverages hypermedia to allow clients to find functionality exposed by the repositories and integrates these resources into related hypermedia based functionality automatically.</w:t>
      </w:r>
    </w:p>
    <w:p w14:paraId="2E5630D1" w14:textId="520D4BF4" w:rsidR="00914AA3" w:rsidRDefault="00664EB5" w:rsidP="00AA5698">
      <w:pPr>
        <w:pStyle w:val="ListBullet"/>
        <w:jc w:val="both"/>
        <w:rPr>
          <w:b/>
          <w:sz w:val="24"/>
        </w:rPr>
      </w:pPr>
      <w:r w:rsidRPr="00664EB5">
        <w:rPr>
          <w:b/>
          <w:sz w:val="24"/>
        </w:rPr>
        <w:t>Data Access Layer</w:t>
      </w:r>
      <w:r>
        <w:rPr>
          <w:b/>
          <w:sz w:val="24"/>
        </w:rPr>
        <w:t xml:space="preserve"> </w:t>
      </w:r>
      <w:r w:rsidR="00B9772E">
        <w:rPr>
          <w:b/>
          <w:sz w:val="24"/>
        </w:rPr>
        <w:t xml:space="preserve">– </w:t>
      </w:r>
      <w:r w:rsidR="00B9772E">
        <w:rPr>
          <w:sz w:val="24"/>
        </w:rPr>
        <w:t>Spring</w:t>
      </w:r>
      <w:r w:rsidR="003328A8">
        <w:rPr>
          <w:sz w:val="24"/>
        </w:rPr>
        <w:t xml:space="preserve"> Data</w:t>
      </w:r>
      <w:r w:rsidR="00CD7FAE">
        <w:rPr>
          <w:sz w:val="24"/>
        </w:rPr>
        <w:t xml:space="preserve"> JPA</w:t>
      </w:r>
      <w:r w:rsidR="003328A8">
        <w:rPr>
          <w:sz w:val="24"/>
        </w:rPr>
        <w:t xml:space="preserve"> </w:t>
      </w:r>
      <w:r w:rsidR="00B9772E">
        <w:rPr>
          <w:sz w:val="24"/>
        </w:rPr>
        <w:t xml:space="preserve">makes DAO implementation abstract and Repository interfaces are exposed which </w:t>
      </w:r>
      <w:r w:rsidR="003466C6">
        <w:rPr>
          <w:sz w:val="24"/>
        </w:rPr>
        <w:t>are used by the controllers on the business layer</w:t>
      </w:r>
      <w:r w:rsidR="00B9772E">
        <w:rPr>
          <w:sz w:val="24"/>
        </w:rPr>
        <w:t xml:space="preserve"> </w:t>
      </w:r>
      <w:r w:rsidR="003466C6">
        <w:rPr>
          <w:sz w:val="24"/>
        </w:rPr>
        <w:t xml:space="preserve">to perform </w:t>
      </w:r>
      <w:r w:rsidR="00B9772E">
        <w:rPr>
          <w:sz w:val="24"/>
        </w:rPr>
        <w:t xml:space="preserve">the </w:t>
      </w:r>
      <w:r w:rsidR="003466C6">
        <w:rPr>
          <w:sz w:val="24"/>
        </w:rPr>
        <w:t xml:space="preserve">required </w:t>
      </w:r>
      <w:r w:rsidR="00B9772E">
        <w:rPr>
          <w:sz w:val="24"/>
        </w:rPr>
        <w:t>CRUD operations</w:t>
      </w:r>
      <w:r w:rsidR="00071BEB">
        <w:rPr>
          <w:sz w:val="24"/>
        </w:rPr>
        <w:t xml:space="preserve"> </w:t>
      </w:r>
      <w:r w:rsidR="004D014F">
        <w:rPr>
          <w:sz w:val="24"/>
        </w:rPr>
        <w:t xml:space="preserve">on the database </w:t>
      </w:r>
      <w:r w:rsidR="00071BEB">
        <w:rPr>
          <w:sz w:val="24"/>
        </w:rPr>
        <w:t>very easily</w:t>
      </w:r>
      <w:r w:rsidR="00D358DD">
        <w:rPr>
          <w:sz w:val="24"/>
        </w:rPr>
        <w:t xml:space="preserve"> and efficiently.</w:t>
      </w:r>
    </w:p>
    <w:p w14:paraId="3B9B9D57" w14:textId="463EACA6" w:rsidR="00914AA3" w:rsidRPr="007C5539" w:rsidRDefault="00DA3353" w:rsidP="007C5539">
      <w:pPr>
        <w:pStyle w:val="Heading2"/>
        <w:rPr>
          <w:sz w:val="28"/>
        </w:rPr>
      </w:pPr>
      <w:bookmarkStart w:id="19" w:name="_Toc513412540"/>
      <w:r w:rsidRPr="007C5539">
        <w:rPr>
          <w:sz w:val="28"/>
        </w:rPr>
        <w:t>2.3. System Flow</w:t>
      </w:r>
      <w:bookmarkEnd w:id="19"/>
    </w:p>
    <w:p w14:paraId="59E01ECD" w14:textId="77777777" w:rsidR="00957179" w:rsidRDefault="00EE048B" w:rsidP="008B016D">
      <w:pPr>
        <w:pStyle w:val="ListBullet"/>
        <w:jc w:val="both"/>
        <w:rPr>
          <w:sz w:val="24"/>
        </w:rPr>
      </w:pPr>
      <w:r>
        <w:rPr>
          <w:sz w:val="24"/>
        </w:rPr>
        <w:t>The client</w:t>
      </w:r>
      <w:r w:rsidR="00957179">
        <w:rPr>
          <w:sz w:val="24"/>
        </w:rPr>
        <w:t xml:space="preserve"> application</w:t>
      </w:r>
      <w:r>
        <w:rPr>
          <w:sz w:val="24"/>
        </w:rPr>
        <w:t xml:space="preserve"> consumes the web services, which are exposed by the</w:t>
      </w:r>
      <w:r w:rsidR="00957179">
        <w:rPr>
          <w:sz w:val="24"/>
        </w:rPr>
        <w:t xml:space="preserve"> server.</w:t>
      </w:r>
    </w:p>
    <w:p w14:paraId="0AF8F911" w14:textId="06EABB87" w:rsidR="00EE048B" w:rsidRDefault="004749B4" w:rsidP="008B016D">
      <w:pPr>
        <w:pStyle w:val="ListBullet"/>
        <w:jc w:val="both"/>
        <w:rPr>
          <w:sz w:val="24"/>
        </w:rPr>
      </w:pPr>
      <w:r>
        <w:rPr>
          <w:sz w:val="24"/>
        </w:rPr>
        <w:t>Client application</w:t>
      </w:r>
      <w:r w:rsidR="00957179">
        <w:rPr>
          <w:sz w:val="24"/>
        </w:rPr>
        <w:t xml:space="preserve">, the front end in our case initiates HTTP request targeting </w:t>
      </w:r>
      <w:r w:rsidR="0003254F">
        <w:rPr>
          <w:sz w:val="24"/>
        </w:rPr>
        <w:t xml:space="preserve">one of </w:t>
      </w:r>
      <w:r w:rsidR="00957179">
        <w:rPr>
          <w:sz w:val="24"/>
        </w:rPr>
        <w:t>the exposed web</w:t>
      </w:r>
      <w:r>
        <w:rPr>
          <w:sz w:val="24"/>
        </w:rPr>
        <w:t>-servic</w:t>
      </w:r>
      <w:r w:rsidR="00957179">
        <w:rPr>
          <w:sz w:val="24"/>
        </w:rPr>
        <w:t>e end point</w:t>
      </w:r>
      <w:r w:rsidR="00C43751">
        <w:rPr>
          <w:sz w:val="24"/>
        </w:rPr>
        <w:t>. For e.</w:t>
      </w:r>
      <w:r w:rsidR="00711BE7">
        <w:rPr>
          <w:sz w:val="24"/>
        </w:rPr>
        <w:t>g.</w:t>
      </w:r>
      <w:r w:rsidR="00AF49EA">
        <w:rPr>
          <w:sz w:val="24"/>
        </w:rPr>
        <w:t xml:space="preserve"> </w:t>
      </w:r>
      <w:r w:rsidR="00C43751">
        <w:rPr>
          <w:sz w:val="24"/>
        </w:rPr>
        <w:t xml:space="preserve"> </w:t>
      </w:r>
      <w:r w:rsidR="00C43751" w:rsidRPr="00AF49EA">
        <w:rPr>
          <w:i/>
          <w:sz w:val="24"/>
        </w:rPr>
        <w:t>/tradetunnel</w:t>
      </w:r>
      <w:r w:rsidR="00912CC1" w:rsidRPr="00AF49EA">
        <w:rPr>
          <w:i/>
          <w:sz w:val="24"/>
        </w:rPr>
        <w:t>-api</w:t>
      </w:r>
      <w:r w:rsidR="00C43751" w:rsidRPr="00AF49EA">
        <w:rPr>
          <w:i/>
          <w:sz w:val="24"/>
        </w:rPr>
        <w:t>/login</w:t>
      </w:r>
      <w:r w:rsidR="00C43751">
        <w:rPr>
          <w:sz w:val="24"/>
        </w:rPr>
        <w:t xml:space="preserve"> </w:t>
      </w:r>
      <w:r w:rsidR="00945EDC">
        <w:rPr>
          <w:sz w:val="24"/>
        </w:rPr>
        <w:t>service as shown in the figure 2.1.1</w:t>
      </w:r>
    </w:p>
    <w:p w14:paraId="5E5EB52A" w14:textId="77F38369" w:rsidR="00957179" w:rsidRDefault="00957179" w:rsidP="008B016D">
      <w:pPr>
        <w:pStyle w:val="ListBullet"/>
        <w:jc w:val="both"/>
        <w:rPr>
          <w:sz w:val="24"/>
        </w:rPr>
      </w:pPr>
      <w:r>
        <w:rPr>
          <w:sz w:val="24"/>
        </w:rPr>
        <w:t>The servlet container</w:t>
      </w:r>
      <w:r w:rsidR="008875F0">
        <w:rPr>
          <w:sz w:val="24"/>
        </w:rPr>
        <w:t xml:space="preserve"> on the server is the gateway to the backend api which</w:t>
      </w:r>
      <w:r>
        <w:rPr>
          <w:sz w:val="24"/>
        </w:rPr>
        <w:t xml:space="preserve"> </w:t>
      </w:r>
      <w:r w:rsidR="004749B4">
        <w:rPr>
          <w:sz w:val="24"/>
        </w:rPr>
        <w:t>on receiving the client request</w:t>
      </w:r>
      <w:r>
        <w:rPr>
          <w:sz w:val="24"/>
        </w:rPr>
        <w:t>, forwards the</w:t>
      </w:r>
      <w:r w:rsidR="004749B4">
        <w:rPr>
          <w:sz w:val="24"/>
        </w:rPr>
        <w:t xml:space="preserve"> request to the indented web-servi</w:t>
      </w:r>
      <w:r>
        <w:rPr>
          <w:sz w:val="24"/>
        </w:rPr>
        <w:t>ce endpoint</w:t>
      </w:r>
      <w:r w:rsidR="0017692C">
        <w:rPr>
          <w:sz w:val="24"/>
        </w:rPr>
        <w:t xml:space="preserve"> controller</w:t>
      </w:r>
      <w:r>
        <w:rPr>
          <w:sz w:val="24"/>
        </w:rPr>
        <w:t>.</w:t>
      </w:r>
    </w:p>
    <w:p w14:paraId="63E59516" w14:textId="7FDB4980" w:rsidR="008B016D" w:rsidRDefault="002F485A" w:rsidP="00957179">
      <w:pPr>
        <w:pStyle w:val="ListBullet"/>
        <w:jc w:val="both"/>
        <w:rPr>
          <w:sz w:val="24"/>
        </w:rPr>
      </w:pPr>
      <w:r>
        <w:rPr>
          <w:sz w:val="24"/>
        </w:rPr>
        <w:t xml:space="preserve">The Business logic implemented in the controller </w:t>
      </w:r>
      <w:r w:rsidR="00957179">
        <w:rPr>
          <w:sz w:val="24"/>
        </w:rPr>
        <w:t>is executed which mainly results in performing CRUD operations using repository interfaces exposed by the data access layer.</w:t>
      </w:r>
    </w:p>
    <w:p w14:paraId="47CEC4B1" w14:textId="59A5C2D9" w:rsidR="005D6448" w:rsidRPr="007C5539" w:rsidRDefault="00F90C81" w:rsidP="007C5539">
      <w:pPr>
        <w:pStyle w:val="ListBullet"/>
        <w:jc w:val="both"/>
        <w:rPr>
          <w:sz w:val="24"/>
        </w:rPr>
      </w:pPr>
      <w:r>
        <w:rPr>
          <w:sz w:val="24"/>
        </w:rPr>
        <w:t>Finally</w:t>
      </w:r>
      <w:r w:rsidR="005D6448">
        <w:rPr>
          <w:sz w:val="24"/>
        </w:rPr>
        <w:t>,</w:t>
      </w:r>
      <w:r>
        <w:rPr>
          <w:sz w:val="24"/>
        </w:rPr>
        <w:t xml:space="preserve"> a HTTP response is </w:t>
      </w:r>
      <w:r w:rsidR="0070152C">
        <w:rPr>
          <w:sz w:val="24"/>
        </w:rPr>
        <w:t>sent back to the client.</w:t>
      </w:r>
    </w:p>
    <w:p w14:paraId="0B84C2C2" w14:textId="01D4C850" w:rsidR="005D6448" w:rsidRPr="007C5539" w:rsidRDefault="005D6448" w:rsidP="007C5539">
      <w:pPr>
        <w:pStyle w:val="Heading2"/>
        <w:rPr>
          <w:sz w:val="28"/>
        </w:rPr>
      </w:pPr>
      <w:bookmarkStart w:id="20" w:name="_Toc513412541"/>
      <w:r w:rsidRPr="007C5539">
        <w:rPr>
          <w:sz w:val="28"/>
        </w:rPr>
        <w:t>2.4. Server side implementation</w:t>
      </w:r>
      <w:bookmarkEnd w:id="20"/>
    </w:p>
    <w:p w14:paraId="25A12372" w14:textId="101FD644" w:rsidR="00CD7FAE" w:rsidRDefault="00CD7FAE" w:rsidP="00CD7FAE">
      <w:pPr>
        <w:pStyle w:val="ListBullet"/>
        <w:jc w:val="both"/>
        <w:rPr>
          <w:sz w:val="24"/>
        </w:rPr>
      </w:pPr>
      <w:r>
        <w:rPr>
          <w:sz w:val="24"/>
        </w:rPr>
        <w:t>As mentioned earlier</w:t>
      </w:r>
      <w:r w:rsidR="00D4430F">
        <w:rPr>
          <w:sz w:val="24"/>
        </w:rPr>
        <w:t>,</w:t>
      </w:r>
      <w:r>
        <w:rPr>
          <w:sz w:val="24"/>
        </w:rPr>
        <w:t xml:space="preserve"> server side is impl</w:t>
      </w:r>
      <w:r w:rsidR="00A01670">
        <w:rPr>
          <w:sz w:val="24"/>
        </w:rPr>
        <w:t>emented using Spring Data REST</w:t>
      </w:r>
      <w:r w:rsidR="006849B5">
        <w:rPr>
          <w:sz w:val="24"/>
        </w:rPr>
        <w:t xml:space="preserve"> which automatically exports repositories as web</w:t>
      </w:r>
      <w:r w:rsidR="004F7A4F">
        <w:rPr>
          <w:sz w:val="24"/>
        </w:rPr>
        <w:t>-</w:t>
      </w:r>
      <w:r w:rsidR="008D26B5">
        <w:rPr>
          <w:sz w:val="24"/>
        </w:rPr>
        <w:t>service</w:t>
      </w:r>
      <w:r w:rsidR="006849B5">
        <w:rPr>
          <w:sz w:val="24"/>
        </w:rPr>
        <w:t xml:space="preserve"> </w:t>
      </w:r>
      <w:r w:rsidR="009D24E5">
        <w:rPr>
          <w:sz w:val="24"/>
        </w:rPr>
        <w:t>resources</w:t>
      </w:r>
      <w:r w:rsidR="00D82901">
        <w:rPr>
          <w:sz w:val="24"/>
        </w:rPr>
        <w:t xml:space="preserve"> </w:t>
      </w:r>
      <w:r w:rsidR="00906CBE">
        <w:rPr>
          <w:sz w:val="24"/>
        </w:rPr>
        <w:t>which are implemented in hypermedia driven way</w:t>
      </w:r>
      <w:r w:rsidR="00F62942">
        <w:rPr>
          <w:sz w:val="24"/>
        </w:rPr>
        <w:t>.</w:t>
      </w:r>
    </w:p>
    <w:p w14:paraId="7502BDCA" w14:textId="3114A848" w:rsidR="006849B5" w:rsidRDefault="003B7814" w:rsidP="00CD7FAE">
      <w:pPr>
        <w:pStyle w:val="ListBullet"/>
        <w:jc w:val="both"/>
        <w:rPr>
          <w:sz w:val="24"/>
        </w:rPr>
      </w:pPr>
      <w:r>
        <w:rPr>
          <w:sz w:val="24"/>
        </w:rPr>
        <w:t>A hypermedia driven web application provides informat</w:t>
      </w:r>
      <w:r w:rsidR="00A62570">
        <w:rPr>
          <w:sz w:val="24"/>
        </w:rPr>
        <w:t xml:space="preserve">ion to navigate to all the </w:t>
      </w:r>
      <w:r>
        <w:rPr>
          <w:sz w:val="24"/>
        </w:rPr>
        <w:t xml:space="preserve">REST interfaces </w:t>
      </w:r>
      <w:r w:rsidR="007D12D9">
        <w:rPr>
          <w:sz w:val="24"/>
        </w:rPr>
        <w:t xml:space="preserve">of the exposed API </w:t>
      </w:r>
      <w:r>
        <w:rPr>
          <w:sz w:val="24"/>
        </w:rPr>
        <w:t>dynamically by including the hypermedia links with the responses.</w:t>
      </w:r>
    </w:p>
    <w:p w14:paraId="08E33F4D" w14:textId="3A9DFE78" w:rsidR="00C83676" w:rsidRDefault="003B7814" w:rsidP="00CD7FAE">
      <w:pPr>
        <w:pStyle w:val="ListBullet"/>
        <w:jc w:val="both"/>
        <w:rPr>
          <w:sz w:val="24"/>
        </w:rPr>
      </w:pPr>
      <w:r>
        <w:rPr>
          <w:sz w:val="24"/>
        </w:rPr>
        <w:t xml:space="preserve">Spring Data </w:t>
      </w:r>
      <w:r w:rsidR="00BD29B3">
        <w:rPr>
          <w:sz w:val="24"/>
        </w:rPr>
        <w:t>REST</w:t>
      </w:r>
      <w:r>
        <w:rPr>
          <w:sz w:val="24"/>
        </w:rPr>
        <w:t xml:space="preserve"> uses HATEOS (Hypermedia as the engine of Application State) architecture to implement hypermedia driven systems.</w:t>
      </w:r>
    </w:p>
    <w:p w14:paraId="108A8316" w14:textId="72ADA92A" w:rsidR="003B7814" w:rsidRDefault="003B7814" w:rsidP="00CD7FAE">
      <w:pPr>
        <w:pStyle w:val="ListBullet"/>
        <w:jc w:val="both"/>
        <w:rPr>
          <w:sz w:val="24"/>
        </w:rPr>
      </w:pPr>
      <w:r>
        <w:rPr>
          <w:sz w:val="24"/>
        </w:rPr>
        <w:lastRenderedPageBreak/>
        <w:t xml:space="preserve"> </w:t>
      </w:r>
      <w:r w:rsidR="00BD29B3">
        <w:rPr>
          <w:sz w:val="24"/>
        </w:rPr>
        <w:t>Spring Data REST by default uses HAL (JSON Hypertext Application Language) to render responses</w:t>
      </w:r>
      <w:r w:rsidR="00FC1D8B">
        <w:rPr>
          <w:sz w:val="24"/>
        </w:rPr>
        <w:t xml:space="preserve"> for resource discovery. HAL defines the</w:t>
      </w:r>
      <w:r w:rsidR="002F0BED">
        <w:rPr>
          <w:sz w:val="24"/>
        </w:rPr>
        <w:t xml:space="preserve"> way in which the embedded resource and the links to other resources is</w:t>
      </w:r>
      <w:r w:rsidR="00197E09">
        <w:rPr>
          <w:sz w:val="24"/>
        </w:rPr>
        <w:t xml:space="preserve"> returned in the response.</w:t>
      </w:r>
    </w:p>
    <w:p w14:paraId="0DEF23A8" w14:textId="31BF07C5" w:rsidR="0070381E" w:rsidRDefault="0070381E" w:rsidP="00CD7FAE">
      <w:pPr>
        <w:pStyle w:val="ListBullet"/>
        <w:jc w:val="both"/>
        <w:rPr>
          <w:sz w:val="24"/>
        </w:rPr>
      </w:pPr>
      <w:r>
        <w:rPr>
          <w:sz w:val="24"/>
        </w:rPr>
        <w:t>The above can be understood more clearly with the following example of our own trade tunnel system.</w:t>
      </w:r>
    </w:p>
    <w:p w14:paraId="79285BB0" w14:textId="36C8B198" w:rsidR="004D5D59" w:rsidRDefault="0070381E" w:rsidP="00FC75D2">
      <w:pPr>
        <w:pStyle w:val="ListBullet"/>
        <w:jc w:val="both"/>
        <w:rPr>
          <w:sz w:val="24"/>
        </w:rPr>
      </w:pPr>
      <w:r>
        <w:rPr>
          <w:sz w:val="24"/>
        </w:rPr>
        <w:t>As shown in t</w:t>
      </w:r>
      <w:r w:rsidR="00E421DA">
        <w:rPr>
          <w:sz w:val="24"/>
        </w:rPr>
        <w:t>he figure 2.4.1 resource discove</w:t>
      </w:r>
      <w:r>
        <w:rPr>
          <w:sz w:val="24"/>
        </w:rPr>
        <w:t xml:space="preserve">ry starts </w:t>
      </w:r>
      <w:r w:rsidR="00D532E4">
        <w:rPr>
          <w:sz w:val="24"/>
        </w:rPr>
        <w:t xml:space="preserve">at </w:t>
      </w:r>
      <w:r>
        <w:rPr>
          <w:sz w:val="24"/>
        </w:rPr>
        <w:t>the context-path</w:t>
      </w:r>
      <w:r w:rsidR="00E421DA">
        <w:rPr>
          <w:sz w:val="24"/>
        </w:rPr>
        <w:t xml:space="preserve"> level</w:t>
      </w:r>
      <w:r>
        <w:rPr>
          <w:sz w:val="24"/>
        </w:rPr>
        <w:t xml:space="preserve"> </w:t>
      </w:r>
      <w:r w:rsidR="008606A8">
        <w:rPr>
          <w:sz w:val="24"/>
        </w:rPr>
        <w:t>(/trade</w:t>
      </w:r>
      <w:r w:rsidR="008C3341">
        <w:rPr>
          <w:sz w:val="24"/>
        </w:rPr>
        <w:t>tunnel-api</w:t>
      </w:r>
      <w:r w:rsidR="008606A8">
        <w:rPr>
          <w:sz w:val="24"/>
        </w:rPr>
        <w:t>)</w:t>
      </w:r>
      <w:r w:rsidR="00D532E4">
        <w:rPr>
          <w:sz w:val="24"/>
        </w:rPr>
        <w:t xml:space="preserve"> itself</w:t>
      </w:r>
      <w:r>
        <w:rPr>
          <w:sz w:val="24"/>
        </w:rPr>
        <w:t xml:space="preserve">. A HTTP GET Request </w:t>
      </w:r>
      <w:r w:rsidR="00443B20">
        <w:rPr>
          <w:sz w:val="24"/>
        </w:rPr>
        <w:t xml:space="preserve">on the context root </w:t>
      </w:r>
      <w:r>
        <w:rPr>
          <w:sz w:val="24"/>
        </w:rPr>
        <w:t xml:space="preserve">renders all the REST resources exposed by the </w:t>
      </w:r>
      <w:r w:rsidR="00FC75D2">
        <w:rPr>
          <w:sz w:val="24"/>
        </w:rPr>
        <w:t xml:space="preserve">Trade-Tunnel </w:t>
      </w:r>
      <w:r>
        <w:rPr>
          <w:sz w:val="24"/>
        </w:rPr>
        <w:t>API</w:t>
      </w:r>
      <w:r w:rsidR="00A70684">
        <w:rPr>
          <w:sz w:val="24"/>
        </w:rPr>
        <w:t xml:space="preserve"> as shown in the figure 2.4.1</w:t>
      </w:r>
    </w:p>
    <w:p w14:paraId="3FD2A6B1" w14:textId="1378DA98" w:rsidR="00991980" w:rsidRDefault="00991980" w:rsidP="00FC75D2">
      <w:pPr>
        <w:pStyle w:val="ListBullet"/>
        <w:jc w:val="both"/>
        <w:rPr>
          <w:sz w:val="24"/>
        </w:rPr>
      </w:pPr>
      <w:r>
        <w:rPr>
          <w:sz w:val="24"/>
        </w:rPr>
        <w:t xml:space="preserve">All the </w:t>
      </w:r>
      <w:r w:rsidR="007C5539">
        <w:rPr>
          <w:sz w:val="24"/>
        </w:rPr>
        <w:t xml:space="preserve">exposed </w:t>
      </w:r>
      <w:r>
        <w:rPr>
          <w:sz w:val="24"/>
        </w:rPr>
        <w:t>resources are repositories which are ex</w:t>
      </w:r>
      <w:r w:rsidR="006A70C6">
        <w:rPr>
          <w:sz w:val="24"/>
        </w:rPr>
        <w:t>plained in detail in section 2.6</w:t>
      </w:r>
    </w:p>
    <w:p w14:paraId="11D54514" w14:textId="77777777" w:rsidR="00FC75D2" w:rsidRPr="00FC75D2" w:rsidRDefault="00FC75D2" w:rsidP="00FC75D2">
      <w:pPr>
        <w:pStyle w:val="ListBullet"/>
        <w:numPr>
          <w:ilvl w:val="0"/>
          <w:numId w:val="0"/>
        </w:numPr>
        <w:ind w:left="360"/>
        <w:jc w:val="both"/>
        <w:rPr>
          <w:sz w:val="24"/>
        </w:rPr>
      </w:pPr>
    </w:p>
    <w:p w14:paraId="5BD28474" w14:textId="64871613" w:rsidR="004D5D59" w:rsidRDefault="000A1453" w:rsidP="00D03A08">
      <w:pPr>
        <w:pStyle w:val="ListBullet"/>
        <w:numPr>
          <w:ilvl w:val="0"/>
          <w:numId w:val="0"/>
        </w:numPr>
        <w:ind w:left="360"/>
        <w:rPr>
          <w:sz w:val="24"/>
        </w:rPr>
      </w:pPr>
      <w:r>
        <w:rPr>
          <w:noProof/>
          <w:sz w:val="24"/>
          <w:lang w:eastAsia="en-US"/>
        </w:rPr>
        <w:drawing>
          <wp:inline distT="0" distB="0" distL="0" distR="0" wp14:anchorId="4B8D2F36" wp14:editId="1214B78F">
            <wp:extent cx="5604091" cy="3317240"/>
            <wp:effectExtent l="0" t="0" r="9525" b="10160"/>
            <wp:docPr id="5" name="Picture 5" descr="../../../../Desktop/Screen%20Shot%202018-05-06%20at%203.09.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6%20at%203.09.21%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0026" cy="3338511"/>
                    </a:xfrm>
                    <a:prstGeom prst="rect">
                      <a:avLst/>
                    </a:prstGeom>
                    <a:noFill/>
                    <a:ln>
                      <a:noFill/>
                    </a:ln>
                  </pic:spPr>
                </pic:pic>
              </a:graphicData>
            </a:graphic>
          </wp:inline>
        </w:drawing>
      </w:r>
    </w:p>
    <w:p w14:paraId="1C525704" w14:textId="6DD5F279" w:rsidR="004D5D59" w:rsidRDefault="004D5D59" w:rsidP="004D5D59">
      <w:pPr>
        <w:pStyle w:val="ListBullet"/>
        <w:numPr>
          <w:ilvl w:val="0"/>
          <w:numId w:val="0"/>
        </w:numPr>
        <w:ind w:left="360"/>
        <w:jc w:val="center"/>
      </w:pPr>
      <w:r w:rsidRPr="004D5D59">
        <w:t>Figure 2.4.1</w:t>
      </w:r>
    </w:p>
    <w:p w14:paraId="43C3F8D4" w14:textId="77777777" w:rsidR="004D5D59" w:rsidRDefault="004D5D59" w:rsidP="004D5D59">
      <w:pPr>
        <w:pStyle w:val="ListBullet"/>
        <w:numPr>
          <w:ilvl w:val="0"/>
          <w:numId w:val="0"/>
        </w:numPr>
        <w:ind w:left="360"/>
        <w:jc w:val="center"/>
      </w:pPr>
    </w:p>
    <w:p w14:paraId="1C88CA72" w14:textId="77777777" w:rsidR="00D03A08" w:rsidRPr="004D5D59" w:rsidRDefault="00D03A08" w:rsidP="004D5D59">
      <w:pPr>
        <w:pStyle w:val="ListBullet"/>
        <w:numPr>
          <w:ilvl w:val="0"/>
          <w:numId w:val="0"/>
        </w:numPr>
        <w:ind w:left="360"/>
        <w:jc w:val="center"/>
      </w:pPr>
    </w:p>
    <w:p w14:paraId="0899E5D7" w14:textId="7E2BA8D6" w:rsidR="0070381E" w:rsidRDefault="0070381E" w:rsidP="00CD7FAE">
      <w:pPr>
        <w:pStyle w:val="ListBullet"/>
        <w:jc w:val="both"/>
        <w:rPr>
          <w:sz w:val="24"/>
        </w:rPr>
      </w:pPr>
      <w:r>
        <w:rPr>
          <w:sz w:val="24"/>
        </w:rPr>
        <w:t xml:space="preserve">Figure 2.4.2 shows the response of the HTTP GET request </w:t>
      </w:r>
      <w:r w:rsidR="00D03A08">
        <w:rPr>
          <w:sz w:val="24"/>
        </w:rPr>
        <w:t xml:space="preserve">sent </w:t>
      </w:r>
      <w:r>
        <w:rPr>
          <w:sz w:val="24"/>
        </w:rPr>
        <w:t xml:space="preserve">at userProfiles endpoint (the link to this endpoint was obtained </w:t>
      </w:r>
      <w:r w:rsidR="005046CE">
        <w:rPr>
          <w:sz w:val="24"/>
        </w:rPr>
        <w:t xml:space="preserve">from the response </w:t>
      </w:r>
      <w:r>
        <w:rPr>
          <w:sz w:val="24"/>
        </w:rPr>
        <w:t>as shown in figure 2.4.1)</w:t>
      </w:r>
    </w:p>
    <w:p w14:paraId="0FD52229" w14:textId="42ED1699" w:rsidR="00D03A08" w:rsidRDefault="00D03A08" w:rsidP="00D03A08">
      <w:pPr>
        <w:pStyle w:val="ListBullet"/>
        <w:numPr>
          <w:ilvl w:val="0"/>
          <w:numId w:val="0"/>
        </w:numPr>
        <w:ind w:left="360"/>
        <w:jc w:val="both"/>
        <w:rPr>
          <w:sz w:val="24"/>
        </w:rPr>
      </w:pPr>
      <w:r>
        <w:rPr>
          <w:noProof/>
          <w:sz w:val="24"/>
          <w:lang w:eastAsia="en-US"/>
        </w:rPr>
        <w:lastRenderedPageBreak/>
        <w:drawing>
          <wp:inline distT="0" distB="0" distL="0" distR="0" wp14:anchorId="34A58E4A" wp14:editId="376543F6">
            <wp:extent cx="5835015" cy="3265805"/>
            <wp:effectExtent l="0" t="0" r="6985" b="10795"/>
            <wp:docPr id="7" name="Picture 7" descr="../../../../Desktop/Screen%20Shot%202018-05-06%20at%203.09.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6%20at%203.09.41%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5015" cy="3265805"/>
                    </a:xfrm>
                    <a:prstGeom prst="rect">
                      <a:avLst/>
                    </a:prstGeom>
                    <a:noFill/>
                    <a:ln>
                      <a:noFill/>
                    </a:ln>
                  </pic:spPr>
                </pic:pic>
              </a:graphicData>
            </a:graphic>
          </wp:inline>
        </w:drawing>
      </w:r>
    </w:p>
    <w:p w14:paraId="46CB293E" w14:textId="54B720B4" w:rsidR="00D03A08" w:rsidRDefault="003139A9" w:rsidP="003139A9">
      <w:pPr>
        <w:pStyle w:val="ListBullet"/>
        <w:numPr>
          <w:ilvl w:val="0"/>
          <w:numId w:val="0"/>
        </w:numPr>
        <w:ind w:left="360"/>
        <w:jc w:val="center"/>
      </w:pPr>
      <w:r w:rsidRPr="003139A9">
        <w:t>Figure 2.4.2</w:t>
      </w:r>
    </w:p>
    <w:p w14:paraId="78F697BD" w14:textId="77777777" w:rsidR="00FC4DCD" w:rsidRPr="003139A9" w:rsidRDefault="00FC4DCD" w:rsidP="003139A9">
      <w:pPr>
        <w:pStyle w:val="ListBullet"/>
        <w:numPr>
          <w:ilvl w:val="0"/>
          <w:numId w:val="0"/>
        </w:numPr>
        <w:ind w:left="360"/>
        <w:jc w:val="center"/>
      </w:pPr>
    </w:p>
    <w:p w14:paraId="26489FB1" w14:textId="4682A513" w:rsidR="0070381E" w:rsidRDefault="0070381E" w:rsidP="00CD7FAE">
      <w:pPr>
        <w:pStyle w:val="ListBullet"/>
        <w:jc w:val="both"/>
        <w:rPr>
          <w:sz w:val="24"/>
        </w:rPr>
      </w:pPr>
      <w:r>
        <w:rPr>
          <w:sz w:val="24"/>
        </w:rPr>
        <w:t>The response is a Hypermedia response and the resource discovery is per</w:t>
      </w:r>
      <w:r w:rsidR="000662D3">
        <w:rPr>
          <w:sz w:val="24"/>
        </w:rPr>
        <w:t>formed using HAL specifications</w:t>
      </w:r>
      <w:r>
        <w:rPr>
          <w:sz w:val="24"/>
        </w:rPr>
        <w:t>, which means</w:t>
      </w:r>
    </w:p>
    <w:p w14:paraId="186AAE6A" w14:textId="151CC124" w:rsidR="0070381E" w:rsidRDefault="0070381E" w:rsidP="00BA49B9">
      <w:pPr>
        <w:pStyle w:val="ListBullet"/>
        <w:numPr>
          <w:ilvl w:val="0"/>
          <w:numId w:val="30"/>
        </w:numPr>
        <w:jc w:val="both"/>
        <w:rPr>
          <w:sz w:val="24"/>
        </w:rPr>
      </w:pPr>
      <w:r>
        <w:rPr>
          <w:sz w:val="24"/>
        </w:rPr>
        <w:t xml:space="preserve">The data present within the </w:t>
      </w:r>
      <w:r w:rsidR="00F42FE4" w:rsidRPr="00F42FE4">
        <w:rPr>
          <w:i/>
          <w:sz w:val="24"/>
        </w:rPr>
        <w:t>_</w:t>
      </w:r>
      <w:r w:rsidRPr="00F42FE4">
        <w:rPr>
          <w:i/>
          <w:sz w:val="24"/>
        </w:rPr>
        <w:t>embedded</w:t>
      </w:r>
      <w:r>
        <w:rPr>
          <w:sz w:val="24"/>
        </w:rPr>
        <w:t xml:space="preserve"> property is the response of </w:t>
      </w:r>
      <w:r w:rsidR="00852926">
        <w:rPr>
          <w:sz w:val="24"/>
        </w:rPr>
        <w:t>the requested resource</w:t>
      </w:r>
      <w:r w:rsidR="00F42FE4">
        <w:rPr>
          <w:sz w:val="24"/>
        </w:rPr>
        <w:t>, which is a list of user profiles and the resource Ids can be considered as unique primary keys.</w:t>
      </w:r>
    </w:p>
    <w:p w14:paraId="4470253E" w14:textId="45A19869" w:rsidR="0070381E" w:rsidRDefault="0070381E" w:rsidP="00BA49B9">
      <w:pPr>
        <w:pStyle w:val="ListBullet"/>
        <w:numPr>
          <w:ilvl w:val="0"/>
          <w:numId w:val="30"/>
        </w:numPr>
        <w:jc w:val="both"/>
        <w:rPr>
          <w:sz w:val="24"/>
        </w:rPr>
      </w:pPr>
      <w:r>
        <w:rPr>
          <w:sz w:val="24"/>
        </w:rPr>
        <w:t xml:space="preserve">The links returned as a part of the response within the links property </w:t>
      </w:r>
      <w:r w:rsidR="00B40EDA">
        <w:rPr>
          <w:sz w:val="24"/>
        </w:rPr>
        <w:t xml:space="preserve">of each user profile in the list </w:t>
      </w:r>
      <w:r>
        <w:rPr>
          <w:sz w:val="24"/>
        </w:rPr>
        <w:t>are the links to other resources</w:t>
      </w:r>
      <w:r w:rsidR="00B40EDA">
        <w:rPr>
          <w:sz w:val="24"/>
        </w:rPr>
        <w:t xml:space="preserve"> specific to that user</w:t>
      </w:r>
      <w:r>
        <w:rPr>
          <w:sz w:val="24"/>
        </w:rPr>
        <w:t>.</w:t>
      </w:r>
    </w:p>
    <w:p w14:paraId="6360BBB3" w14:textId="74D9EE9A" w:rsidR="00B40EDA" w:rsidRDefault="00B40EDA" w:rsidP="00BA49B9">
      <w:pPr>
        <w:pStyle w:val="ListBullet"/>
        <w:numPr>
          <w:ilvl w:val="0"/>
          <w:numId w:val="30"/>
        </w:numPr>
        <w:jc w:val="both"/>
        <w:rPr>
          <w:sz w:val="24"/>
        </w:rPr>
      </w:pPr>
      <w:r>
        <w:rPr>
          <w:sz w:val="24"/>
        </w:rPr>
        <w:t>Which means, the client application on having the JSON response (HAL notation) can easily request for the users address and the products uploaded by the user on the website for sale.</w:t>
      </w:r>
    </w:p>
    <w:p w14:paraId="608523CE" w14:textId="6DCCCCDD" w:rsidR="0070381E" w:rsidRDefault="0070381E" w:rsidP="00BA49B9">
      <w:pPr>
        <w:pStyle w:val="ListBullet"/>
        <w:numPr>
          <w:ilvl w:val="0"/>
          <w:numId w:val="30"/>
        </w:numPr>
        <w:jc w:val="both"/>
        <w:rPr>
          <w:sz w:val="24"/>
        </w:rPr>
      </w:pPr>
      <w:r>
        <w:rPr>
          <w:sz w:val="24"/>
        </w:rPr>
        <w:t>This is a hypermedia driven site implementation where in the client receives links to all the exposed REST interfaces in a response making it much easier for client to make subsequent REST calls to the backend</w:t>
      </w:r>
      <w:r w:rsidR="00E53DE7">
        <w:rPr>
          <w:sz w:val="24"/>
        </w:rPr>
        <w:t xml:space="preserve"> Trade</w:t>
      </w:r>
      <w:r w:rsidR="0012770D">
        <w:rPr>
          <w:sz w:val="24"/>
        </w:rPr>
        <w:t>Tunnel</w:t>
      </w:r>
      <w:r>
        <w:rPr>
          <w:sz w:val="24"/>
        </w:rPr>
        <w:t xml:space="preserve"> </w:t>
      </w:r>
      <w:r w:rsidR="00B728AB">
        <w:rPr>
          <w:sz w:val="24"/>
        </w:rPr>
        <w:t>API</w:t>
      </w:r>
      <w:r>
        <w:rPr>
          <w:sz w:val="24"/>
        </w:rPr>
        <w:t>.</w:t>
      </w:r>
    </w:p>
    <w:p w14:paraId="67F37CD3" w14:textId="08A7B859" w:rsidR="0070381E" w:rsidRDefault="0070381E" w:rsidP="00BA49B9">
      <w:pPr>
        <w:pStyle w:val="ListBullet"/>
        <w:numPr>
          <w:ilvl w:val="0"/>
          <w:numId w:val="30"/>
        </w:numPr>
        <w:jc w:val="both"/>
        <w:rPr>
          <w:sz w:val="24"/>
        </w:rPr>
      </w:pPr>
      <w:r>
        <w:rPr>
          <w:sz w:val="24"/>
        </w:rPr>
        <w:t>This approach eliminates the traditional WSDL distribution overhead and boiler plate coding.</w:t>
      </w:r>
    </w:p>
    <w:p w14:paraId="4EEB470E" w14:textId="77777777" w:rsidR="00C4022B" w:rsidRDefault="00C4022B" w:rsidP="008B2988">
      <w:pPr>
        <w:pStyle w:val="ListBullet"/>
        <w:numPr>
          <w:ilvl w:val="0"/>
          <w:numId w:val="0"/>
        </w:numPr>
        <w:ind w:left="360"/>
        <w:jc w:val="both"/>
        <w:rPr>
          <w:sz w:val="24"/>
        </w:rPr>
      </w:pPr>
    </w:p>
    <w:p w14:paraId="77F8CB70" w14:textId="2D51E98F" w:rsidR="00C4022B" w:rsidRDefault="00C4022B" w:rsidP="00C4022B">
      <w:pPr>
        <w:pStyle w:val="ListBullet"/>
        <w:jc w:val="both"/>
        <w:rPr>
          <w:sz w:val="24"/>
        </w:rPr>
      </w:pPr>
      <w:r>
        <w:rPr>
          <w:sz w:val="24"/>
        </w:rPr>
        <w:lastRenderedPageBreak/>
        <w:t>Figure 2.4.3 shows the response of the HTTP GET request sent at products endpoint (the link to this endpoint was obtained</w:t>
      </w:r>
      <w:r w:rsidR="00225193">
        <w:rPr>
          <w:sz w:val="24"/>
        </w:rPr>
        <w:t xml:space="preserve"> from the response</w:t>
      </w:r>
      <w:r>
        <w:rPr>
          <w:sz w:val="24"/>
        </w:rPr>
        <w:t xml:space="preserve"> as shown in figure 2.4.1)</w:t>
      </w:r>
    </w:p>
    <w:p w14:paraId="746315DD" w14:textId="77777777" w:rsidR="00740E82" w:rsidRDefault="00740E82" w:rsidP="00740E82">
      <w:pPr>
        <w:pStyle w:val="ListBullet"/>
        <w:numPr>
          <w:ilvl w:val="0"/>
          <w:numId w:val="0"/>
        </w:numPr>
        <w:ind w:left="360"/>
        <w:jc w:val="both"/>
        <w:rPr>
          <w:sz w:val="24"/>
        </w:rPr>
      </w:pPr>
    </w:p>
    <w:p w14:paraId="34A193EC" w14:textId="649CF4AA" w:rsidR="00740E82" w:rsidRDefault="00740E82" w:rsidP="00740E82">
      <w:pPr>
        <w:pStyle w:val="ListBullet"/>
        <w:numPr>
          <w:ilvl w:val="0"/>
          <w:numId w:val="0"/>
        </w:numPr>
        <w:ind w:left="360"/>
        <w:jc w:val="center"/>
        <w:rPr>
          <w:sz w:val="24"/>
        </w:rPr>
      </w:pPr>
      <w:r>
        <w:rPr>
          <w:noProof/>
          <w:sz w:val="24"/>
          <w:lang w:eastAsia="en-US"/>
        </w:rPr>
        <w:drawing>
          <wp:inline distT="0" distB="0" distL="0" distR="0" wp14:anchorId="6B069829" wp14:editId="7B3CBFF4">
            <wp:extent cx="5848985" cy="3316605"/>
            <wp:effectExtent l="0" t="0" r="0" b="10795"/>
            <wp:docPr id="8" name="Picture 8" descr="../../../../Desktop/Screen%20Shot%202018-05-06%20at%203.10.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6%20at%203.10.04%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8985" cy="3316605"/>
                    </a:xfrm>
                    <a:prstGeom prst="rect">
                      <a:avLst/>
                    </a:prstGeom>
                    <a:noFill/>
                    <a:ln>
                      <a:noFill/>
                    </a:ln>
                  </pic:spPr>
                </pic:pic>
              </a:graphicData>
            </a:graphic>
          </wp:inline>
        </w:drawing>
      </w:r>
    </w:p>
    <w:p w14:paraId="184AC602" w14:textId="35C7C042" w:rsidR="00740E82" w:rsidRDefault="00740E82" w:rsidP="00740E82">
      <w:pPr>
        <w:pStyle w:val="ListBullet"/>
        <w:numPr>
          <w:ilvl w:val="0"/>
          <w:numId w:val="0"/>
        </w:numPr>
        <w:ind w:left="360"/>
        <w:jc w:val="center"/>
      </w:pPr>
      <w:r w:rsidRPr="00740E82">
        <w:t>Figure 2.4.3</w:t>
      </w:r>
    </w:p>
    <w:p w14:paraId="6DFA0CF6" w14:textId="77777777" w:rsidR="00967CD6" w:rsidRPr="00740E82" w:rsidRDefault="00967CD6" w:rsidP="00740E82">
      <w:pPr>
        <w:pStyle w:val="ListBullet"/>
        <w:numPr>
          <w:ilvl w:val="0"/>
          <w:numId w:val="0"/>
        </w:numPr>
        <w:ind w:left="360"/>
        <w:jc w:val="center"/>
      </w:pPr>
    </w:p>
    <w:p w14:paraId="648C6F21" w14:textId="528ABA5B" w:rsidR="00E20BCF" w:rsidRDefault="00C4022B" w:rsidP="00560EB4">
      <w:pPr>
        <w:pStyle w:val="ListBullet"/>
        <w:jc w:val="both"/>
        <w:rPr>
          <w:sz w:val="24"/>
        </w:rPr>
      </w:pPr>
      <w:r>
        <w:rPr>
          <w:sz w:val="24"/>
        </w:rPr>
        <w:t>Following with the e</w:t>
      </w:r>
      <w:r w:rsidR="00BB6755">
        <w:rPr>
          <w:sz w:val="24"/>
        </w:rPr>
        <w:t>xplanation</w:t>
      </w:r>
      <w:r w:rsidR="007712F4">
        <w:rPr>
          <w:sz w:val="24"/>
        </w:rPr>
        <w:t xml:space="preserve"> as mentioned earlier</w:t>
      </w:r>
      <w:r w:rsidR="00BB6755">
        <w:rPr>
          <w:sz w:val="24"/>
        </w:rPr>
        <w:t>, following inference can be drawn from figure 2.4.3</w:t>
      </w:r>
    </w:p>
    <w:p w14:paraId="2A698D01" w14:textId="0F824B5B" w:rsidR="00E20BCF" w:rsidRDefault="00BB6755" w:rsidP="00C61B37">
      <w:pPr>
        <w:pStyle w:val="ListBullet"/>
        <w:numPr>
          <w:ilvl w:val="0"/>
          <w:numId w:val="30"/>
        </w:numPr>
        <w:jc w:val="both"/>
        <w:rPr>
          <w:sz w:val="24"/>
        </w:rPr>
      </w:pPr>
      <w:r>
        <w:rPr>
          <w:sz w:val="24"/>
        </w:rPr>
        <w:t>The GET response returned a list of products in the system each following the HAL notation.</w:t>
      </w:r>
    </w:p>
    <w:p w14:paraId="281062E0" w14:textId="5456EAE3" w:rsidR="00BB6755" w:rsidRDefault="00BB6755" w:rsidP="00C61B37">
      <w:pPr>
        <w:pStyle w:val="ListBullet"/>
        <w:numPr>
          <w:ilvl w:val="0"/>
          <w:numId w:val="30"/>
        </w:numPr>
        <w:jc w:val="both"/>
        <w:rPr>
          <w:sz w:val="24"/>
        </w:rPr>
      </w:pPr>
      <w:r>
        <w:rPr>
          <w:sz w:val="24"/>
        </w:rPr>
        <w:t xml:space="preserve">The data present within the </w:t>
      </w:r>
      <w:r w:rsidR="00333113" w:rsidRPr="00333113">
        <w:rPr>
          <w:i/>
          <w:sz w:val="24"/>
        </w:rPr>
        <w:t>_</w:t>
      </w:r>
      <w:r w:rsidRPr="00333113">
        <w:rPr>
          <w:i/>
          <w:sz w:val="24"/>
        </w:rPr>
        <w:t>embedded</w:t>
      </w:r>
      <w:r>
        <w:rPr>
          <w:sz w:val="24"/>
        </w:rPr>
        <w:t xml:space="preserve"> property (</w:t>
      </w:r>
      <w:r w:rsidR="0063391E">
        <w:rPr>
          <w:sz w:val="24"/>
        </w:rPr>
        <w:t>product name</w:t>
      </w:r>
      <w:r>
        <w:rPr>
          <w:sz w:val="24"/>
        </w:rPr>
        <w:t xml:space="preserve">, </w:t>
      </w:r>
      <w:r w:rsidR="00DE4C22">
        <w:rPr>
          <w:sz w:val="24"/>
        </w:rPr>
        <w:t>description,</w:t>
      </w:r>
      <w:r>
        <w:rPr>
          <w:sz w:val="24"/>
        </w:rPr>
        <w:t xml:space="preserve"> price etc</w:t>
      </w:r>
      <w:r w:rsidR="00A83860">
        <w:rPr>
          <w:sz w:val="24"/>
        </w:rPr>
        <w:t>.</w:t>
      </w:r>
      <w:r>
        <w:rPr>
          <w:sz w:val="24"/>
        </w:rPr>
        <w:t>) is the data for the current resource</w:t>
      </w:r>
      <w:r w:rsidR="00DE4C22">
        <w:rPr>
          <w:sz w:val="24"/>
        </w:rPr>
        <w:t xml:space="preserve"> (/products)</w:t>
      </w:r>
      <w:r>
        <w:rPr>
          <w:sz w:val="24"/>
        </w:rPr>
        <w:t xml:space="preserve"> requested,</w:t>
      </w:r>
    </w:p>
    <w:p w14:paraId="6B4C4BF0" w14:textId="33D70FC4" w:rsidR="00BB6755" w:rsidRDefault="00BB6755" w:rsidP="00C61B37">
      <w:pPr>
        <w:pStyle w:val="ListBullet"/>
        <w:numPr>
          <w:ilvl w:val="0"/>
          <w:numId w:val="30"/>
        </w:numPr>
        <w:jc w:val="both"/>
        <w:rPr>
          <w:sz w:val="24"/>
        </w:rPr>
      </w:pPr>
      <w:r>
        <w:rPr>
          <w:sz w:val="24"/>
        </w:rPr>
        <w:t xml:space="preserve">The links present in the </w:t>
      </w:r>
      <w:r w:rsidRPr="006A59A0">
        <w:rPr>
          <w:i/>
          <w:sz w:val="24"/>
        </w:rPr>
        <w:t>_links</w:t>
      </w:r>
      <w:r>
        <w:rPr>
          <w:sz w:val="24"/>
        </w:rPr>
        <w:t xml:space="preserve"> property give</w:t>
      </w:r>
      <w:r w:rsidR="00963691">
        <w:rPr>
          <w:sz w:val="24"/>
        </w:rPr>
        <w:t>s</w:t>
      </w:r>
      <w:r>
        <w:rPr>
          <w:sz w:val="24"/>
        </w:rPr>
        <w:t xml:space="preserve"> access to other resources </w:t>
      </w:r>
      <w:r w:rsidR="00963691">
        <w:rPr>
          <w:sz w:val="24"/>
        </w:rPr>
        <w:t>to perform operations on that product</w:t>
      </w:r>
    </w:p>
    <w:p w14:paraId="49EA7287" w14:textId="24EE8809" w:rsidR="008B2988" w:rsidRPr="008B2988" w:rsidRDefault="00963691" w:rsidP="008B2988">
      <w:pPr>
        <w:pStyle w:val="ListBullet"/>
        <w:numPr>
          <w:ilvl w:val="0"/>
          <w:numId w:val="30"/>
        </w:numPr>
        <w:jc w:val="both"/>
        <w:rPr>
          <w:sz w:val="24"/>
        </w:rPr>
      </w:pPr>
      <w:r>
        <w:rPr>
          <w:sz w:val="24"/>
        </w:rPr>
        <w:t>T</w:t>
      </w:r>
      <w:r w:rsidR="00560EB4">
        <w:rPr>
          <w:sz w:val="24"/>
        </w:rPr>
        <w:t xml:space="preserve">he </w:t>
      </w:r>
      <w:r w:rsidR="00DB7AA2">
        <w:rPr>
          <w:sz w:val="24"/>
        </w:rPr>
        <w:t xml:space="preserve">client application having the </w:t>
      </w:r>
      <w:r>
        <w:rPr>
          <w:sz w:val="24"/>
        </w:rPr>
        <w:t xml:space="preserve">above </w:t>
      </w:r>
      <w:r w:rsidR="00DB7AA2">
        <w:rPr>
          <w:sz w:val="24"/>
        </w:rPr>
        <w:t xml:space="preserve">response HAL object of a </w:t>
      </w:r>
      <w:r w:rsidR="00C4022B">
        <w:rPr>
          <w:sz w:val="24"/>
        </w:rPr>
        <w:t xml:space="preserve">product </w:t>
      </w:r>
      <w:r w:rsidR="00DB7AA2">
        <w:rPr>
          <w:sz w:val="24"/>
        </w:rPr>
        <w:t xml:space="preserve">can </w:t>
      </w:r>
      <w:r w:rsidR="00C4022B">
        <w:rPr>
          <w:sz w:val="24"/>
        </w:rPr>
        <w:t xml:space="preserve">easily </w:t>
      </w:r>
      <w:r w:rsidR="00DB7AA2">
        <w:rPr>
          <w:sz w:val="24"/>
        </w:rPr>
        <w:t xml:space="preserve">request </w:t>
      </w:r>
      <w:r>
        <w:rPr>
          <w:sz w:val="24"/>
        </w:rPr>
        <w:t>the server to fetch information about the category and subcategory it belongs to, imag</w:t>
      </w:r>
      <w:r w:rsidR="000E7FC7">
        <w:rPr>
          <w:sz w:val="24"/>
        </w:rPr>
        <w:t>es of that product</w:t>
      </w:r>
      <w:r>
        <w:rPr>
          <w:sz w:val="24"/>
        </w:rPr>
        <w:t xml:space="preserve">, the </w:t>
      </w:r>
      <w:r w:rsidRPr="000E7FC7">
        <w:rPr>
          <w:i/>
          <w:sz w:val="24"/>
        </w:rPr>
        <w:t>user</w:t>
      </w:r>
      <w:r w:rsidR="000E7FC7" w:rsidRPr="000E7FC7">
        <w:rPr>
          <w:i/>
          <w:sz w:val="24"/>
        </w:rPr>
        <w:t>P</w:t>
      </w:r>
      <w:r w:rsidRPr="000E7FC7">
        <w:rPr>
          <w:i/>
          <w:sz w:val="24"/>
        </w:rPr>
        <w:t>rofile</w:t>
      </w:r>
      <w:r>
        <w:rPr>
          <w:sz w:val="24"/>
        </w:rPr>
        <w:t xml:space="preserve"> of the user who has uploaded the product for sale</w:t>
      </w:r>
    </w:p>
    <w:p w14:paraId="0F8D5191" w14:textId="318F1501" w:rsidR="008B2988" w:rsidRDefault="008B2988" w:rsidP="008B2988">
      <w:pPr>
        <w:pStyle w:val="ListBullet"/>
        <w:jc w:val="both"/>
        <w:rPr>
          <w:sz w:val="24"/>
        </w:rPr>
      </w:pPr>
      <w:r>
        <w:rPr>
          <w:sz w:val="24"/>
        </w:rPr>
        <w:lastRenderedPageBreak/>
        <w:t>This is how multiple services of the application are broken down and ar</w:t>
      </w:r>
      <w:r w:rsidR="00E7773C">
        <w:rPr>
          <w:sz w:val="24"/>
        </w:rPr>
        <w:t>e implemented as separate micro-</w:t>
      </w:r>
      <w:r>
        <w:rPr>
          <w:sz w:val="24"/>
        </w:rPr>
        <w:t>services.</w:t>
      </w:r>
    </w:p>
    <w:p w14:paraId="03ECD214" w14:textId="6E3EFE93" w:rsidR="00FE7F6B" w:rsidRDefault="00FE7F6B" w:rsidP="008B2988">
      <w:pPr>
        <w:pStyle w:val="ListBullet"/>
        <w:jc w:val="both"/>
        <w:rPr>
          <w:sz w:val="24"/>
        </w:rPr>
      </w:pPr>
      <w:r>
        <w:rPr>
          <w:sz w:val="24"/>
        </w:rPr>
        <w:t>HATEOS makes the process of publicizing the REST links of the API much easier as it exposes links to all the resources in every response.</w:t>
      </w:r>
    </w:p>
    <w:p w14:paraId="154DF44F" w14:textId="5DF3C83D" w:rsidR="00C86990" w:rsidRDefault="0099390A" w:rsidP="008B2988">
      <w:pPr>
        <w:pStyle w:val="ListBullet"/>
        <w:jc w:val="both"/>
        <w:rPr>
          <w:sz w:val="24"/>
        </w:rPr>
      </w:pPr>
      <w:r>
        <w:rPr>
          <w:sz w:val="24"/>
        </w:rPr>
        <w:t xml:space="preserve">Server side of the </w:t>
      </w:r>
      <w:r w:rsidR="00C86990">
        <w:rPr>
          <w:sz w:val="24"/>
        </w:rPr>
        <w:t xml:space="preserve">Trade Tunnel </w:t>
      </w:r>
      <w:r>
        <w:rPr>
          <w:sz w:val="24"/>
        </w:rPr>
        <w:t xml:space="preserve">web application </w:t>
      </w:r>
      <w:r w:rsidR="00C86990">
        <w:rPr>
          <w:sz w:val="24"/>
        </w:rPr>
        <w:t xml:space="preserve">has used the power of HATEOS concept </w:t>
      </w:r>
      <w:r w:rsidR="00A260F7">
        <w:rPr>
          <w:sz w:val="24"/>
        </w:rPr>
        <w:t xml:space="preserve">to implement micro services </w:t>
      </w:r>
      <w:r w:rsidR="00C86990">
        <w:rPr>
          <w:sz w:val="24"/>
        </w:rPr>
        <w:t>using Spring Data REST.</w:t>
      </w:r>
    </w:p>
    <w:p w14:paraId="6DE58574" w14:textId="62C618C3" w:rsidR="008B2988" w:rsidRPr="007C5539" w:rsidRDefault="00AC46AB" w:rsidP="007C5539">
      <w:pPr>
        <w:pStyle w:val="ListBullet"/>
        <w:jc w:val="both"/>
        <w:rPr>
          <w:sz w:val="24"/>
        </w:rPr>
      </w:pPr>
      <w:r>
        <w:rPr>
          <w:sz w:val="24"/>
        </w:rPr>
        <w:t>Addit</w:t>
      </w:r>
      <w:r w:rsidR="009B6B62">
        <w:rPr>
          <w:sz w:val="24"/>
        </w:rPr>
        <w:t>i</w:t>
      </w:r>
      <w:r>
        <w:rPr>
          <w:sz w:val="24"/>
        </w:rPr>
        <w:t>onal services such as login, average price, search product</w:t>
      </w:r>
      <w:r w:rsidR="00993A43">
        <w:rPr>
          <w:sz w:val="24"/>
        </w:rPr>
        <w:t>s</w:t>
      </w:r>
      <w:r>
        <w:rPr>
          <w:sz w:val="24"/>
        </w:rPr>
        <w:t>, filter product</w:t>
      </w:r>
      <w:r w:rsidR="00993A43">
        <w:rPr>
          <w:sz w:val="24"/>
        </w:rPr>
        <w:t>s</w:t>
      </w:r>
      <w:r>
        <w:rPr>
          <w:sz w:val="24"/>
        </w:rPr>
        <w:t xml:space="preserve"> </w:t>
      </w:r>
      <w:r w:rsidR="001816A1">
        <w:rPr>
          <w:sz w:val="24"/>
        </w:rPr>
        <w:t>are</w:t>
      </w:r>
      <w:r>
        <w:rPr>
          <w:sz w:val="24"/>
        </w:rPr>
        <w:t xml:space="preserve"> also exposed as </w:t>
      </w:r>
      <w:r w:rsidR="00B44357">
        <w:rPr>
          <w:sz w:val="24"/>
        </w:rPr>
        <w:t xml:space="preserve">distinct </w:t>
      </w:r>
      <w:r>
        <w:rPr>
          <w:sz w:val="24"/>
        </w:rPr>
        <w:t>web</w:t>
      </w:r>
      <w:r w:rsidR="00132A11">
        <w:rPr>
          <w:sz w:val="24"/>
        </w:rPr>
        <w:t>-</w:t>
      </w:r>
      <w:r>
        <w:rPr>
          <w:sz w:val="24"/>
        </w:rPr>
        <w:t>service end-points which are published to the consumer</w:t>
      </w:r>
    </w:p>
    <w:p w14:paraId="423893DD" w14:textId="48CEF058" w:rsidR="008B2988" w:rsidRDefault="008B2988" w:rsidP="007C5539">
      <w:pPr>
        <w:pStyle w:val="Heading2"/>
        <w:rPr>
          <w:sz w:val="28"/>
        </w:rPr>
      </w:pPr>
      <w:bookmarkStart w:id="21" w:name="_Toc513412542"/>
      <w:r w:rsidRPr="008B2988">
        <w:rPr>
          <w:sz w:val="28"/>
        </w:rPr>
        <w:t>2.5. Client side implementation</w:t>
      </w:r>
      <w:bookmarkEnd w:id="21"/>
    </w:p>
    <w:p w14:paraId="56E343C6" w14:textId="2FE5DEC2" w:rsidR="005310F1" w:rsidRDefault="002B7F6A" w:rsidP="005310F1">
      <w:pPr>
        <w:pStyle w:val="ListBullet"/>
        <w:jc w:val="both"/>
        <w:rPr>
          <w:sz w:val="24"/>
        </w:rPr>
      </w:pPr>
      <w:r>
        <w:rPr>
          <w:sz w:val="24"/>
        </w:rPr>
        <w:t xml:space="preserve">Following the architecture and designs so far it is clear that the front end and the backend </w:t>
      </w:r>
      <w:r w:rsidR="00C35787">
        <w:rPr>
          <w:sz w:val="24"/>
        </w:rPr>
        <w:t xml:space="preserve">of Trade tunnel as a web application </w:t>
      </w:r>
      <w:r>
        <w:rPr>
          <w:sz w:val="24"/>
        </w:rPr>
        <w:t>are loosely coupled.</w:t>
      </w:r>
    </w:p>
    <w:p w14:paraId="11EEE016" w14:textId="5FB16C13" w:rsidR="002B7F6A" w:rsidRDefault="002B7F6A" w:rsidP="005310F1">
      <w:pPr>
        <w:pStyle w:val="ListBullet"/>
        <w:jc w:val="both"/>
        <w:rPr>
          <w:sz w:val="24"/>
        </w:rPr>
      </w:pPr>
      <w:r>
        <w:rPr>
          <w:sz w:val="24"/>
        </w:rPr>
        <w:t>This makes the application highly scalable and any kind of client can easily consume the services as exposed by the backend API</w:t>
      </w:r>
    </w:p>
    <w:p w14:paraId="11EEE016" w14:textId="5FB16C13" w:rsidR="002B7F6A" w:rsidRDefault="002B7F6A" w:rsidP="005310F1">
      <w:pPr>
        <w:pStyle w:val="ListBullet"/>
        <w:jc w:val="both"/>
        <w:rPr>
          <w:sz w:val="24"/>
        </w:rPr>
      </w:pPr>
      <w:r>
        <w:rPr>
          <w:sz w:val="24"/>
        </w:rPr>
        <w:t>The client side makes AJAX and synchronous and asynchronous web</w:t>
      </w:r>
      <w:r w:rsidR="008A3CF6">
        <w:rPr>
          <w:sz w:val="24"/>
        </w:rPr>
        <w:t>-</w:t>
      </w:r>
      <w:r w:rsidR="00FC7D37">
        <w:rPr>
          <w:sz w:val="24"/>
        </w:rPr>
        <w:t>service</w:t>
      </w:r>
      <w:r w:rsidR="00563ED3">
        <w:rPr>
          <w:sz w:val="24"/>
        </w:rPr>
        <w:t xml:space="preserve"> calls to the backend API to request for a service. </w:t>
      </w:r>
    </w:p>
    <w:p w14:paraId="5608BD58" w14:textId="567E0B42" w:rsidR="005310F1" w:rsidRDefault="00563ED3" w:rsidP="003C1A1D">
      <w:pPr>
        <w:pStyle w:val="ListBullet"/>
        <w:jc w:val="both"/>
        <w:rPr>
          <w:sz w:val="24"/>
        </w:rPr>
      </w:pPr>
      <w:r>
        <w:rPr>
          <w:sz w:val="24"/>
        </w:rPr>
        <w:t xml:space="preserve">The response is rendered by the frontend </w:t>
      </w:r>
      <w:r w:rsidR="00524B93">
        <w:rPr>
          <w:sz w:val="24"/>
        </w:rPr>
        <w:t>API</w:t>
      </w:r>
      <w:r>
        <w:rPr>
          <w:sz w:val="24"/>
        </w:rPr>
        <w:t xml:space="preserve"> and presented to the user.</w:t>
      </w:r>
    </w:p>
    <w:p w14:paraId="3C82BDDD" w14:textId="08354D00" w:rsidR="003C1A1D" w:rsidRDefault="003C1A1D" w:rsidP="003C1A1D">
      <w:pPr>
        <w:pStyle w:val="ListBullet"/>
        <w:jc w:val="both"/>
        <w:rPr>
          <w:sz w:val="24"/>
        </w:rPr>
      </w:pPr>
      <w:r>
        <w:rPr>
          <w:sz w:val="24"/>
        </w:rPr>
        <w:t xml:space="preserve">Following </w:t>
      </w:r>
      <w:r w:rsidR="00796195">
        <w:rPr>
          <w:sz w:val="24"/>
        </w:rPr>
        <w:t xml:space="preserve">this approach, </w:t>
      </w:r>
      <w:r>
        <w:rPr>
          <w:sz w:val="24"/>
        </w:rPr>
        <w:t xml:space="preserve">the client side </w:t>
      </w:r>
      <w:r w:rsidR="009B5A94">
        <w:rPr>
          <w:sz w:val="24"/>
        </w:rPr>
        <w:t>requires</w:t>
      </w:r>
      <w:r>
        <w:rPr>
          <w:sz w:val="24"/>
        </w:rPr>
        <w:t xml:space="preserve"> no knowledge about the backend business logic as both are separate components of the software system.</w:t>
      </w:r>
    </w:p>
    <w:p w14:paraId="65188718" w14:textId="3C27B9CF" w:rsidR="00796195" w:rsidRDefault="00796195" w:rsidP="003C1A1D">
      <w:pPr>
        <w:pStyle w:val="ListBullet"/>
        <w:jc w:val="both"/>
        <w:rPr>
          <w:sz w:val="24"/>
        </w:rPr>
      </w:pPr>
      <w:r>
        <w:rPr>
          <w:sz w:val="24"/>
        </w:rPr>
        <w:t xml:space="preserve">Client side makes use of </w:t>
      </w:r>
      <w:r w:rsidRPr="00796195">
        <w:rPr>
          <w:i/>
          <w:sz w:val="24"/>
        </w:rPr>
        <w:t>cookies</w:t>
      </w:r>
      <w:r>
        <w:rPr>
          <w:i/>
          <w:sz w:val="24"/>
        </w:rPr>
        <w:t xml:space="preserve"> </w:t>
      </w:r>
      <w:r>
        <w:rPr>
          <w:sz w:val="24"/>
        </w:rPr>
        <w:t>for Session management. To be more specific,</w:t>
      </w:r>
      <w:r w:rsidR="00F84FF9">
        <w:rPr>
          <w:sz w:val="24"/>
        </w:rPr>
        <w:t xml:space="preserve"> on login</w:t>
      </w:r>
      <w:r>
        <w:rPr>
          <w:sz w:val="24"/>
        </w:rPr>
        <w:t>, the backend API returns the logged in users HAL JSON response which is stored as a cookie on a local storage on the browser.</w:t>
      </w:r>
    </w:p>
    <w:p w14:paraId="74848514" w14:textId="6E8EB84A" w:rsidR="007A519F" w:rsidRPr="007A519F" w:rsidRDefault="00F84FF9" w:rsidP="007A519F">
      <w:pPr>
        <w:pStyle w:val="ListBullet"/>
        <w:jc w:val="both"/>
        <w:rPr>
          <w:sz w:val="24"/>
        </w:rPr>
      </w:pPr>
      <w:r>
        <w:rPr>
          <w:sz w:val="24"/>
        </w:rPr>
        <w:t>Having said that</w:t>
      </w:r>
      <w:r w:rsidR="00644C07">
        <w:rPr>
          <w:sz w:val="24"/>
        </w:rPr>
        <w:t>,</w:t>
      </w:r>
      <w:r>
        <w:rPr>
          <w:sz w:val="24"/>
        </w:rPr>
        <w:t xml:space="preserve"> the client side now has access to all </w:t>
      </w:r>
      <w:r w:rsidR="00644C07">
        <w:rPr>
          <w:sz w:val="24"/>
        </w:rPr>
        <w:t>the resource links.</w:t>
      </w:r>
    </w:p>
    <w:p w14:paraId="625C9AF5" w14:textId="63362DC3" w:rsidR="005D6448" w:rsidRPr="0019520C" w:rsidRDefault="006269FB" w:rsidP="0019520C">
      <w:pPr>
        <w:pStyle w:val="Heading2"/>
        <w:rPr>
          <w:sz w:val="28"/>
        </w:rPr>
      </w:pPr>
      <w:bookmarkStart w:id="22" w:name="_Toc513412543"/>
      <w:r w:rsidRPr="0019520C">
        <w:rPr>
          <w:sz w:val="28"/>
        </w:rPr>
        <w:t>2.6</w:t>
      </w:r>
      <w:r w:rsidR="008A0B61" w:rsidRPr="0019520C">
        <w:rPr>
          <w:sz w:val="28"/>
        </w:rPr>
        <w:t>.</w:t>
      </w:r>
      <w:r w:rsidR="00100E43" w:rsidRPr="0019520C">
        <w:rPr>
          <w:sz w:val="28"/>
        </w:rPr>
        <w:t xml:space="preserve"> </w:t>
      </w:r>
      <w:r w:rsidR="00015D56" w:rsidRPr="0019520C">
        <w:rPr>
          <w:sz w:val="28"/>
        </w:rPr>
        <w:t>relational database</w:t>
      </w:r>
      <w:r w:rsidRPr="0019520C">
        <w:rPr>
          <w:sz w:val="28"/>
        </w:rPr>
        <w:t xml:space="preserve"> implementation</w:t>
      </w:r>
      <w:bookmarkEnd w:id="22"/>
    </w:p>
    <w:p w14:paraId="304ACE06" w14:textId="77786CE9" w:rsidR="00070A31" w:rsidRDefault="00070A31" w:rsidP="00AC344E">
      <w:pPr>
        <w:pStyle w:val="ListBullet"/>
        <w:jc w:val="both"/>
        <w:rPr>
          <w:sz w:val="24"/>
        </w:rPr>
      </w:pPr>
      <w:r>
        <w:rPr>
          <w:sz w:val="24"/>
        </w:rPr>
        <w:t xml:space="preserve">The application makes use of relational database </w:t>
      </w:r>
      <w:r w:rsidR="00180EC4">
        <w:rPr>
          <w:sz w:val="24"/>
        </w:rPr>
        <w:t>system,</w:t>
      </w:r>
      <w:r w:rsidR="00D5138A">
        <w:rPr>
          <w:sz w:val="24"/>
        </w:rPr>
        <w:t xml:space="preserve"> implemente</w:t>
      </w:r>
      <w:r w:rsidR="00702485">
        <w:rPr>
          <w:sz w:val="24"/>
        </w:rPr>
        <w:t>d</w:t>
      </w:r>
      <w:r w:rsidR="00D5138A">
        <w:rPr>
          <w:sz w:val="24"/>
        </w:rPr>
        <w:t xml:space="preserve"> using MySQL server and MySQL workbench as the client</w:t>
      </w:r>
    </w:p>
    <w:p w14:paraId="4840AB6D" w14:textId="26B743F6" w:rsidR="00AC344E" w:rsidRDefault="00070A31" w:rsidP="00AC344E">
      <w:pPr>
        <w:pStyle w:val="ListBullet"/>
        <w:jc w:val="both"/>
        <w:rPr>
          <w:sz w:val="24"/>
        </w:rPr>
      </w:pPr>
      <w:r>
        <w:rPr>
          <w:sz w:val="24"/>
        </w:rPr>
        <w:t>The E</w:t>
      </w:r>
      <w:r w:rsidR="000B1D74">
        <w:rPr>
          <w:sz w:val="24"/>
        </w:rPr>
        <w:t>R Diagram for the system (TradeT</w:t>
      </w:r>
      <w:r>
        <w:rPr>
          <w:sz w:val="24"/>
        </w:rPr>
        <w:t>unnel Schema) is as shown in the figure 2.6.1</w:t>
      </w:r>
    </w:p>
    <w:p w14:paraId="28D78658" w14:textId="6144725B" w:rsidR="00070A31" w:rsidRDefault="00070A31" w:rsidP="00AC344E">
      <w:pPr>
        <w:pStyle w:val="ListBullet"/>
        <w:jc w:val="both"/>
        <w:rPr>
          <w:sz w:val="24"/>
        </w:rPr>
      </w:pPr>
      <w:r>
        <w:rPr>
          <w:sz w:val="24"/>
        </w:rPr>
        <w:t>The UserProfile table and</w:t>
      </w:r>
      <w:r w:rsidR="008A0AEC">
        <w:rPr>
          <w:sz w:val="24"/>
        </w:rPr>
        <w:t xml:space="preserve"> the</w:t>
      </w:r>
      <w:r>
        <w:rPr>
          <w:sz w:val="24"/>
        </w:rPr>
        <w:t xml:space="preserve"> Address Table </w:t>
      </w:r>
      <w:r w:rsidR="008A0AEC">
        <w:rPr>
          <w:sz w:val="24"/>
        </w:rPr>
        <w:t>share</w:t>
      </w:r>
      <w:r>
        <w:rPr>
          <w:sz w:val="24"/>
        </w:rPr>
        <w:t xml:space="preserve"> one to many relationship</w:t>
      </w:r>
    </w:p>
    <w:p w14:paraId="78CFE0DF" w14:textId="2DA01973" w:rsidR="00070A31" w:rsidRDefault="00070A31" w:rsidP="00AC344E">
      <w:pPr>
        <w:pStyle w:val="ListBullet"/>
        <w:jc w:val="both"/>
        <w:rPr>
          <w:sz w:val="24"/>
        </w:rPr>
      </w:pPr>
      <w:r>
        <w:rPr>
          <w:sz w:val="24"/>
        </w:rPr>
        <w:t>The UserProfile table and the Product Table</w:t>
      </w:r>
      <w:r w:rsidR="008A0AEC">
        <w:rPr>
          <w:sz w:val="24"/>
        </w:rPr>
        <w:t xml:space="preserve"> share one to many relationship</w:t>
      </w:r>
    </w:p>
    <w:p w14:paraId="09CD8CD2" w14:textId="57FB2D44" w:rsidR="008A0AEC" w:rsidRDefault="008A0AEC" w:rsidP="00AC344E">
      <w:pPr>
        <w:pStyle w:val="ListBullet"/>
        <w:jc w:val="both"/>
        <w:rPr>
          <w:sz w:val="24"/>
        </w:rPr>
      </w:pPr>
      <w:r>
        <w:rPr>
          <w:sz w:val="24"/>
        </w:rPr>
        <w:t>The Product table and the Image Table share one to many relationship</w:t>
      </w:r>
    </w:p>
    <w:p w14:paraId="71FD1D5A" w14:textId="68CE189E" w:rsidR="008A0AEC" w:rsidRDefault="008A0AEC" w:rsidP="00AC344E">
      <w:pPr>
        <w:pStyle w:val="ListBullet"/>
        <w:jc w:val="both"/>
        <w:rPr>
          <w:sz w:val="24"/>
        </w:rPr>
      </w:pPr>
      <w:r>
        <w:rPr>
          <w:sz w:val="24"/>
        </w:rPr>
        <w:lastRenderedPageBreak/>
        <w:t>Th</w:t>
      </w:r>
      <w:r w:rsidR="00F7587B">
        <w:rPr>
          <w:sz w:val="24"/>
        </w:rPr>
        <w:t>e Product table and the Categories</w:t>
      </w:r>
      <w:r>
        <w:rPr>
          <w:sz w:val="24"/>
        </w:rPr>
        <w:t xml:space="preserve"> table share </w:t>
      </w:r>
      <w:r w:rsidR="00392B8E">
        <w:rPr>
          <w:sz w:val="24"/>
        </w:rPr>
        <w:t>many</w:t>
      </w:r>
      <w:r>
        <w:rPr>
          <w:sz w:val="24"/>
        </w:rPr>
        <w:t xml:space="preserve"> to </w:t>
      </w:r>
      <w:r w:rsidR="00392B8E">
        <w:rPr>
          <w:sz w:val="24"/>
        </w:rPr>
        <w:t>one</w:t>
      </w:r>
      <w:r>
        <w:rPr>
          <w:sz w:val="24"/>
        </w:rPr>
        <w:t xml:space="preserve"> relationship</w:t>
      </w:r>
    </w:p>
    <w:p w14:paraId="4FFFBFBB" w14:textId="4DC98621" w:rsidR="008A0AEC" w:rsidRDefault="008A0AEC" w:rsidP="008A0AEC">
      <w:pPr>
        <w:pStyle w:val="ListBullet"/>
        <w:jc w:val="both"/>
        <w:rPr>
          <w:sz w:val="24"/>
        </w:rPr>
      </w:pPr>
      <w:r>
        <w:rPr>
          <w:sz w:val="24"/>
        </w:rPr>
        <w:t>The P</w:t>
      </w:r>
      <w:r w:rsidR="00F7587B">
        <w:rPr>
          <w:sz w:val="24"/>
        </w:rPr>
        <w:t>roduct table and the SubCategories</w:t>
      </w:r>
      <w:r>
        <w:rPr>
          <w:sz w:val="24"/>
        </w:rPr>
        <w:t xml:space="preserve"> table share </w:t>
      </w:r>
      <w:r w:rsidR="00392B8E">
        <w:rPr>
          <w:sz w:val="24"/>
        </w:rPr>
        <w:t>many</w:t>
      </w:r>
      <w:r>
        <w:rPr>
          <w:sz w:val="24"/>
        </w:rPr>
        <w:t xml:space="preserve"> to </w:t>
      </w:r>
      <w:r w:rsidR="00392B8E">
        <w:rPr>
          <w:sz w:val="24"/>
        </w:rPr>
        <w:t>one</w:t>
      </w:r>
      <w:r>
        <w:rPr>
          <w:sz w:val="24"/>
        </w:rPr>
        <w:t xml:space="preserve"> relationship</w:t>
      </w:r>
    </w:p>
    <w:p w14:paraId="2A9A1B5B" w14:textId="41E9DA66" w:rsidR="008A0AEC" w:rsidRDefault="008A0AEC" w:rsidP="008A0AEC">
      <w:pPr>
        <w:pStyle w:val="ListBullet"/>
        <w:jc w:val="both"/>
        <w:rPr>
          <w:sz w:val="24"/>
        </w:rPr>
      </w:pPr>
      <w:r>
        <w:rPr>
          <w:sz w:val="24"/>
        </w:rPr>
        <w:t>The Ca</w:t>
      </w:r>
      <w:r w:rsidR="00F7587B">
        <w:rPr>
          <w:sz w:val="24"/>
        </w:rPr>
        <w:t>tegory table and the SubCategories</w:t>
      </w:r>
      <w:r>
        <w:rPr>
          <w:sz w:val="24"/>
        </w:rPr>
        <w:t xml:space="preserve"> table share one to many relationship</w:t>
      </w:r>
    </w:p>
    <w:p w14:paraId="5A047F0A" w14:textId="77777777" w:rsidR="008A0AEC" w:rsidRDefault="008A0AEC" w:rsidP="008A0AEC">
      <w:pPr>
        <w:pStyle w:val="ListBullet"/>
        <w:numPr>
          <w:ilvl w:val="0"/>
          <w:numId w:val="0"/>
        </w:numPr>
        <w:ind w:left="360"/>
        <w:jc w:val="both"/>
        <w:rPr>
          <w:sz w:val="24"/>
        </w:rPr>
      </w:pPr>
    </w:p>
    <w:p w14:paraId="128A4010" w14:textId="2555EB8C" w:rsidR="00632650" w:rsidRDefault="00C81214" w:rsidP="005D198A">
      <w:pPr>
        <w:pStyle w:val="ListBullet"/>
        <w:numPr>
          <w:ilvl w:val="0"/>
          <w:numId w:val="0"/>
        </w:numPr>
        <w:ind w:left="360"/>
        <w:jc w:val="center"/>
        <w:rPr>
          <w:sz w:val="24"/>
        </w:rPr>
      </w:pPr>
      <w:r>
        <w:rPr>
          <w:noProof/>
          <w:sz w:val="24"/>
          <w:lang w:eastAsia="en-US"/>
        </w:rPr>
        <w:drawing>
          <wp:inline distT="0" distB="0" distL="0" distR="0" wp14:anchorId="562F2B40" wp14:editId="3AD8AC47">
            <wp:extent cx="5842000" cy="4745990"/>
            <wp:effectExtent l="0" t="0" r="0" b="3810"/>
            <wp:docPr id="9" name="Picture 9" descr="ER_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_Di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2000" cy="4745990"/>
                    </a:xfrm>
                    <a:prstGeom prst="rect">
                      <a:avLst/>
                    </a:prstGeom>
                    <a:noFill/>
                    <a:ln>
                      <a:noFill/>
                    </a:ln>
                  </pic:spPr>
                </pic:pic>
              </a:graphicData>
            </a:graphic>
          </wp:inline>
        </w:drawing>
      </w:r>
    </w:p>
    <w:p w14:paraId="6D128F2B" w14:textId="7C0B6126" w:rsidR="005D198A" w:rsidRPr="005D198A" w:rsidRDefault="005D198A" w:rsidP="005D198A">
      <w:pPr>
        <w:pStyle w:val="ListBullet"/>
        <w:numPr>
          <w:ilvl w:val="0"/>
          <w:numId w:val="0"/>
        </w:numPr>
        <w:ind w:left="360"/>
        <w:jc w:val="center"/>
      </w:pPr>
      <w:r w:rsidRPr="005D198A">
        <w:t>Figure 2.6.1</w:t>
      </w:r>
    </w:p>
    <w:p w14:paraId="0E0EDF1D" w14:textId="77777777" w:rsidR="00132A11" w:rsidRDefault="00132A11" w:rsidP="005D6448">
      <w:pPr>
        <w:pStyle w:val="ListBullet"/>
        <w:numPr>
          <w:ilvl w:val="0"/>
          <w:numId w:val="0"/>
        </w:numPr>
        <w:jc w:val="both"/>
        <w:rPr>
          <w:rFonts w:asciiTheme="majorHAnsi" w:eastAsiaTheme="majorEastAsia" w:hAnsiTheme="majorHAnsi" w:cstheme="majorBidi"/>
          <w:caps/>
          <w:color w:val="577188" w:themeColor="accent1" w:themeShade="BF"/>
          <w:sz w:val="28"/>
        </w:rPr>
      </w:pPr>
    </w:p>
    <w:p w14:paraId="14E104C5" w14:textId="77777777" w:rsidR="00540E2E" w:rsidRDefault="00540E2E" w:rsidP="005D6448">
      <w:pPr>
        <w:pStyle w:val="ListBullet"/>
        <w:numPr>
          <w:ilvl w:val="0"/>
          <w:numId w:val="0"/>
        </w:numPr>
        <w:jc w:val="both"/>
        <w:rPr>
          <w:rFonts w:asciiTheme="majorHAnsi" w:eastAsiaTheme="majorEastAsia" w:hAnsiTheme="majorHAnsi" w:cstheme="majorBidi"/>
          <w:caps/>
          <w:color w:val="577188" w:themeColor="accent1" w:themeShade="BF"/>
          <w:sz w:val="28"/>
        </w:rPr>
      </w:pPr>
    </w:p>
    <w:p w14:paraId="1780AB2C" w14:textId="77777777" w:rsidR="00540E2E" w:rsidRDefault="00540E2E" w:rsidP="005D6448">
      <w:pPr>
        <w:pStyle w:val="ListBullet"/>
        <w:numPr>
          <w:ilvl w:val="0"/>
          <w:numId w:val="0"/>
        </w:numPr>
        <w:jc w:val="both"/>
        <w:rPr>
          <w:rFonts w:asciiTheme="majorHAnsi" w:eastAsiaTheme="majorEastAsia" w:hAnsiTheme="majorHAnsi" w:cstheme="majorBidi"/>
          <w:caps/>
          <w:color w:val="577188" w:themeColor="accent1" w:themeShade="BF"/>
          <w:sz w:val="28"/>
        </w:rPr>
      </w:pPr>
    </w:p>
    <w:p w14:paraId="3E3373E7" w14:textId="77777777" w:rsidR="00540E2E" w:rsidRDefault="00540E2E" w:rsidP="005D6448">
      <w:pPr>
        <w:pStyle w:val="ListBullet"/>
        <w:numPr>
          <w:ilvl w:val="0"/>
          <w:numId w:val="0"/>
        </w:numPr>
        <w:jc w:val="both"/>
        <w:rPr>
          <w:rFonts w:asciiTheme="majorHAnsi" w:eastAsiaTheme="majorEastAsia" w:hAnsiTheme="majorHAnsi" w:cstheme="majorBidi"/>
          <w:caps/>
          <w:color w:val="577188" w:themeColor="accent1" w:themeShade="BF"/>
          <w:sz w:val="28"/>
        </w:rPr>
      </w:pPr>
    </w:p>
    <w:p w14:paraId="18B1ADBB" w14:textId="00C7EBE4" w:rsidR="00BC0084" w:rsidRDefault="00BC0084" w:rsidP="008E163B">
      <w:pPr>
        <w:pStyle w:val="Heading2"/>
        <w:rPr>
          <w:sz w:val="28"/>
        </w:rPr>
      </w:pPr>
      <w:bookmarkStart w:id="23" w:name="_Toc513412544"/>
      <w:r w:rsidRPr="008E163B">
        <w:rPr>
          <w:sz w:val="28"/>
        </w:rPr>
        <w:lastRenderedPageBreak/>
        <w:t>2.7. Advantages of Microser</w:t>
      </w:r>
      <w:r w:rsidR="00794941">
        <w:rPr>
          <w:sz w:val="28"/>
        </w:rPr>
        <w:t>v</w:t>
      </w:r>
      <w:r w:rsidRPr="008E163B">
        <w:rPr>
          <w:sz w:val="28"/>
        </w:rPr>
        <w:t xml:space="preserve">ices over Monolithic </w:t>
      </w:r>
      <w:r w:rsidR="00072614" w:rsidRPr="008E163B">
        <w:rPr>
          <w:sz w:val="28"/>
        </w:rPr>
        <w:t>architecture</w:t>
      </w:r>
      <w:bookmarkEnd w:id="23"/>
    </w:p>
    <w:p w14:paraId="07895A7B" w14:textId="31080EF7" w:rsidR="00052560" w:rsidRDefault="002436F2" w:rsidP="00551D7E">
      <w:pPr>
        <w:pStyle w:val="ListBullet"/>
        <w:jc w:val="both"/>
        <w:rPr>
          <w:sz w:val="24"/>
        </w:rPr>
      </w:pPr>
      <w:r>
        <w:rPr>
          <w:sz w:val="24"/>
        </w:rPr>
        <w:t xml:space="preserve">A Monolithic application is built as a single </w:t>
      </w:r>
      <w:r w:rsidR="00343292">
        <w:rPr>
          <w:sz w:val="24"/>
        </w:rPr>
        <w:t>artifact</w:t>
      </w:r>
      <w:r>
        <w:rPr>
          <w:sz w:val="24"/>
        </w:rPr>
        <w:t xml:space="preserve">, which means that the client interface, the server side code and the </w:t>
      </w:r>
      <w:r w:rsidR="006F7AD9">
        <w:rPr>
          <w:sz w:val="24"/>
        </w:rPr>
        <w:t xml:space="preserve">relational database system are </w:t>
      </w:r>
      <w:r w:rsidR="001C3429">
        <w:rPr>
          <w:sz w:val="24"/>
        </w:rPr>
        <w:t>tightly</w:t>
      </w:r>
      <w:r w:rsidR="006F7AD9">
        <w:rPr>
          <w:sz w:val="24"/>
        </w:rPr>
        <w:t xml:space="preserve"> coupled.</w:t>
      </w:r>
    </w:p>
    <w:p w14:paraId="67797F60" w14:textId="23D7ED49" w:rsidR="006F7AD9" w:rsidRDefault="006F7AD9" w:rsidP="00551D7E">
      <w:pPr>
        <w:pStyle w:val="ListBullet"/>
        <w:jc w:val="both"/>
        <w:rPr>
          <w:sz w:val="24"/>
        </w:rPr>
      </w:pPr>
      <w:r>
        <w:rPr>
          <w:sz w:val="24"/>
        </w:rPr>
        <w:t>Any change in the f</w:t>
      </w:r>
      <w:r w:rsidR="00892418">
        <w:rPr>
          <w:sz w:val="24"/>
        </w:rPr>
        <w:t xml:space="preserve">ront end or the backend system requires </w:t>
      </w:r>
      <w:r>
        <w:rPr>
          <w:sz w:val="24"/>
        </w:rPr>
        <w:t xml:space="preserve">the entire logical unit </w:t>
      </w:r>
      <w:r w:rsidR="00B80F04">
        <w:rPr>
          <w:sz w:val="24"/>
        </w:rPr>
        <w:t>( .ear</w:t>
      </w:r>
      <w:r>
        <w:rPr>
          <w:sz w:val="24"/>
        </w:rPr>
        <w:t xml:space="preserve"> or .war file) </w:t>
      </w:r>
      <w:r w:rsidR="00761391">
        <w:rPr>
          <w:sz w:val="24"/>
        </w:rPr>
        <w:t>to be redeployed on the server</w:t>
      </w:r>
      <w:r>
        <w:rPr>
          <w:sz w:val="24"/>
        </w:rPr>
        <w:t>.</w:t>
      </w:r>
    </w:p>
    <w:p w14:paraId="4F247E9B" w14:textId="5E403BF9" w:rsidR="006F7AD9" w:rsidRDefault="00B646EE" w:rsidP="00551D7E">
      <w:pPr>
        <w:pStyle w:val="ListBullet"/>
        <w:jc w:val="both"/>
        <w:rPr>
          <w:sz w:val="24"/>
        </w:rPr>
      </w:pPr>
      <w:r>
        <w:rPr>
          <w:sz w:val="24"/>
        </w:rPr>
        <w:t>Moreover,</w:t>
      </w:r>
      <w:r w:rsidR="006F7AD9">
        <w:rPr>
          <w:sz w:val="24"/>
        </w:rPr>
        <w:t xml:space="preserve"> this results in severe difficulties durin</w:t>
      </w:r>
      <w:r w:rsidR="00EC4E45">
        <w:rPr>
          <w:sz w:val="24"/>
        </w:rPr>
        <w:t>g</w:t>
      </w:r>
      <w:r>
        <w:rPr>
          <w:sz w:val="24"/>
        </w:rPr>
        <w:t xml:space="preserve"> application scalability and integration with external system.</w:t>
      </w:r>
    </w:p>
    <w:p w14:paraId="274CFE26" w14:textId="6B5AF901" w:rsidR="003C05DA" w:rsidRDefault="003C05DA" w:rsidP="00551D7E">
      <w:pPr>
        <w:pStyle w:val="ListBullet"/>
        <w:jc w:val="both"/>
        <w:rPr>
          <w:sz w:val="24"/>
        </w:rPr>
      </w:pPr>
      <w:r>
        <w:rPr>
          <w:sz w:val="24"/>
        </w:rPr>
        <w:t>A</w:t>
      </w:r>
      <w:r w:rsidR="00B41C2C">
        <w:rPr>
          <w:sz w:val="24"/>
        </w:rPr>
        <w:t xml:space="preserve"> monolithic application offers </w:t>
      </w:r>
      <w:r w:rsidR="00981556">
        <w:rPr>
          <w:sz w:val="24"/>
        </w:rPr>
        <w:t>a limited reusability</w:t>
      </w:r>
    </w:p>
    <w:p w14:paraId="074CDDB5" w14:textId="2C1425AB" w:rsidR="00E849BC" w:rsidRDefault="00202C2C" w:rsidP="00551D7E">
      <w:pPr>
        <w:pStyle w:val="ListBullet"/>
        <w:jc w:val="both"/>
        <w:rPr>
          <w:sz w:val="24"/>
        </w:rPr>
      </w:pPr>
      <w:r>
        <w:rPr>
          <w:sz w:val="24"/>
        </w:rPr>
        <w:t>By Definition monolithic applications are implemented</w:t>
      </w:r>
      <w:r w:rsidR="00B933CA">
        <w:rPr>
          <w:sz w:val="24"/>
        </w:rPr>
        <w:t xml:space="preserve"> using a single development stack (e</w:t>
      </w:r>
      <w:r w:rsidR="00516EDC">
        <w:rPr>
          <w:sz w:val="24"/>
        </w:rPr>
        <w:t>.</w:t>
      </w:r>
      <w:r w:rsidR="00321E24">
        <w:rPr>
          <w:sz w:val="24"/>
        </w:rPr>
        <w:t>g. JEE</w:t>
      </w:r>
      <w:r w:rsidR="00B933CA">
        <w:rPr>
          <w:sz w:val="24"/>
        </w:rPr>
        <w:t xml:space="preserve"> or .NET)</w:t>
      </w:r>
      <w:r w:rsidR="00394EB4">
        <w:rPr>
          <w:sz w:val="24"/>
        </w:rPr>
        <w:t xml:space="preserve"> which further adds dependencies and tight coupling to the software design</w:t>
      </w:r>
      <w:r w:rsidR="007B47C5">
        <w:rPr>
          <w:sz w:val="24"/>
        </w:rPr>
        <w:t>.</w:t>
      </w:r>
    </w:p>
    <w:p w14:paraId="581E2FEE" w14:textId="6240F520" w:rsidR="00551D7E" w:rsidRDefault="00551D7E" w:rsidP="00551D7E">
      <w:pPr>
        <w:pStyle w:val="ListBullet"/>
        <w:jc w:val="both"/>
        <w:rPr>
          <w:sz w:val="24"/>
        </w:rPr>
      </w:pPr>
      <w:r>
        <w:rPr>
          <w:sz w:val="24"/>
        </w:rPr>
        <w:t>T</w:t>
      </w:r>
      <w:r w:rsidR="00671729">
        <w:rPr>
          <w:sz w:val="24"/>
        </w:rPr>
        <w:t xml:space="preserve">here are several advantages of </w:t>
      </w:r>
      <w:r>
        <w:rPr>
          <w:sz w:val="24"/>
        </w:rPr>
        <w:t>using micro</w:t>
      </w:r>
      <w:r w:rsidR="00671729">
        <w:rPr>
          <w:sz w:val="24"/>
        </w:rPr>
        <w:t>-</w:t>
      </w:r>
      <w:r w:rsidR="000E7C10">
        <w:rPr>
          <w:sz w:val="24"/>
        </w:rPr>
        <w:t>service</w:t>
      </w:r>
      <w:r>
        <w:rPr>
          <w:sz w:val="24"/>
        </w:rPr>
        <w:t>s architecture over the tradi</w:t>
      </w:r>
      <w:r w:rsidR="005320FE">
        <w:rPr>
          <w:sz w:val="24"/>
        </w:rPr>
        <w:t>ti</w:t>
      </w:r>
      <w:r>
        <w:rPr>
          <w:sz w:val="24"/>
        </w:rPr>
        <w:t>onal monolithic design</w:t>
      </w:r>
      <w:r w:rsidR="00671729">
        <w:rPr>
          <w:sz w:val="24"/>
        </w:rPr>
        <w:t>, following is an exhaustive list</w:t>
      </w:r>
    </w:p>
    <w:p w14:paraId="40D542F6" w14:textId="00060D49" w:rsidR="00843C09" w:rsidRDefault="00671729" w:rsidP="00671729">
      <w:pPr>
        <w:pStyle w:val="ListBullet"/>
        <w:numPr>
          <w:ilvl w:val="0"/>
          <w:numId w:val="42"/>
        </w:numPr>
        <w:jc w:val="both"/>
        <w:rPr>
          <w:sz w:val="24"/>
        </w:rPr>
      </w:pPr>
      <w:r>
        <w:rPr>
          <w:sz w:val="24"/>
        </w:rPr>
        <w:softHyphen/>
      </w:r>
      <w:r w:rsidR="00321E24">
        <w:rPr>
          <w:sz w:val="24"/>
        </w:rPr>
        <w:t>As Micro–Services encourage breaking the entire system into small independent distinct services, the development can be done independent</w:t>
      </w:r>
      <w:r w:rsidR="00843C09">
        <w:rPr>
          <w:sz w:val="24"/>
        </w:rPr>
        <w:t xml:space="preserve">ly </w:t>
      </w:r>
      <w:r w:rsidR="00210E7F">
        <w:rPr>
          <w:sz w:val="24"/>
        </w:rPr>
        <w:t xml:space="preserve">and </w:t>
      </w:r>
      <w:r w:rsidR="00A47167">
        <w:rPr>
          <w:sz w:val="24"/>
        </w:rPr>
        <w:t>in parallel</w:t>
      </w:r>
      <w:r w:rsidR="00210E7F">
        <w:rPr>
          <w:sz w:val="24"/>
        </w:rPr>
        <w:t xml:space="preserve">. </w:t>
      </w:r>
    </w:p>
    <w:p w14:paraId="4983CE73" w14:textId="27AF7463" w:rsidR="00671729" w:rsidRDefault="00843C09" w:rsidP="00671729">
      <w:pPr>
        <w:pStyle w:val="ListBullet"/>
        <w:numPr>
          <w:ilvl w:val="0"/>
          <w:numId w:val="42"/>
        </w:numPr>
        <w:jc w:val="both"/>
        <w:rPr>
          <w:sz w:val="24"/>
        </w:rPr>
      </w:pPr>
      <w:r>
        <w:rPr>
          <w:sz w:val="24"/>
        </w:rPr>
        <w:t xml:space="preserve">All the services </w:t>
      </w:r>
      <w:r w:rsidR="00B95D74">
        <w:rPr>
          <w:sz w:val="24"/>
        </w:rPr>
        <w:t>exist</w:t>
      </w:r>
      <w:r>
        <w:rPr>
          <w:sz w:val="24"/>
        </w:rPr>
        <w:t xml:space="preserve"> as independent</w:t>
      </w:r>
      <w:r w:rsidR="00321E24">
        <w:rPr>
          <w:sz w:val="24"/>
        </w:rPr>
        <w:t xml:space="preserve"> </w:t>
      </w:r>
      <w:r>
        <w:rPr>
          <w:sz w:val="24"/>
        </w:rPr>
        <w:t>deployment artifacts</w:t>
      </w:r>
      <w:r w:rsidR="003F7D06">
        <w:rPr>
          <w:sz w:val="24"/>
        </w:rPr>
        <w:t xml:space="preserve"> and it can be scaled independent of other services</w:t>
      </w:r>
      <w:r w:rsidR="005C643C">
        <w:rPr>
          <w:sz w:val="24"/>
        </w:rPr>
        <w:t>.</w:t>
      </w:r>
    </w:p>
    <w:p w14:paraId="239A6303" w14:textId="5C5DB906" w:rsidR="003F7D06" w:rsidRDefault="00B95D74" w:rsidP="00671729">
      <w:pPr>
        <w:pStyle w:val="ListBullet"/>
        <w:numPr>
          <w:ilvl w:val="0"/>
          <w:numId w:val="42"/>
        </w:numPr>
        <w:jc w:val="both"/>
        <w:rPr>
          <w:sz w:val="24"/>
        </w:rPr>
      </w:pPr>
      <w:r>
        <w:rPr>
          <w:sz w:val="24"/>
        </w:rPr>
        <w:t>Microservices are usually exposed using a standard protocol such as RESTful API</w:t>
      </w:r>
      <w:r w:rsidR="009E3895">
        <w:rPr>
          <w:sz w:val="24"/>
        </w:rPr>
        <w:t>.</w:t>
      </w:r>
    </w:p>
    <w:p w14:paraId="5876B07E" w14:textId="539FAC27" w:rsidR="009E3895" w:rsidRDefault="009E3895" w:rsidP="00671729">
      <w:pPr>
        <w:pStyle w:val="ListBullet"/>
        <w:numPr>
          <w:ilvl w:val="0"/>
          <w:numId w:val="42"/>
        </w:numPr>
        <w:jc w:val="both"/>
        <w:rPr>
          <w:sz w:val="24"/>
        </w:rPr>
      </w:pPr>
      <w:r>
        <w:rPr>
          <w:sz w:val="24"/>
        </w:rPr>
        <w:t xml:space="preserve">Microservices can be easily consumed by the client application without direct coupling </w:t>
      </w:r>
      <w:r w:rsidR="005E7744">
        <w:rPr>
          <w:sz w:val="24"/>
        </w:rPr>
        <w:t>using</w:t>
      </w:r>
      <w:r>
        <w:rPr>
          <w:sz w:val="24"/>
        </w:rPr>
        <w:t xml:space="preserve"> shared libraries</w:t>
      </w:r>
      <w:r w:rsidR="005C643C">
        <w:rPr>
          <w:sz w:val="24"/>
        </w:rPr>
        <w:t>.</w:t>
      </w:r>
    </w:p>
    <w:p w14:paraId="1C0D9ADD" w14:textId="1A468539" w:rsidR="00E44317" w:rsidRDefault="00E44317" w:rsidP="00671729">
      <w:pPr>
        <w:pStyle w:val="ListBullet"/>
        <w:numPr>
          <w:ilvl w:val="0"/>
          <w:numId w:val="42"/>
        </w:numPr>
        <w:jc w:val="both"/>
        <w:rPr>
          <w:sz w:val="24"/>
        </w:rPr>
      </w:pPr>
      <w:r>
        <w:rPr>
          <w:sz w:val="24"/>
        </w:rPr>
        <w:t>It gives freedom to the developers to choose the appropriate fr</w:t>
      </w:r>
      <w:r w:rsidR="0006369C">
        <w:rPr>
          <w:sz w:val="24"/>
        </w:rPr>
        <w:t>amework for the development of m</w:t>
      </w:r>
      <w:r>
        <w:rPr>
          <w:sz w:val="24"/>
        </w:rPr>
        <w:t>icroservices</w:t>
      </w:r>
    </w:p>
    <w:p w14:paraId="50FAC3FC" w14:textId="6432C0E8" w:rsidR="00E44317" w:rsidRDefault="00CC651B" w:rsidP="00671729">
      <w:pPr>
        <w:pStyle w:val="ListBullet"/>
        <w:numPr>
          <w:ilvl w:val="0"/>
          <w:numId w:val="42"/>
        </w:numPr>
        <w:jc w:val="both"/>
        <w:rPr>
          <w:sz w:val="24"/>
        </w:rPr>
      </w:pPr>
      <w:r>
        <w:rPr>
          <w:sz w:val="24"/>
        </w:rPr>
        <w:t>Maintenance of all the services can be carried out separately without affecting other services of the same API. This makes the application highly scalable and extensible.</w:t>
      </w:r>
    </w:p>
    <w:p w14:paraId="0313E890" w14:textId="39220B03" w:rsidR="00F91A1F" w:rsidRDefault="0070487E" w:rsidP="00F91A1F">
      <w:pPr>
        <w:pStyle w:val="ListBullet"/>
        <w:jc w:val="both"/>
        <w:rPr>
          <w:sz w:val="24"/>
        </w:rPr>
      </w:pPr>
      <w:r>
        <w:rPr>
          <w:sz w:val="24"/>
        </w:rPr>
        <w:t>Trade-Tunnel adheres</w:t>
      </w:r>
      <w:r w:rsidR="0006369C">
        <w:rPr>
          <w:sz w:val="24"/>
        </w:rPr>
        <w:t xml:space="preserve"> to the m</w:t>
      </w:r>
      <w:r>
        <w:rPr>
          <w:sz w:val="24"/>
        </w:rPr>
        <w:t>icroser</w:t>
      </w:r>
      <w:r>
        <w:rPr>
          <w:sz w:val="24"/>
        </w:rPr>
        <w:t>v</w:t>
      </w:r>
      <w:r w:rsidR="00820C85">
        <w:rPr>
          <w:sz w:val="24"/>
        </w:rPr>
        <w:t>ic</w:t>
      </w:r>
      <w:r>
        <w:rPr>
          <w:sz w:val="24"/>
        </w:rPr>
        <w:t>es standard</w:t>
      </w:r>
      <w:r w:rsidR="00CC75C8">
        <w:rPr>
          <w:sz w:val="24"/>
        </w:rPr>
        <w:t>s</w:t>
      </w:r>
      <w:r>
        <w:rPr>
          <w:sz w:val="24"/>
        </w:rPr>
        <w:t xml:space="preserve"> and inhibits all the advantages as mentioned above, making it highly scalable, flexible and open to extension.</w:t>
      </w:r>
      <w:r w:rsidR="00800BA3">
        <w:rPr>
          <w:sz w:val="24"/>
        </w:rPr>
        <w:t xml:space="preserve"> </w:t>
      </w:r>
    </w:p>
    <w:p w14:paraId="4924E3D1" w14:textId="3A686F1B" w:rsidR="0070487E" w:rsidRDefault="00800BA3" w:rsidP="00F91A1F">
      <w:pPr>
        <w:pStyle w:val="ListBullet"/>
        <w:jc w:val="both"/>
        <w:rPr>
          <w:sz w:val="24"/>
        </w:rPr>
      </w:pPr>
      <w:r>
        <w:rPr>
          <w:sz w:val="24"/>
        </w:rPr>
        <w:t>The server side implementation can serve any kind of client requesting for servic</w:t>
      </w:r>
      <w:r w:rsidR="003F2F37">
        <w:rPr>
          <w:sz w:val="24"/>
        </w:rPr>
        <w:t>es by consuming the exposed microservices</w:t>
      </w:r>
      <w:r w:rsidR="0006369C">
        <w:rPr>
          <w:sz w:val="24"/>
        </w:rPr>
        <w:t xml:space="preserve"> rescources</w:t>
      </w:r>
      <w:r w:rsidR="00F91A1F">
        <w:rPr>
          <w:sz w:val="24"/>
        </w:rPr>
        <w:t>.</w:t>
      </w:r>
    </w:p>
    <w:p w14:paraId="2522F52F" w14:textId="77777777" w:rsidR="0070487E" w:rsidRDefault="0070487E" w:rsidP="00F91A1F">
      <w:pPr>
        <w:pStyle w:val="ListBullet"/>
        <w:numPr>
          <w:ilvl w:val="0"/>
          <w:numId w:val="0"/>
        </w:numPr>
        <w:jc w:val="both"/>
        <w:rPr>
          <w:sz w:val="24"/>
        </w:rPr>
      </w:pPr>
    </w:p>
    <w:p w14:paraId="54416D2E" w14:textId="6BA91EE8" w:rsidR="00064DA3" w:rsidRPr="00BD1CF8" w:rsidRDefault="00BD1CF8" w:rsidP="00BD1CF8">
      <w:pPr>
        <w:pStyle w:val="Heading1"/>
        <w:jc w:val="both"/>
      </w:pPr>
      <w:bookmarkStart w:id="24" w:name="_Toc513412545"/>
      <w:r>
        <w:lastRenderedPageBreak/>
        <w:t>3.</w:t>
      </w:r>
      <w:r w:rsidR="00064DA3" w:rsidRPr="00BD1CF8">
        <w:t xml:space="preserve"> Development Stack</w:t>
      </w:r>
      <w:bookmarkEnd w:id="24"/>
    </w:p>
    <w:p w14:paraId="2F15B0A2" w14:textId="77777777" w:rsidR="00444F70" w:rsidRDefault="00444F70" w:rsidP="00BA0D39">
      <w:pPr>
        <w:jc w:val="center"/>
        <w:rPr>
          <w:sz w:val="28"/>
        </w:rPr>
      </w:pPr>
      <w:r>
        <w:rPr>
          <w:noProof/>
          <w:lang w:eastAsia="en-US"/>
        </w:rPr>
        <w:drawing>
          <wp:inline distT="0" distB="0" distL="0" distR="0" wp14:anchorId="64E770F9" wp14:editId="03249B06">
            <wp:extent cx="5142333" cy="1401427"/>
            <wp:effectExtent l="0" t="0" r="0" b="0"/>
            <wp:docPr id="13" name="Picture 13" descr="Images/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fronte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8449" cy="1438522"/>
                    </a:xfrm>
                    <a:prstGeom prst="rect">
                      <a:avLst/>
                    </a:prstGeom>
                    <a:noFill/>
                    <a:ln>
                      <a:noFill/>
                    </a:ln>
                  </pic:spPr>
                </pic:pic>
              </a:graphicData>
            </a:graphic>
          </wp:inline>
        </w:drawing>
      </w:r>
    </w:p>
    <w:p w14:paraId="1B260C5A" w14:textId="132670C2" w:rsidR="00444F70" w:rsidRDefault="00444F70" w:rsidP="00BC0478">
      <w:pPr>
        <w:jc w:val="center"/>
        <w:rPr>
          <w:sz w:val="28"/>
        </w:rPr>
      </w:pPr>
      <w:r>
        <w:rPr>
          <w:noProof/>
          <w:lang w:eastAsia="en-US"/>
        </w:rPr>
        <w:drawing>
          <wp:inline distT="0" distB="0" distL="0" distR="0" wp14:anchorId="44C07A99" wp14:editId="550DCEC8">
            <wp:extent cx="5142285" cy="1924050"/>
            <wp:effectExtent l="0" t="0" r="0" b="6350"/>
            <wp:docPr id="12" name="Picture 12" descr="Images/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3842" cy="1965791"/>
                    </a:xfrm>
                    <a:prstGeom prst="rect">
                      <a:avLst/>
                    </a:prstGeom>
                    <a:noFill/>
                    <a:ln>
                      <a:noFill/>
                    </a:ln>
                  </pic:spPr>
                </pic:pic>
              </a:graphicData>
            </a:graphic>
          </wp:inline>
        </w:drawing>
      </w:r>
    </w:p>
    <w:p w14:paraId="16AFF174" w14:textId="44E83CAB" w:rsidR="00444F70" w:rsidRDefault="00444F70" w:rsidP="00BC0478">
      <w:pPr>
        <w:jc w:val="center"/>
        <w:rPr>
          <w:sz w:val="28"/>
        </w:rPr>
      </w:pPr>
      <w:r>
        <w:rPr>
          <w:noProof/>
          <w:lang w:eastAsia="en-US"/>
        </w:rPr>
        <w:drawing>
          <wp:inline distT="0" distB="0" distL="0" distR="0" wp14:anchorId="1C6C4AAF" wp14:editId="252F47A9">
            <wp:extent cx="5631800" cy="2626879"/>
            <wp:effectExtent l="0" t="0" r="7620" b="0"/>
            <wp:docPr id="21" name="Picture 21" descr="Images/ot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oth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2153" cy="2664358"/>
                    </a:xfrm>
                    <a:prstGeom prst="rect">
                      <a:avLst/>
                    </a:prstGeom>
                    <a:noFill/>
                    <a:ln>
                      <a:noFill/>
                    </a:ln>
                  </pic:spPr>
                </pic:pic>
              </a:graphicData>
            </a:graphic>
          </wp:inline>
        </w:drawing>
      </w:r>
    </w:p>
    <w:p w14:paraId="469336FF" w14:textId="6532D021" w:rsidR="00BC0084" w:rsidRDefault="00BC0084" w:rsidP="00B4743C">
      <w:pPr>
        <w:pStyle w:val="ListParagraph"/>
        <w:spacing w:before="0" w:after="0" w:line="240" w:lineRule="auto"/>
        <w:ind w:left="450"/>
        <w:jc w:val="both"/>
      </w:pPr>
    </w:p>
    <w:sectPr w:rsidR="00BC0084" w:rsidSect="004F79E7">
      <w:headerReference w:type="default" r:id="rId37"/>
      <w:footerReference w:type="default" r:id="rId38"/>
      <w:pgSz w:w="12240" w:h="15840" w:code="1"/>
      <w:pgMar w:top="2520" w:right="1512" w:bottom="1800" w:left="1512" w:header="1152"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C34428" w14:textId="77777777" w:rsidR="00E72FC3" w:rsidRDefault="00E72FC3">
      <w:pPr>
        <w:spacing w:after="0" w:line="240" w:lineRule="auto"/>
      </w:pPr>
      <w:r>
        <w:separator/>
      </w:r>
    </w:p>
  </w:endnote>
  <w:endnote w:type="continuationSeparator" w:id="0">
    <w:p w14:paraId="1FD2244B" w14:textId="77777777" w:rsidR="00E72FC3" w:rsidRDefault="00E72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GｺﾞｼｯｸM">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Andale Mono">
    <w:panose1 w:val="020B0509000000000004"/>
    <w:charset w:val="00"/>
    <w:family w:val="swiss"/>
    <w:pitch w:val="fixed"/>
    <w:sig w:usb0="00000287" w:usb1="00000000" w:usb2="00000000" w:usb3="00000000" w:csb0="0000009F" w:csb1="00000000"/>
  </w:font>
  <w:font w:name="HG明朝B">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BDF5D" w14:textId="77777777" w:rsidR="00581692" w:rsidRDefault="0058169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B117B" w14:textId="77777777" w:rsidR="00581692" w:rsidRDefault="0058169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A5201" w14:textId="77777777" w:rsidR="00581692" w:rsidRDefault="0058169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5ACF4" w14:textId="77777777" w:rsidR="00EC4E45" w:rsidRDefault="00EC4E45">
    <w:pPr>
      <w:pStyle w:val="Footer"/>
    </w:pPr>
    <w:bookmarkStart w:id="25" w:name="_GoBack"/>
    <w:bookmarkEnd w:id="25"/>
    <w:r>
      <w:t xml:space="preserve">Page </w:t>
    </w:r>
    <w:r>
      <w:fldChar w:fldCharType="begin"/>
    </w:r>
    <w:r>
      <w:instrText xml:space="preserve"> page </w:instrText>
    </w:r>
    <w:r>
      <w:fldChar w:fldCharType="separate"/>
    </w:r>
    <w:r w:rsidR="00581692">
      <w:rPr>
        <w:noProof/>
      </w:rP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381933" w14:textId="77777777" w:rsidR="00E72FC3" w:rsidRDefault="00E72FC3">
      <w:pPr>
        <w:spacing w:after="0" w:line="240" w:lineRule="auto"/>
      </w:pPr>
      <w:r>
        <w:separator/>
      </w:r>
    </w:p>
  </w:footnote>
  <w:footnote w:type="continuationSeparator" w:id="0">
    <w:p w14:paraId="30528FF2" w14:textId="77777777" w:rsidR="00E72FC3" w:rsidRDefault="00E72FC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F0031" w14:textId="77777777" w:rsidR="00581692" w:rsidRDefault="0058169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234E6" w14:textId="77777777" w:rsidR="00EC4E45" w:rsidRDefault="00EC4E45" w:rsidP="0058040C">
    <w:pPr>
      <w:pStyle w:val="Header"/>
    </w:pPr>
    <w:r>
      <w:t>Table of Contents</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9EC11" w14:textId="77777777" w:rsidR="00581692" w:rsidRDefault="0058169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A3666" w14:textId="7AEA85C3" w:rsidR="00EC4E45" w:rsidRDefault="00EC4E45" w:rsidP="0058040C">
    <w:pPr>
      <w:pStyle w:val="Header"/>
    </w:pPr>
    <w:r>
      <w:t>Trade tunnel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C114C0A2"/>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6E8B7AE"/>
    <w:lvl w:ilvl="0">
      <w:start w:val="1"/>
      <w:numFmt w:val="decimal"/>
      <w:lvlText w:val="%1."/>
      <w:lvlJc w:val="left"/>
      <w:pPr>
        <w:ind w:left="360" w:hanging="360"/>
      </w:pPr>
    </w:lvl>
  </w:abstractNum>
  <w:abstractNum w:abstractNumId="9">
    <w:nsid w:val="FFFFFF89"/>
    <w:multiLevelType w:val="singleLevel"/>
    <w:tmpl w:val="36641F16"/>
    <w:lvl w:ilvl="0">
      <w:start w:val="1"/>
      <w:numFmt w:val="bullet"/>
      <w:pStyle w:val="ListBullet"/>
      <w:lvlText w:val="•"/>
      <w:lvlJc w:val="left"/>
      <w:pPr>
        <w:ind w:left="360" w:hanging="360"/>
      </w:pPr>
      <w:rPr>
        <w:rFonts w:ascii="Cambria" w:hAnsi="Cambria" w:hint="default"/>
        <w:color w:val="7E97AD" w:themeColor="accent1"/>
      </w:rPr>
    </w:lvl>
  </w:abstractNum>
  <w:abstractNum w:abstractNumId="10">
    <w:nsid w:val="03B32190"/>
    <w:multiLevelType w:val="multilevel"/>
    <w:tmpl w:val="9CA4ABB8"/>
    <w:numStyleLink w:val="AnnualReport"/>
  </w:abstractNum>
  <w:abstractNum w:abstractNumId="11">
    <w:nsid w:val="0BD8023A"/>
    <w:multiLevelType w:val="hybridMultilevel"/>
    <w:tmpl w:val="454CCF9A"/>
    <w:lvl w:ilvl="0" w:tplc="A1E8BCA4">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1E1D6C05"/>
    <w:multiLevelType w:val="hybridMultilevel"/>
    <w:tmpl w:val="A0A69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5">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8F74112"/>
    <w:multiLevelType w:val="hybridMultilevel"/>
    <w:tmpl w:val="D88C2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7F6A45"/>
    <w:multiLevelType w:val="multilevel"/>
    <w:tmpl w:val="30FED030"/>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9">
    <w:nsid w:val="4049603E"/>
    <w:multiLevelType w:val="hybridMultilevel"/>
    <w:tmpl w:val="D31464B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nsid w:val="5110105E"/>
    <w:multiLevelType w:val="hybridMultilevel"/>
    <w:tmpl w:val="107E085C"/>
    <w:lvl w:ilvl="0" w:tplc="7F36B520">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649614DD"/>
    <w:multiLevelType w:val="hybridMultilevel"/>
    <w:tmpl w:val="2D265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E636F4"/>
    <w:multiLevelType w:val="hybridMultilevel"/>
    <w:tmpl w:val="F19ED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BD1156"/>
    <w:multiLevelType w:val="hybridMultilevel"/>
    <w:tmpl w:val="D88C2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87192F"/>
    <w:multiLevelType w:val="hybridMultilevel"/>
    <w:tmpl w:val="86A28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E431919"/>
    <w:multiLevelType w:val="multilevel"/>
    <w:tmpl w:val="4E86DA0E"/>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7F177379"/>
    <w:multiLevelType w:val="hybridMultilevel"/>
    <w:tmpl w:val="9356D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1"/>
  </w:num>
  <w:num w:numId="17">
    <w:abstractNumId w:val="12"/>
  </w:num>
  <w:num w:numId="18">
    <w:abstractNumId w:val="10"/>
  </w:num>
  <w:num w:numId="19">
    <w:abstractNumId w:val="18"/>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4"/>
  </w:num>
  <w:num w:numId="25">
    <w:abstractNumId w:val="26"/>
  </w:num>
  <w:num w:numId="26">
    <w:abstractNumId w:val="25"/>
  </w:num>
  <w:num w:numId="27">
    <w:abstractNumId w:val="13"/>
  </w:num>
  <w:num w:numId="28">
    <w:abstractNumId w:val="23"/>
  </w:num>
  <w:num w:numId="29">
    <w:abstractNumId w:val="24"/>
  </w:num>
  <w:num w:numId="30">
    <w:abstractNumId w:val="20"/>
  </w:num>
  <w:num w:numId="31">
    <w:abstractNumId w:val="27"/>
  </w:num>
  <w:num w:numId="32">
    <w:abstractNumId w:val="16"/>
  </w:num>
  <w:num w:numId="33">
    <w:abstractNumId w:val="22"/>
  </w:num>
  <w:num w:numId="34">
    <w:abstractNumId w:val="26"/>
  </w:num>
  <w:num w:numId="35">
    <w:abstractNumId w:val="26"/>
  </w:num>
  <w:num w:numId="36">
    <w:abstractNumId w:val="26"/>
  </w:num>
  <w:num w:numId="37">
    <w:abstractNumId w:val="26"/>
  </w:num>
  <w:num w:numId="38">
    <w:abstractNumId w:val="26"/>
  </w:num>
  <w:num w:numId="39">
    <w:abstractNumId w:val="26"/>
  </w:num>
  <w:num w:numId="40">
    <w:abstractNumId w:val="26"/>
  </w:num>
  <w:num w:numId="41">
    <w:abstractNumId w:val="26"/>
  </w:num>
  <w:num w:numId="42">
    <w:abstractNumId w:val="11"/>
  </w:num>
  <w:num w:numId="43">
    <w:abstractNumId w:val="19"/>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attachedTemplate r:id="rId1"/>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057"/>
    <w:rsid w:val="00004C86"/>
    <w:rsid w:val="00005789"/>
    <w:rsid w:val="000105DE"/>
    <w:rsid w:val="00012D5B"/>
    <w:rsid w:val="00013ECD"/>
    <w:rsid w:val="00013F9B"/>
    <w:rsid w:val="00015D56"/>
    <w:rsid w:val="00022A3C"/>
    <w:rsid w:val="00027B3F"/>
    <w:rsid w:val="0003189C"/>
    <w:rsid w:val="0003254F"/>
    <w:rsid w:val="00035C17"/>
    <w:rsid w:val="00035E12"/>
    <w:rsid w:val="00036E81"/>
    <w:rsid w:val="00045C23"/>
    <w:rsid w:val="0004767B"/>
    <w:rsid w:val="00047B80"/>
    <w:rsid w:val="00052560"/>
    <w:rsid w:val="0005364A"/>
    <w:rsid w:val="0005552D"/>
    <w:rsid w:val="0006369C"/>
    <w:rsid w:val="00064DA3"/>
    <w:rsid w:val="000662D3"/>
    <w:rsid w:val="00070A31"/>
    <w:rsid w:val="0007111F"/>
    <w:rsid w:val="00071BEB"/>
    <w:rsid w:val="00072614"/>
    <w:rsid w:val="00072EB6"/>
    <w:rsid w:val="0007371E"/>
    <w:rsid w:val="00074222"/>
    <w:rsid w:val="000803F0"/>
    <w:rsid w:val="00084EE3"/>
    <w:rsid w:val="00090A08"/>
    <w:rsid w:val="00096EF5"/>
    <w:rsid w:val="000A1115"/>
    <w:rsid w:val="000A1453"/>
    <w:rsid w:val="000A46C0"/>
    <w:rsid w:val="000B1D74"/>
    <w:rsid w:val="000B32AA"/>
    <w:rsid w:val="000B49A5"/>
    <w:rsid w:val="000C3212"/>
    <w:rsid w:val="000C3361"/>
    <w:rsid w:val="000C4020"/>
    <w:rsid w:val="000D7954"/>
    <w:rsid w:val="000E0D55"/>
    <w:rsid w:val="000E1124"/>
    <w:rsid w:val="000E3DD0"/>
    <w:rsid w:val="000E66AC"/>
    <w:rsid w:val="000E6927"/>
    <w:rsid w:val="000E7C10"/>
    <w:rsid w:val="000E7FC7"/>
    <w:rsid w:val="000F0D78"/>
    <w:rsid w:val="000F0FE2"/>
    <w:rsid w:val="00100E43"/>
    <w:rsid w:val="00100E90"/>
    <w:rsid w:val="00104FDC"/>
    <w:rsid w:val="00105499"/>
    <w:rsid w:val="00110FA0"/>
    <w:rsid w:val="00127264"/>
    <w:rsid w:val="0012770D"/>
    <w:rsid w:val="001307BD"/>
    <w:rsid w:val="00132A11"/>
    <w:rsid w:val="001360BB"/>
    <w:rsid w:val="001447EE"/>
    <w:rsid w:val="001466C8"/>
    <w:rsid w:val="00150E8F"/>
    <w:rsid w:val="00151528"/>
    <w:rsid w:val="00154D1E"/>
    <w:rsid w:val="0016707D"/>
    <w:rsid w:val="00174552"/>
    <w:rsid w:val="0017692C"/>
    <w:rsid w:val="00180EC4"/>
    <w:rsid w:val="001816A1"/>
    <w:rsid w:val="001834EC"/>
    <w:rsid w:val="001842CA"/>
    <w:rsid w:val="00184339"/>
    <w:rsid w:val="00186212"/>
    <w:rsid w:val="001875CB"/>
    <w:rsid w:val="00187CF8"/>
    <w:rsid w:val="00191472"/>
    <w:rsid w:val="001927D1"/>
    <w:rsid w:val="00193E15"/>
    <w:rsid w:val="0019520C"/>
    <w:rsid w:val="00195547"/>
    <w:rsid w:val="00196DD5"/>
    <w:rsid w:val="00197E09"/>
    <w:rsid w:val="00197EB2"/>
    <w:rsid w:val="001A0B23"/>
    <w:rsid w:val="001A77CD"/>
    <w:rsid w:val="001A7EDF"/>
    <w:rsid w:val="001B02E1"/>
    <w:rsid w:val="001B1C1C"/>
    <w:rsid w:val="001B34A6"/>
    <w:rsid w:val="001B3E1C"/>
    <w:rsid w:val="001C0CEC"/>
    <w:rsid w:val="001C1A72"/>
    <w:rsid w:val="001C2F0E"/>
    <w:rsid w:val="001C3429"/>
    <w:rsid w:val="001C46DF"/>
    <w:rsid w:val="001D0760"/>
    <w:rsid w:val="001D2D18"/>
    <w:rsid w:val="001D3C8D"/>
    <w:rsid w:val="001D42E2"/>
    <w:rsid w:val="001E009A"/>
    <w:rsid w:val="001E2D1A"/>
    <w:rsid w:val="001E65A8"/>
    <w:rsid w:val="001E671A"/>
    <w:rsid w:val="001E794F"/>
    <w:rsid w:val="001F0348"/>
    <w:rsid w:val="001F1F08"/>
    <w:rsid w:val="001F1FCE"/>
    <w:rsid w:val="001F31E9"/>
    <w:rsid w:val="001F7986"/>
    <w:rsid w:val="00202C2C"/>
    <w:rsid w:val="002030D1"/>
    <w:rsid w:val="00205757"/>
    <w:rsid w:val="00210E7F"/>
    <w:rsid w:val="00225193"/>
    <w:rsid w:val="00227F25"/>
    <w:rsid w:val="002304B0"/>
    <w:rsid w:val="00232CB9"/>
    <w:rsid w:val="00234216"/>
    <w:rsid w:val="0023700A"/>
    <w:rsid w:val="0024033A"/>
    <w:rsid w:val="002421F0"/>
    <w:rsid w:val="002434A3"/>
    <w:rsid w:val="002436F2"/>
    <w:rsid w:val="002454E1"/>
    <w:rsid w:val="0025394C"/>
    <w:rsid w:val="00253D3F"/>
    <w:rsid w:val="002556E0"/>
    <w:rsid w:val="00255D3F"/>
    <w:rsid w:val="002578C5"/>
    <w:rsid w:val="00262C3C"/>
    <w:rsid w:val="00262E54"/>
    <w:rsid w:val="0028353F"/>
    <w:rsid w:val="00285C07"/>
    <w:rsid w:val="0028662C"/>
    <w:rsid w:val="00296117"/>
    <w:rsid w:val="002A25B3"/>
    <w:rsid w:val="002A51AE"/>
    <w:rsid w:val="002B0576"/>
    <w:rsid w:val="002B41FC"/>
    <w:rsid w:val="002B5B62"/>
    <w:rsid w:val="002B7F6A"/>
    <w:rsid w:val="002C381E"/>
    <w:rsid w:val="002C4992"/>
    <w:rsid w:val="002C4F34"/>
    <w:rsid w:val="002C6D27"/>
    <w:rsid w:val="002D2C14"/>
    <w:rsid w:val="002D781D"/>
    <w:rsid w:val="002E01F1"/>
    <w:rsid w:val="002E4A84"/>
    <w:rsid w:val="002F0BED"/>
    <w:rsid w:val="002F15B5"/>
    <w:rsid w:val="002F485A"/>
    <w:rsid w:val="002F5944"/>
    <w:rsid w:val="0030003E"/>
    <w:rsid w:val="003039D4"/>
    <w:rsid w:val="0030421B"/>
    <w:rsid w:val="00307866"/>
    <w:rsid w:val="003139A9"/>
    <w:rsid w:val="00313B07"/>
    <w:rsid w:val="00320DF3"/>
    <w:rsid w:val="00321E24"/>
    <w:rsid w:val="00322745"/>
    <w:rsid w:val="00323851"/>
    <w:rsid w:val="00327B5A"/>
    <w:rsid w:val="00327FB8"/>
    <w:rsid w:val="003328A8"/>
    <w:rsid w:val="00333113"/>
    <w:rsid w:val="003365A7"/>
    <w:rsid w:val="00336CC2"/>
    <w:rsid w:val="003431D9"/>
    <w:rsid w:val="00343292"/>
    <w:rsid w:val="003466C6"/>
    <w:rsid w:val="003517E5"/>
    <w:rsid w:val="00360119"/>
    <w:rsid w:val="00362CC4"/>
    <w:rsid w:val="00372883"/>
    <w:rsid w:val="0037693E"/>
    <w:rsid w:val="003779C4"/>
    <w:rsid w:val="003805BA"/>
    <w:rsid w:val="0038119D"/>
    <w:rsid w:val="00382276"/>
    <w:rsid w:val="003851C3"/>
    <w:rsid w:val="00390D3A"/>
    <w:rsid w:val="00392B8E"/>
    <w:rsid w:val="00394EB4"/>
    <w:rsid w:val="00395168"/>
    <w:rsid w:val="003A3DF7"/>
    <w:rsid w:val="003A6801"/>
    <w:rsid w:val="003A7B2C"/>
    <w:rsid w:val="003B0255"/>
    <w:rsid w:val="003B2050"/>
    <w:rsid w:val="003B7814"/>
    <w:rsid w:val="003B7C17"/>
    <w:rsid w:val="003C05DA"/>
    <w:rsid w:val="003C0BD5"/>
    <w:rsid w:val="003C1A1D"/>
    <w:rsid w:val="003C56D6"/>
    <w:rsid w:val="003D2727"/>
    <w:rsid w:val="003F2F37"/>
    <w:rsid w:val="003F7AA1"/>
    <w:rsid w:val="003F7D06"/>
    <w:rsid w:val="00400CA4"/>
    <w:rsid w:val="00404D6A"/>
    <w:rsid w:val="00412686"/>
    <w:rsid w:val="00415212"/>
    <w:rsid w:val="004215CC"/>
    <w:rsid w:val="00422549"/>
    <w:rsid w:val="004231F4"/>
    <w:rsid w:val="00423762"/>
    <w:rsid w:val="00434D5A"/>
    <w:rsid w:val="00434E47"/>
    <w:rsid w:val="00443B20"/>
    <w:rsid w:val="00444F70"/>
    <w:rsid w:val="00450F00"/>
    <w:rsid w:val="004538B9"/>
    <w:rsid w:val="00457E21"/>
    <w:rsid w:val="00457F7B"/>
    <w:rsid w:val="00462053"/>
    <w:rsid w:val="004625C7"/>
    <w:rsid w:val="00471A86"/>
    <w:rsid w:val="004720C2"/>
    <w:rsid w:val="00472F1A"/>
    <w:rsid w:val="004749B4"/>
    <w:rsid w:val="00476466"/>
    <w:rsid w:val="0047758A"/>
    <w:rsid w:val="004775BA"/>
    <w:rsid w:val="0048099C"/>
    <w:rsid w:val="00480B36"/>
    <w:rsid w:val="0048555F"/>
    <w:rsid w:val="00494207"/>
    <w:rsid w:val="00494E61"/>
    <w:rsid w:val="0049625D"/>
    <w:rsid w:val="004A020C"/>
    <w:rsid w:val="004A6034"/>
    <w:rsid w:val="004A787E"/>
    <w:rsid w:val="004B2D20"/>
    <w:rsid w:val="004B39E1"/>
    <w:rsid w:val="004C4574"/>
    <w:rsid w:val="004D014F"/>
    <w:rsid w:val="004D1E83"/>
    <w:rsid w:val="004D4ABC"/>
    <w:rsid w:val="004D5D59"/>
    <w:rsid w:val="004D7257"/>
    <w:rsid w:val="004D792D"/>
    <w:rsid w:val="004D7F61"/>
    <w:rsid w:val="004E3A32"/>
    <w:rsid w:val="004F2CFF"/>
    <w:rsid w:val="004F6623"/>
    <w:rsid w:val="004F79E7"/>
    <w:rsid w:val="004F7A4F"/>
    <w:rsid w:val="00500DB2"/>
    <w:rsid w:val="005046CE"/>
    <w:rsid w:val="00504F1C"/>
    <w:rsid w:val="00505274"/>
    <w:rsid w:val="005058ED"/>
    <w:rsid w:val="00516EDC"/>
    <w:rsid w:val="005204AA"/>
    <w:rsid w:val="00521B6A"/>
    <w:rsid w:val="00522B99"/>
    <w:rsid w:val="00524B93"/>
    <w:rsid w:val="00526044"/>
    <w:rsid w:val="00527F93"/>
    <w:rsid w:val="005310F1"/>
    <w:rsid w:val="005320FE"/>
    <w:rsid w:val="00540E2E"/>
    <w:rsid w:val="005439C3"/>
    <w:rsid w:val="00544350"/>
    <w:rsid w:val="00544D90"/>
    <w:rsid w:val="00545573"/>
    <w:rsid w:val="005466F2"/>
    <w:rsid w:val="005477A0"/>
    <w:rsid w:val="005518F4"/>
    <w:rsid w:val="00551D7E"/>
    <w:rsid w:val="00557F13"/>
    <w:rsid w:val="00560EB4"/>
    <w:rsid w:val="00563ED3"/>
    <w:rsid w:val="00577970"/>
    <w:rsid w:val="00580009"/>
    <w:rsid w:val="0058040C"/>
    <w:rsid w:val="00580CE1"/>
    <w:rsid w:val="00581692"/>
    <w:rsid w:val="005944F2"/>
    <w:rsid w:val="00594D7C"/>
    <w:rsid w:val="00596E61"/>
    <w:rsid w:val="00597849"/>
    <w:rsid w:val="005A342A"/>
    <w:rsid w:val="005A7238"/>
    <w:rsid w:val="005B3EC3"/>
    <w:rsid w:val="005B510D"/>
    <w:rsid w:val="005B5CD9"/>
    <w:rsid w:val="005C072C"/>
    <w:rsid w:val="005C41AB"/>
    <w:rsid w:val="005C643C"/>
    <w:rsid w:val="005C6625"/>
    <w:rsid w:val="005D198A"/>
    <w:rsid w:val="005D2A29"/>
    <w:rsid w:val="005D2CA1"/>
    <w:rsid w:val="005D4050"/>
    <w:rsid w:val="005D548B"/>
    <w:rsid w:val="005D5E15"/>
    <w:rsid w:val="005D6448"/>
    <w:rsid w:val="005E4ED2"/>
    <w:rsid w:val="005E7744"/>
    <w:rsid w:val="005F0F40"/>
    <w:rsid w:val="005F4B3B"/>
    <w:rsid w:val="0060051E"/>
    <w:rsid w:val="00601CF7"/>
    <w:rsid w:val="00605574"/>
    <w:rsid w:val="00605D32"/>
    <w:rsid w:val="0061153F"/>
    <w:rsid w:val="006216E8"/>
    <w:rsid w:val="00621FE9"/>
    <w:rsid w:val="0062333B"/>
    <w:rsid w:val="006269FB"/>
    <w:rsid w:val="00626A69"/>
    <w:rsid w:val="0063249C"/>
    <w:rsid w:val="00632650"/>
    <w:rsid w:val="00633292"/>
    <w:rsid w:val="00633833"/>
    <w:rsid w:val="0063391E"/>
    <w:rsid w:val="00635808"/>
    <w:rsid w:val="00637996"/>
    <w:rsid w:val="00644C07"/>
    <w:rsid w:val="006572B4"/>
    <w:rsid w:val="00664EB5"/>
    <w:rsid w:val="00671729"/>
    <w:rsid w:val="0067187F"/>
    <w:rsid w:val="00671D8B"/>
    <w:rsid w:val="00684596"/>
    <w:rsid w:val="006849B5"/>
    <w:rsid w:val="00684D87"/>
    <w:rsid w:val="00685B83"/>
    <w:rsid w:val="006924B0"/>
    <w:rsid w:val="006A347F"/>
    <w:rsid w:val="006A59A0"/>
    <w:rsid w:val="006A70C6"/>
    <w:rsid w:val="006B43C2"/>
    <w:rsid w:val="006B51BC"/>
    <w:rsid w:val="006B6969"/>
    <w:rsid w:val="006C22D4"/>
    <w:rsid w:val="006C4D65"/>
    <w:rsid w:val="006D1C14"/>
    <w:rsid w:val="006D2B13"/>
    <w:rsid w:val="006D40E3"/>
    <w:rsid w:val="006D4CE8"/>
    <w:rsid w:val="006D7DB4"/>
    <w:rsid w:val="006E079B"/>
    <w:rsid w:val="006E1EC7"/>
    <w:rsid w:val="006E39E1"/>
    <w:rsid w:val="006E6036"/>
    <w:rsid w:val="006F0557"/>
    <w:rsid w:val="006F091D"/>
    <w:rsid w:val="006F7AD9"/>
    <w:rsid w:val="0070138F"/>
    <w:rsid w:val="0070152C"/>
    <w:rsid w:val="00702485"/>
    <w:rsid w:val="0070284E"/>
    <w:rsid w:val="007034C2"/>
    <w:rsid w:val="0070381E"/>
    <w:rsid w:val="0070487E"/>
    <w:rsid w:val="007062BD"/>
    <w:rsid w:val="00711BE7"/>
    <w:rsid w:val="00712091"/>
    <w:rsid w:val="00713EBD"/>
    <w:rsid w:val="00716109"/>
    <w:rsid w:val="0072593F"/>
    <w:rsid w:val="007277B4"/>
    <w:rsid w:val="0073263E"/>
    <w:rsid w:val="00740E82"/>
    <w:rsid w:val="0074351A"/>
    <w:rsid w:val="00760C45"/>
    <w:rsid w:val="00761391"/>
    <w:rsid w:val="00761DCC"/>
    <w:rsid w:val="007630DC"/>
    <w:rsid w:val="0077001E"/>
    <w:rsid w:val="007712F4"/>
    <w:rsid w:val="00776CE8"/>
    <w:rsid w:val="00776DA8"/>
    <w:rsid w:val="007828EB"/>
    <w:rsid w:val="00784449"/>
    <w:rsid w:val="00784A6F"/>
    <w:rsid w:val="0078679A"/>
    <w:rsid w:val="00794941"/>
    <w:rsid w:val="007958B4"/>
    <w:rsid w:val="00796195"/>
    <w:rsid w:val="007A30CC"/>
    <w:rsid w:val="007A328D"/>
    <w:rsid w:val="007A4B8E"/>
    <w:rsid w:val="007A519F"/>
    <w:rsid w:val="007A61C4"/>
    <w:rsid w:val="007B0121"/>
    <w:rsid w:val="007B126F"/>
    <w:rsid w:val="007B40D9"/>
    <w:rsid w:val="007B47C5"/>
    <w:rsid w:val="007B51B0"/>
    <w:rsid w:val="007B5E75"/>
    <w:rsid w:val="007B6665"/>
    <w:rsid w:val="007B683C"/>
    <w:rsid w:val="007C0A22"/>
    <w:rsid w:val="007C2A37"/>
    <w:rsid w:val="007C5539"/>
    <w:rsid w:val="007D0279"/>
    <w:rsid w:val="007D12D9"/>
    <w:rsid w:val="007D2418"/>
    <w:rsid w:val="007E208B"/>
    <w:rsid w:val="007E3855"/>
    <w:rsid w:val="007E68DA"/>
    <w:rsid w:val="007F17F4"/>
    <w:rsid w:val="007F2CF8"/>
    <w:rsid w:val="007F4F3C"/>
    <w:rsid w:val="007F6ED7"/>
    <w:rsid w:val="008002B9"/>
    <w:rsid w:val="00800BA3"/>
    <w:rsid w:val="00805D6D"/>
    <w:rsid w:val="008075BC"/>
    <w:rsid w:val="00807AD1"/>
    <w:rsid w:val="00810397"/>
    <w:rsid w:val="00816287"/>
    <w:rsid w:val="00820C85"/>
    <w:rsid w:val="00824B16"/>
    <w:rsid w:val="008357DD"/>
    <w:rsid w:val="00841F43"/>
    <w:rsid w:val="00843C09"/>
    <w:rsid w:val="008464F9"/>
    <w:rsid w:val="00852244"/>
    <w:rsid w:val="00852926"/>
    <w:rsid w:val="00857BBA"/>
    <w:rsid w:val="00857F75"/>
    <w:rsid w:val="008606A8"/>
    <w:rsid w:val="00870140"/>
    <w:rsid w:val="008717C7"/>
    <w:rsid w:val="0087534E"/>
    <w:rsid w:val="00882AF5"/>
    <w:rsid w:val="00883378"/>
    <w:rsid w:val="008852A1"/>
    <w:rsid w:val="008875F0"/>
    <w:rsid w:val="00887FBF"/>
    <w:rsid w:val="00892418"/>
    <w:rsid w:val="00893742"/>
    <w:rsid w:val="008A0AEC"/>
    <w:rsid w:val="008A0B61"/>
    <w:rsid w:val="008A3CF6"/>
    <w:rsid w:val="008B016D"/>
    <w:rsid w:val="008B22F9"/>
    <w:rsid w:val="008B2988"/>
    <w:rsid w:val="008B7E10"/>
    <w:rsid w:val="008C3341"/>
    <w:rsid w:val="008C3EF7"/>
    <w:rsid w:val="008C524F"/>
    <w:rsid w:val="008C780E"/>
    <w:rsid w:val="008D26B5"/>
    <w:rsid w:val="008D686D"/>
    <w:rsid w:val="008D7E29"/>
    <w:rsid w:val="008E163B"/>
    <w:rsid w:val="008E2F9A"/>
    <w:rsid w:val="008E4198"/>
    <w:rsid w:val="008E7CCD"/>
    <w:rsid w:val="008F3B8E"/>
    <w:rsid w:val="008F46E6"/>
    <w:rsid w:val="008F6300"/>
    <w:rsid w:val="008F7D2C"/>
    <w:rsid w:val="00906CBE"/>
    <w:rsid w:val="00912CC1"/>
    <w:rsid w:val="00914AA3"/>
    <w:rsid w:val="00916DCC"/>
    <w:rsid w:val="0092249D"/>
    <w:rsid w:val="00925BBB"/>
    <w:rsid w:val="009275DF"/>
    <w:rsid w:val="00931697"/>
    <w:rsid w:val="00935B13"/>
    <w:rsid w:val="00935FEE"/>
    <w:rsid w:val="00937F0A"/>
    <w:rsid w:val="009424C6"/>
    <w:rsid w:val="00945EDC"/>
    <w:rsid w:val="009518B3"/>
    <w:rsid w:val="00953D3C"/>
    <w:rsid w:val="00954E72"/>
    <w:rsid w:val="009555C1"/>
    <w:rsid w:val="00957179"/>
    <w:rsid w:val="00963691"/>
    <w:rsid w:val="009672A9"/>
    <w:rsid w:val="0096788D"/>
    <w:rsid w:val="00967CD6"/>
    <w:rsid w:val="0097798D"/>
    <w:rsid w:val="00981556"/>
    <w:rsid w:val="00986C51"/>
    <w:rsid w:val="00990A8C"/>
    <w:rsid w:val="0099158B"/>
    <w:rsid w:val="009917EE"/>
    <w:rsid w:val="00991980"/>
    <w:rsid w:val="0099390A"/>
    <w:rsid w:val="00993A43"/>
    <w:rsid w:val="00994291"/>
    <w:rsid w:val="00997F38"/>
    <w:rsid w:val="009A2DB2"/>
    <w:rsid w:val="009A2DC1"/>
    <w:rsid w:val="009A3253"/>
    <w:rsid w:val="009A440F"/>
    <w:rsid w:val="009B0E88"/>
    <w:rsid w:val="009B425C"/>
    <w:rsid w:val="009B4B93"/>
    <w:rsid w:val="009B5A94"/>
    <w:rsid w:val="009B698A"/>
    <w:rsid w:val="009B6B62"/>
    <w:rsid w:val="009B7EFA"/>
    <w:rsid w:val="009C5815"/>
    <w:rsid w:val="009D0011"/>
    <w:rsid w:val="009D24E5"/>
    <w:rsid w:val="009D29A2"/>
    <w:rsid w:val="009E3895"/>
    <w:rsid w:val="009E3923"/>
    <w:rsid w:val="009E443D"/>
    <w:rsid w:val="009F51B0"/>
    <w:rsid w:val="00A006EF"/>
    <w:rsid w:val="00A01670"/>
    <w:rsid w:val="00A023D0"/>
    <w:rsid w:val="00A02B8B"/>
    <w:rsid w:val="00A07775"/>
    <w:rsid w:val="00A1013D"/>
    <w:rsid w:val="00A14B6F"/>
    <w:rsid w:val="00A205B2"/>
    <w:rsid w:val="00A260DF"/>
    <w:rsid w:val="00A260F7"/>
    <w:rsid w:val="00A3390C"/>
    <w:rsid w:val="00A33E28"/>
    <w:rsid w:val="00A47167"/>
    <w:rsid w:val="00A55210"/>
    <w:rsid w:val="00A55FC8"/>
    <w:rsid w:val="00A6066A"/>
    <w:rsid w:val="00A62570"/>
    <w:rsid w:val="00A633CD"/>
    <w:rsid w:val="00A63B3E"/>
    <w:rsid w:val="00A70684"/>
    <w:rsid w:val="00A73C9E"/>
    <w:rsid w:val="00A74694"/>
    <w:rsid w:val="00A75931"/>
    <w:rsid w:val="00A83860"/>
    <w:rsid w:val="00A8697E"/>
    <w:rsid w:val="00A8735D"/>
    <w:rsid w:val="00A94219"/>
    <w:rsid w:val="00A9549D"/>
    <w:rsid w:val="00A97571"/>
    <w:rsid w:val="00AA5059"/>
    <w:rsid w:val="00AA5698"/>
    <w:rsid w:val="00AA5BF7"/>
    <w:rsid w:val="00AA7660"/>
    <w:rsid w:val="00AB0705"/>
    <w:rsid w:val="00AB10E3"/>
    <w:rsid w:val="00AB2949"/>
    <w:rsid w:val="00AB4C3B"/>
    <w:rsid w:val="00AC344E"/>
    <w:rsid w:val="00AC46AB"/>
    <w:rsid w:val="00AC53DC"/>
    <w:rsid w:val="00AD71EE"/>
    <w:rsid w:val="00AE20D5"/>
    <w:rsid w:val="00AE34BC"/>
    <w:rsid w:val="00AF1CE8"/>
    <w:rsid w:val="00AF46CE"/>
    <w:rsid w:val="00AF49EA"/>
    <w:rsid w:val="00AF781D"/>
    <w:rsid w:val="00AF7F6D"/>
    <w:rsid w:val="00B00DD3"/>
    <w:rsid w:val="00B028E2"/>
    <w:rsid w:val="00B054F0"/>
    <w:rsid w:val="00B10582"/>
    <w:rsid w:val="00B156E5"/>
    <w:rsid w:val="00B20D65"/>
    <w:rsid w:val="00B2307B"/>
    <w:rsid w:val="00B23CC6"/>
    <w:rsid w:val="00B37D54"/>
    <w:rsid w:val="00B40EDA"/>
    <w:rsid w:val="00B41C2C"/>
    <w:rsid w:val="00B438C1"/>
    <w:rsid w:val="00B43CF8"/>
    <w:rsid w:val="00B44357"/>
    <w:rsid w:val="00B44F60"/>
    <w:rsid w:val="00B45074"/>
    <w:rsid w:val="00B4743C"/>
    <w:rsid w:val="00B51CF6"/>
    <w:rsid w:val="00B54643"/>
    <w:rsid w:val="00B607DB"/>
    <w:rsid w:val="00B646EE"/>
    <w:rsid w:val="00B66C1A"/>
    <w:rsid w:val="00B728AB"/>
    <w:rsid w:val="00B73F1C"/>
    <w:rsid w:val="00B76F63"/>
    <w:rsid w:val="00B80F04"/>
    <w:rsid w:val="00B82757"/>
    <w:rsid w:val="00B85D47"/>
    <w:rsid w:val="00B9042C"/>
    <w:rsid w:val="00B91104"/>
    <w:rsid w:val="00B933CA"/>
    <w:rsid w:val="00B93941"/>
    <w:rsid w:val="00B95D74"/>
    <w:rsid w:val="00B9772E"/>
    <w:rsid w:val="00BA0D39"/>
    <w:rsid w:val="00BA125F"/>
    <w:rsid w:val="00BA49B9"/>
    <w:rsid w:val="00BA5057"/>
    <w:rsid w:val="00BA6B5E"/>
    <w:rsid w:val="00BA76A5"/>
    <w:rsid w:val="00BB31B1"/>
    <w:rsid w:val="00BB35BB"/>
    <w:rsid w:val="00BB4030"/>
    <w:rsid w:val="00BB6755"/>
    <w:rsid w:val="00BC0084"/>
    <w:rsid w:val="00BC0478"/>
    <w:rsid w:val="00BD0695"/>
    <w:rsid w:val="00BD1CF8"/>
    <w:rsid w:val="00BD29B3"/>
    <w:rsid w:val="00BD3BF4"/>
    <w:rsid w:val="00BE355A"/>
    <w:rsid w:val="00BE6D56"/>
    <w:rsid w:val="00BE7286"/>
    <w:rsid w:val="00BF085A"/>
    <w:rsid w:val="00BF3D92"/>
    <w:rsid w:val="00BF40D8"/>
    <w:rsid w:val="00BF77D4"/>
    <w:rsid w:val="00C0047F"/>
    <w:rsid w:val="00C022FD"/>
    <w:rsid w:val="00C0303E"/>
    <w:rsid w:val="00C057AD"/>
    <w:rsid w:val="00C05CE5"/>
    <w:rsid w:val="00C141C9"/>
    <w:rsid w:val="00C1444D"/>
    <w:rsid w:val="00C15C5A"/>
    <w:rsid w:val="00C17ACF"/>
    <w:rsid w:val="00C3213C"/>
    <w:rsid w:val="00C35787"/>
    <w:rsid w:val="00C4022B"/>
    <w:rsid w:val="00C43751"/>
    <w:rsid w:val="00C45EBF"/>
    <w:rsid w:val="00C46B8D"/>
    <w:rsid w:val="00C548F6"/>
    <w:rsid w:val="00C61B37"/>
    <w:rsid w:val="00C64D7C"/>
    <w:rsid w:val="00C7197D"/>
    <w:rsid w:val="00C71D96"/>
    <w:rsid w:val="00C72194"/>
    <w:rsid w:val="00C753C4"/>
    <w:rsid w:val="00C7747F"/>
    <w:rsid w:val="00C81214"/>
    <w:rsid w:val="00C8144B"/>
    <w:rsid w:val="00C81B8B"/>
    <w:rsid w:val="00C83676"/>
    <w:rsid w:val="00C8582E"/>
    <w:rsid w:val="00C86990"/>
    <w:rsid w:val="00C9118B"/>
    <w:rsid w:val="00C913AB"/>
    <w:rsid w:val="00C91658"/>
    <w:rsid w:val="00C93023"/>
    <w:rsid w:val="00C9789C"/>
    <w:rsid w:val="00CA0C64"/>
    <w:rsid w:val="00CA0F51"/>
    <w:rsid w:val="00CA6B9B"/>
    <w:rsid w:val="00CB16AB"/>
    <w:rsid w:val="00CB4983"/>
    <w:rsid w:val="00CB56FF"/>
    <w:rsid w:val="00CB5796"/>
    <w:rsid w:val="00CB63E6"/>
    <w:rsid w:val="00CC074A"/>
    <w:rsid w:val="00CC39CA"/>
    <w:rsid w:val="00CC651B"/>
    <w:rsid w:val="00CC75C8"/>
    <w:rsid w:val="00CD7FAE"/>
    <w:rsid w:val="00CE0C7C"/>
    <w:rsid w:val="00CE12BE"/>
    <w:rsid w:val="00CF28B9"/>
    <w:rsid w:val="00D01501"/>
    <w:rsid w:val="00D016E0"/>
    <w:rsid w:val="00D0192B"/>
    <w:rsid w:val="00D03A08"/>
    <w:rsid w:val="00D03D82"/>
    <w:rsid w:val="00D04F0F"/>
    <w:rsid w:val="00D063D3"/>
    <w:rsid w:val="00D11CAC"/>
    <w:rsid w:val="00D16000"/>
    <w:rsid w:val="00D21FBF"/>
    <w:rsid w:val="00D22490"/>
    <w:rsid w:val="00D30ABA"/>
    <w:rsid w:val="00D3333E"/>
    <w:rsid w:val="00D358DD"/>
    <w:rsid w:val="00D35A3C"/>
    <w:rsid w:val="00D36ADF"/>
    <w:rsid w:val="00D4430F"/>
    <w:rsid w:val="00D478CC"/>
    <w:rsid w:val="00D5138A"/>
    <w:rsid w:val="00D532E4"/>
    <w:rsid w:val="00D54BD7"/>
    <w:rsid w:val="00D54F99"/>
    <w:rsid w:val="00D6098B"/>
    <w:rsid w:val="00D61652"/>
    <w:rsid w:val="00D635AD"/>
    <w:rsid w:val="00D7070C"/>
    <w:rsid w:val="00D71C01"/>
    <w:rsid w:val="00D75569"/>
    <w:rsid w:val="00D8149C"/>
    <w:rsid w:val="00D82901"/>
    <w:rsid w:val="00D85248"/>
    <w:rsid w:val="00D91F52"/>
    <w:rsid w:val="00D91FA0"/>
    <w:rsid w:val="00D95B38"/>
    <w:rsid w:val="00DA0C75"/>
    <w:rsid w:val="00DA3353"/>
    <w:rsid w:val="00DA71C4"/>
    <w:rsid w:val="00DB0C54"/>
    <w:rsid w:val="00DB1276"/>
    <w:rsid w:val="00DB3074"/>
    <w:rsid w:val="00DB7AA2"/>
    <w:rsid w:val="00DC0229"/>
    <w:rsid w:val="00DC3ADB"/>
    <w:rsid w:val="00DC624B"/>
    <w:rsid w:val="00DC70CF"/>
    <w:rsid w:val="00DD0421"/>
    <w:rsid w:val="00DD0B73"/>
    <w:rsid w:val="00DE4C22"/>
    <w:rsid w:val="00DF28FC"/>
    <w:rsid w:val="00DF2C46"/>
    <w:rsid w:val="00DF72DE"/>
    <w:rsid w:val="00DF7431"/>
    <w:rsid w:val="00DF78DF"/>
    <w:rsid w:val="00E042BD"/>
    <w:rsid w:val="00E102A6"/>
    <w:rsid w:val="00E105D1"/>
    <w:rsid w:val="00E20BCF"/>
    <w:rsid w:val="00E22A1A"/>
    <w:rsid w:val="00E332D1"/>
    <w:rsid w:val="00E421DA"/>
    <w:rsid w:val="00E44317"/>
    <w:rsid w:val="00E45427"/>
    <w:rsid w:val="00E468BA"/>
    <w:rsid w:val="00E52D1A"/>
    <w:rsid w:val="00E53DE7"/>
    <w:rsid w:val="00E56F66"/>
    <w:rsid w:val="00E616B9"/>
    <w:rsid w:val="00E619BE"/>
    <w:rsid w:val="00E625F4"/>
    <w:rsid w:val="00E7274B"/>
    <w:rsid w:val="00E72FC3"/>
    <w:rsid w:val="00E7773C"/>
    <w:rsid w:val="00E84803"/>
    <w:rsid w:val="00E849BC"/>
    <w:rsid w:val="00E87BE9"/>
    <w:rsid w:val="00EC4E45"/>
    <w:rsid w:val="00EC7FA9"/>
    <w:rsid w:val="00ED7D19"/>
    <w:rsid w:val="00EE048B"/>
    <w:rsid w:val="00EF5A0E"/>
    <w:rsid w:val="00EF69AE"/>
    <w:rsid w:val="00F03B27"/>
    <w:rsid w:val="00F052EB"/>
    <w:rsid w:val="00F10C83"/>
    <w:rsid w:val="00F11986"/>
    <w:rsid w:val="00F2241A"/>
    <w:rsid w:val="00F264E3"/>
    <w:rsid w:val="00F31FFC"/>
    <w:rsid w:val="00F33AA0"/>
    <w:rsid w:val="00F36B89"/>
    <w:rsid w:val="00F3734C"/>
    <w:rsid w:val="00F3789C"/>
    <w:rsid w:val="00F406E7"/>
    <w:rsid w:val="00F40C91"/>
    <w:rsid w:val="00F415C9"/>
    <w:rsid w:val="00F42FE4"/>
    <w:rsid w:val="00F45CEF"/>
    <w:rsid w:val="00F47395"/>
    <w:rsid w:val="00F5130A"/>
    <w:rsid w:val="00F5190F"/>
    <w:rsid w:val="00F53B9F"/>
    <w:rsid w:val="00F54835"/>
    <w:rsid w:val="00F62942"/>
    <w:rsid w:val="00F63F44"/>
    <w:rsid w:val="00F73C6B"/>
    <w:rsid w:val="00F73FD6"/>
    <w:rsid w:val="00F74541"/>
    <w:rsid w:val="00F7587B"/>
    <w:rsid w:val="00F75CA3"/>
    <w:rsid w:val="00F77C6E"/>
    <w:rsid w:val="00F84945"/>
    <w:rsid w:val="00F84FF9"/>
    <w:rsid w:val="00F85C07"/>
    <w:rsid w:val="00F9077C"/>
    <w:rsid w:val="00F90C81"/>
    <w:rsid w:val="00F91067"/>
    <w:rsid w:val="00F91A1F"/>
    <w:rsid w:val="00F93311"/>
    <w:rsid w:val="00F95879"/>
    <w:rsid w:val="00F95A5C"/>
    <w:rsid w:val="00FB1E93"/>
    <w:rsid w:val="00FB35D4"/>
    <w:rsid w:val="00FB4D72"/>
    <w:rsid w:val="00FC1D8B"/>
    <w:rsid w:val="00FC442E"/>
    <w:rsid w:val="00FC4DCD"/>
    <w:rsid w:val="00FC75D2"/>
    <w:rsid w:val="00FC7D37"/>
    <w:rsid w:val="00FD0601"/>
    <w:rsid w:val="00FD5DB7"/>
    <w:rsid w:val="00FE7F6B"/>
    <w:rsid w:val="00FF67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C5524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82">
    <w:lsdException w:name="Normal" w:uiPriority="0" w:qFormat="1"/>
    <w:lsdException w:name="heading 1" w:uiPriority="5"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8"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unhideWhenUsed="1"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030D1"/>
    <w:rPr>
      <w:kern w:val="20"/>
    </w:rPr>
  </w:style>
  <w:style w:type="paragraph" w:styleId="Heading1">
    <w:name w:val="heading 1"/>
    <w:basedOn w:val="Normal"/>
    <w:link w:val="Heading1Char"/>
    <w:uiPriority w:val="5"/>
    <w:qFormat/>
    <w:rsid w:val="002D2C14"/>
    <w:pPr>
      <w:pageBreakBefore/>
      <w:spacing w:before="0" w:after="360" w:line="240" w:lineRule="auto"/>
      <w:outlineLvl w:val="0"/>
    </w:pPr>
    <w:rPr>
      <w:sz w:val="36"/>
    </w:rPr>
  </w:style>
  <w:style w:type="paragraph" w:styleId="Heading2">
    <w:name w:val="heading 2"/>
    <w:basedOn w:val="Normal"/>
    <w:link w:val="Heading2Char"/>
    <w:uiPriority w:val="5"/>
    <w:qFormat/>
    <w:rsid w:val="00F77C6E"/>
    <w:pPr>
      <w:keepNext/>
      <w:keepLines/>
      <w:spacing w:before="360" w:after="60" w:line="240" w:lineRule="auto"/>
      <w:outlineLvl w:val="1"/>
    </w:pPr>
    <w:rPr>
      <w:rFonts w:asciiTheme="majorHAnsi" w:eastAsiaTheme="majorEastAsia" w:hAnsiTheme="majorHAnsi" w:cstheme="majorBidi"/>
      <w:caps/>
      <w:color w:val="577188" w:themeColor="accent1" w:themeShade="BF"/>
      <w:sz w:val="24"/>
    </w:rPr>
  </w:style>
  <w:style w:type="paragraph" w:styleId="Heading3">
    <w:name w:val="heading 3"/>
    <w:basedOn w:val="Normal"/>
    <w:link w:val="Heading3Char"/>
    <w:uiPriority w:val="5"/>
    <w:semiHidden/>
    <w:unhideWhenUsed/>
    <w:qFormat/>
    <w:rsid w:val="002D2C14"/>
    <w:pPr>
      <w:keepNext/>
      <w:keepLines/>
      <w:spacing w:after="0"/>
      <w:outlineLvl w:val="2"/>
    </w:pPr>
    <w:rPr>
      <w:rFonts w:asciiTheme="majorHAnsi" w:eastAsiaTheme="majorEastAsia" w:hAnsiTheme="majorHAnsi" w:cstheme="majorBidi"/>
      <w:color w:val="394B5A" w:themeColor="accent1" w:themeShade="7F"/>
      <w:sz w:val="24"/>
      <w:szCs w:val="24"/>
    </w:rPr>
  </w:style>
  <w:style w:type="paragraph" w:styleId="Heading5">
    <w:name w:val="heading 5"/>
    <w:basedOn w:val="Normal"/>
    <w:next w:val="Normal"/>
    <w:link w:val="Heading5Char"/>
    <w:uiPriority w:val="5"/>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5"/>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5"/>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5"/>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5"/>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924B0"/>
    <w:pPr>
      <w:pBdr>
        <w:top w:val="single" w:sz="2" w:space="1" w:color="7E97AD" w:themeColor="accent1"/>
        <w:left w:val="single" w:sz="2" w:space="4" w:color="7E97AD" w:themeColor="accent1"/>
        <w:bottom w:val="single" w:sz="2" w:space="1" w:color="7E97AD" w:themeColor="accent1"/>
        <w:right w:val="single" w:sz="2" w:space="4" w:color="7E97AD" w:themeColor="accent1"/>
      </w:pBdr>
      <w:shd w:val="clear" w:color="auto" w:fill="7E97AD" w:themeFill="accent1"/>
      <w:spacing w:after="0" w:line="240" w:lineRule="auto"/>
    </w:pPr>
    <w:rPr>
      <w:rFonts w:asciiTheme="majorHAnsi" w:hAnsiTheme="majorHAnsi"/>
      <w:caps/>
      <w:color w:val="FFFFFF" w:themeColor="background1"/>
      <w:sz w:val="40"/>
    </w:rPr>
  </w:style>
  <w:style w:type="character" w:customStyle="1" w:styleId="HeaderChar">
    <w:name w:val="Header Char"/>
    <w:basedOn w:val="DefaultParagraphFont"/>
    <w:link w:val="Header"/>
    <w:uiPriority w:val="99"/>
    <w:rsid w:val="006924B0"/>
    <w:rPr>
      <w:rFonts w:asciiTheme="majorHAnsi" w:hAnsiTheme="majorHAnsi"/>
      <w:caps/>
      <w:color w:val="FFFFFF" w:themeColor="background1"/>
      <w:kern w:val="20"/>
      <w:sz w:val="40"/>
      <w:shd w:val="clear" w:color="auto" w:fill="7E97AD" w:themeFill="accent1"/>
    </w:rPr>
  </w:style>
  <w:style w:type="paragraph" w:styleId="Footer">
    <w:name w:val="footer"/>
    <w:basedOn w:val="Normal"/>
    <w:link w:val="FooterChar"/>
    <w:uiPriority w:val="99"/>
    <w:rsid w:val="006924B0"/>
    <w:pPr>
      <w:pBdr>
        <w:top w:val="single" w:sz="4" w:space="6" w:color="B1C0CD"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sid w:val="006924B0"/>
    <w:rPr>
      <w:kern w:val="20"/>
    </w:rPr>
  </w:style>
  <w:style w:type="table" w:styleId="TableGrid">
    <w:name w:val="Table Grid"/>
    <w:basedOn w:val="TableNormal"/>
    <w:uiPriority w:val="59"/>
    <w:rsid w:val="0067187F"/>
    <w:pPr>
      <w:spacing w:after="0" w:line="240" w:lineRule="auto"/>
    </w:pPr>
    <w:tblPr>
      <w:tblInd w:w="0" w:type="dxa"/>
      <w:tblBorders>
        <w:lef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blStylePr w:type="firstRow">
      <w:pPr>
        <w:wordWrap/>
        <w:spacing w:beforeLines="0" w:before="0" w:beforeAutospacing="0" w:afterLines="0" w:after="0" w:afterAutospacing="0"/>
        <w:ind w:leftChars="0" w:left="144" w:rightChars="0" w:right="144"/>
        <w:jc w:val="left"/>
        <w:outlineLvl w:val="9"/>
      </w:pPr>
      <w:rPr>
        <w:rFonts w:asciiTheme="majorHAnsi" w:hAnsiTheme="majorHAnsi"/>
        <w:b w:val="0"/>
        <w:i w:val="0"/>
        <w:caps/>
        <w:smallCaps w:val="0"/>
        <w:color w:val="FFFFFF" w:themeColor="background1"/>
        <w:sz w:val="24"/>
      </w:rPr>
      <w:tblPr/>
      <w:tcPr>
        <w:tcBorders>
          <w:top w:val="nil"/>
          <w:left w:val="single" w:sz="4" w:space="0" w:color="FFFFFF" w:themeColor="background1"/>
          <w:bottom w:val="nil"/>
          <w:right w:val="nil"/>
          <w:insideH w:val="nil"/>
          <w:insideV w:val="single" w:sz="4" w:space="0" w:color="FFFFFF" w:themeColor="background1"/>
          <w:tl2br w:val="nil"/>
          <w:tr2bl w:val="nil"/>
        </w:tcBorders>
        <w:shd w:val="clear" w:color="auto" w:fill="7E97AD" w:themeFill="accent1"/>
      </w:tcPr>
    </w:tblStylePr>
  </w:style>
  <w:style w:type="paragraph" w:styleId="NoSpacing">
    <w:name w:val="No Spacing"/>
    <w:link w:val="NoSpacingChar"/>
    <w:uiPriority w:val="11"/>
    <w:qFormat/>
    <w:rsid w:val="006216E8"/>
    <w:pPr>
      <w:spacing w:before="0"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5"/>
    <w:rsid w:val="002D2C14"/>
    <w:rPr>
      <w:kern w:val="20"/>
      <w:sz w:val="36"/>
    </w:rPr>
  </w:style>
  <w:style w:type="character" w:customStyle="1" w:styleId="Heading2Char">
    <w:name w:val="Heading 2 Char"/>
    <w:basedOn w:val="DefaultParagraphFont"/>
    <w:link w:val="Heading2"/>
    <w:uiPriority w:val="5"/>
    <w:rsid w:val="00F77C6E"/>
    <w:rPr>
      <w:rFonts w:asciiTheme="majorHAnsi" w:eastAsiaTheme="majorEastAsia" w:hAnsiTheme="majorHAnsi" w:cstheme="majorBidi"/>
      <w:caps/>
      <w:color w:val="577188" w:themeColor="accent1" w:themeShade="BF"/>
      <w:kern w:val="20"/>
      <w:sz w:val="24"/>
    </w:rPr>
  </w:style>
  <w:style w:type="character" w:styleId="PlaceholderText">
    <w:name w:val="Placeholder Text"/>
    <w:basedOn w:val="DefaultParagraphFont"/>
    <w:uiPriority w:val="99"/>
    <w:semiHidden/>
    <w:rPr>
      <w:color w:val="808080"/>
    </w:rPr>
  </w:style>
  <w:style w:type="table" w:styleId="PlainTable1">
    <w:name w:val="Plain Table 1"/>
    <w:basedOn w:val="TableNormal"/>
    <w:uiPriority w:val="40"/>
    <w:rsid w:val="00C64D7C"/>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sid w:val="006924B0"/>
    <w:rPr>
      <w:b/>
      <w:bCs/>
      <w:caps w:val="0"/>
      <w:smallCaps/>
      <w:spacing w:val="0"/>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link w:val="DateChar"/>
    <w:uiPriority w:val="7"/>
    <w:qFormat/>
  </w:style>
  <w:style w:type="character" w:customStyle="1" w:styleId="DateChar">
    <w:name w:val="Date Char"/>
    <w:basedOn w:val="DefaultParagraphFont"/>
    <w:link w:val="Date"/>
    <w:uiPriority w:val="7"/>
    <w:rsid w:val="008717C7"/>
    <w:rPr>
      <w:kern w:val="20"/>
    </w:rPr>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5Char">
    <w:name w:val="Heading 5 Char"/>
    <w:basedOn w:val="DefaultParagraphFont"/>
    <w:link w:val="Heading5"/>
    <w:uiPriority w:val="5"/>
    <w:semiHidden/>
    <w:rsid w:val="008717C7"/>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5"/>
    <w:semiHidden/>
    <w:rsid w:val="008717C7"/>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5"/>
    <w:semiHidden/>
    <w:rsid w:val="008717C7"/>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5"/>
    <w:semiHidden/>
    <w:rsid w:val="008717C7"/>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5"/>
    <w:semiHidden/>
    <w:rsid w:val="008717C7"/>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rsid w:val="006924B0"/>
    <w:pPr>
      <w:pBdr>
        <w:bottom w:val="single" w:sz="4" w:space="4" w:color="7E97AD" w:themeColor="accent1"/>
      </w:pBdr>
      <w:spacing w:before="200" w:after="280"/>
    </w:pPr>
    <w:rPr>
      <w:b/>
      <w:bCs/>
      <w:i/>
      <w:iCs/>
      <w:color w:val="7E97AD" w:themeColor="accent1"/>
    </w:rPr>
  </w:style>
  <w:style w:type="character" w:customStyle="1" w:styleId="IntenseQuoteChar">
    <w:name w:val="Intense Quote Char"/>
    <w:basedOn w:val="DefaultParagraphFont"/>
    <w:link w:val="IntenseQuote"/>
    <w:uiPriority w:val="30"/>
    <w:semiHidden/>
    <w:rsid w:val="006924B0"/>
    <w:rPr>
      <w:b/>
      <w:bCs/>
      <w:i/>
      <w:iCs/>
      <w:color w:val="7E97AD" w:themeColor="accent1"/>
      <w:kern w:val="20"/>
    </w:rPr>
  </w:style>
  <w:style w:type="character" w:styleId="IntenseReference">
    <w:name w:val="Intense Reference"/>
    <w:basedOn w:val="DefaultParagraphFont"/>
    <w:uiPriority w:val="32"/>
    <w:semiHidden/>
    <w:unhideWhenUsed/>
    <w:rsid w:val="006924B0"/>
    <w:rPr>
      <w:b/>
      <w:bCs/>
      <w:caps w:val="0"/>
      <w:smallCaps/>
      <w:color w:val="CC8E60" w:themeColor="accent2"/>
      <w:spacing w:val="0"/>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8"/>
    <w:qFormat/>
    <w:pPr>
      <w:numPr>
        <w:numId w:val="25"/>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0"/>
    <w:qFormat/>
    <w:rsid w:val="0058040C"/>
    <w:pPr>
      <w:numPr>
        <w:ilvl w:val="1"/>
        <w:numId w:val="24"/>
      </w:numPr>
      <w:tabs>
        <w:tab w:val="left" w:pos="432"/>
      </w:tabs>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6"/>
    <w:qFormat/>
    <w:rsid w:val="002D2C14"/>
    <w:pPr>
      <w:spacing w:before="720" w:after="0" w:line="312" w:lineRule="auto"/>
      <w:contextualSpacing/>
    </w:pPr>
  </w:style>
  <w:style w:type="character" w:customStyle="1" w:styleId="SignatureChar">
    <w:name w:val="Signature Char"/>
    <w:basedOn w:val="DefaultParagraphFont"/>
    <w:link w:val="Signature"/>
    <w:uiPriority w:val="6"/>
    <w:rsid w:val="002D2C14"/>
    <w:rPr>
      <w:kern w:val="20"/>
    </w:rPr>
  </w:style>
  <w:style w:type="character" w:styleId="Strong">
    <w:name w:val="Strong"/>
    <w:basedOn w:val="DefaultParagraphFont"/>
    <w:uiPriority w:val="12"/>
    <w:qFormat/>
    <w:rPr>
      <w:b/>
      <w:bCs/>
    </w:rPr>
  </w:style>
  <w:style w:type="paragraph" w:styleId="Subtitle">
    <w:name w:val="Subtitle"/>
    <w:basedOn w:val="Normal"/>
    <w:link w:val="SubtitleChar"/>
    <w:uiPriority w:val="2"/>
    <w:qFormat/>
    <w:rsid w:val="001C0CEC"/>
    <w:pPr>
      <w:numPr>
        <w:ilvl w:val="1"/>
      </w:numPr>
      <w:ind w:left="432" w:right="1080"/>
      <w:contextualSpacing/>
    </w:pPr>
    <w:rPr>
      <w:rFonts w:asciiTheme="majorHAnsi" w:eastAsiaTheme="majorEastAsia" w:hAnsiTheme="majorHAnsi" w:cstheme="majorBidi"/>
      <w:b/>
      <w:caps/>
      <w:color w:val="7E97AD" w:themeColor="accent1"/>
      <w:sz w:val="56"/>
    </w:rPr>
  </w:style>
  <w:style w:type="character" w:customStyle="1" w:styleId="SubtitleChar">
    <w:name w:val="Subtitle Char"/>
    <w:basedOn w:val="DefaultParagraphFont"/>
    <w:link w:val="Subtitle"/>
    <w:uiPriority w:val="2"/>
    <w:rsid w:val="001C0CEC"/>
    <w:rPr>
      <w:rFonts w:asciiTheme="majorHAnsi" w:eastAsiaTheme="majorEastAsia" w:hAnsiTheme="majorHAnsi" w:cstheme="majorBidi"/>
      <w:b/>
      <w:caps/>
      <w:color w:val="7E97AD"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uiPriority w:val="1"/>
    <w:qFormat/>
    <w:rsid w:val="001C0CEC"/>
    <w:pPr>
      <w:pBdr>
        <w:top w:val="single" w:sz="4" w:space="16" w:color="7E97AD" w:themeColor="accent1"/>
        <w:left w:val="single" w:sz="4" w:space="20" w:color="7E97AD" w:themeColor="accent1"/>
        <w:bottom w:val="single" w:sz="4" w:space="16" w:color="7E97AD" w:themeColor="accent1"/>
        <w:right w:val="single" w:sz="4" w:space="20" w:color="7E97AD" w:themeColor="accent1"/>
      </w:pBdr>
      <w:shd w:val="clear" w:color="auto" w:fill="7E97AD" w:themeFill="accent1"/>
      <w:spacing w:before="1080" w:after="240" w:line="204" w:lineRule="auto"/>
      <w:ind w:left="432" w:right="432"/>
      <w:contextualSpacing/>
    </w:pPr>
    <w:rPr>
      <w:rFonts w:asciiTheme="majorHAnsi" w:eastAsiaTheme="majorEastAsia" w:hAnsiTheme="majorHAnsi" w:cstheme="majorBidi"/>
      <w:b/>
      <w:caps/>
      <w:color w:val="FFFFFF" w:themeColor="background1"/>
      <w:kern w:val="28"/>
      <w:sz w:val="72"/>
    </w:rPr>
  </w:style>
  <w:style w:type="character" w:customStyle="1" w:styleId="TitleChar">
    <w:name w:val="Title Char"/>
    <w:basedOn w:val="DefaultParagraphFont"/>
    <w:link w:val="Title"/>
    <w:uiPriority w:val="1"/>
    <w:rsid w:val="001C0CEC"/>
    <w:rPr>
      <w:rFonts w:asciiTheme="majorHAnsi" w:eastAsiaTheme="majorEastAsia" w:hAnsiTheme="majorHAnsi" w:cstheme="majorBidi"/>
      <w:b/>
      <w:caps/>
      <w:color w:val="FFFFFF" w:themeColor="background1"/>
      <w:kern w:val="28"/>
      <w:sz w:val="72"/>
      <w:shd w:val="clear" w:color="auto" w:fill="7E97AD" w:themeFill="accent1"/>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Heading1"/>
    <w:autoRedefine/>
    <w:uiPriority w:val="39"/>
    <w:pPr>
      <w:spacing w:before="120" w:after="0"/>
    </w:pPr>
    <w:rPr>
      <w:rFonts w:asciiTheme="majorHAnsi" w:hAnsiTheme="majorHAnsi"/>
      <w:b/>
      <w:bCs/>
      <w:color w:val="548DD4"/>
      <w:sz w:val="24"/>
      <w:szCs w:val="24"/>
    </w:rPr>
  </w:style>
  <w:style w:type="paragraph" w:styleId="TOC2">
    <w:name w:val="toc 2"/>
    <w:basedOn w:val="Normal"/>
    <w:next w:val="Heading2"/>
    <w:autoRedefine/>
    <w:uiPriority w:val="39"/>
    <w:pPr>
      <w:spacing w:before="0" w:after="0"/>
    </w:pPr>
    <w:rPr>
      <w:sz w:val="22"/>
      <w:szCs w:val="22"/>
    </w:rPr>
  </w:style>
  <w:style w:type="paragraph" w:styleId="TOC3">
    <w:name w:val="toc 3"/>
    <w:basedOn w:val="Normal"/>
    <w:next w:val="Normal"/>
    <w:autoRedefine/>
    <w:uiPriority w:val="4"/>
    <w:semiHidden/>
    <w:unhideWhenUsed/>
    <w:pPr>
      <w:spacing w:before="0" w:after="0"/>
      <w:ind w:left="200"/>
    </w:pPr>
    <w:rPr>
      <w:i/>
      <w:iCs/>
      <w:sz w:val="22"/>
      <w:szCs w:val="22"/>
    </w:rPr>
  </w:style>
  <w:style w:type="paragraph" w:styleId="TOC4">
    <w:name w:val="toc 4"/>
    <w:basedOn w:val="Normal"/>
    <w:next w:val="Normal"/>
    <w:autoRedefine/>
    <w:uiPriority w:val="39"/>
    <w:semiHidden/>
    <w:unhideWhenUsed/>
    <w:pPr>
      <w:pBdr>
        <w:between w:val="double" w:sz="6" w:space="0" w:color="auto"/>
      </w:pBdr>
      <w:spacing w:before="0" w:after="0"/>
      <w:ind w:left="400"/>
    </w:pPr>
  </w:style>
  <w:style w:type="paragraph" w:styleId="TOC5">
    <w:name w:val="toc 5"/>
    <w:basedOn w:val="Normal"/>
    <w:next w:val="Normal"/>
    <w:autoRedefine/>
    <w:uiPriority w:val="39"/>
    <w:semiHidden/>
    <w:unhideWhenUsed/>
    <w:pPr>
      <w:pBdr>
        <w:between w:val="double" w:sz="6" w:space="0" w:color="auto"/>
      </w:pBdr>
      <w:spacing w:before="0" w:after="0"/>
      <w:ind w:left="600"/>
    </w:pPr>
  </w:style>
  <w:style w:type="paragraph" w:styleId="TOC6">
    <w:name w:val="toc 6"/>
    <w:basedOn w:val="Normal"/>
    <w:next w:val="Normal"/>
    <w:autoRedefine/>
    <w:uiPriority w:val="39"/>
    <w:semiHidden/>
    <w:unhideWhenUsed/>
    <w:pPr>
      <w:pBdr>
        <w:between w:val="double" w:sz="6" w:space="0" w:color="auto"/>
      </w:pBdr>
      <w:spacing w:before="0" w:after="0"/>
      <w:ind w:left="800"/>
    </w:pPr>
  </w:style>
  <w:style w:type="paragraph" w:styleId="TOC7">
    <w:name w:val="toc 7"/>
    <w:basedOn w:val="Normal"/>
    <w:next w:val="Normal"/>
    <w:autoRedefine/>
    <w:uiPriority w:val="39"/>
    <w:semiHidden/>
    <w:unhideWhenUsed/>
    <w:pPr>
      <w:pBdr>
        <w:between w:val="double" w:sz="6" w:space="0" w:color="auto"/>
      </w:pBdr>
      <w:spacing w:before="0" w:after="0"/>
      <w:ind w:left="1000"/>
    </w:pPr>
  </w:style>
  <w:style w:type="paragraph" w:styleId="TOC8">
    <w:name w:val="toc 8"/>
    <w:basedOn w:val="Normal"/>
    <w:next w:val="Normal"/>
    <w:autoRedefine/>
    <w:uiPriority w:val="39"/>
    <w:semiHidden/>
    <w:unhideWhenUsed/>
    <w:pPr>
      <w:pBdr>
        <w:between w:val="double" w:sz="6" w:space="0" w:color="auto"/>
      </w:pBdr>
      <w:spacing w:before="0" w:after="0"/>
      <w:ind w:left="1200"/>
    </w:pPr>
  </w:style>
  <w:style w:type="paragraph" w:styleId="TOC9">
    <w:name w:val="toc 9"/>
    <w:basedOn w:val="Normal"/>
    <w:next w:val="Normal"/>
    <w:autoRedefine/>
    <w:uiPriority w:val="39"/>
    <w:semiHidden/>
    <w:unhideWhenUsed/>
    <w:pPr>
      <w:pBdr>
        <w:between w:val="double" w:sz="6" w:space="0" w:color="auto"/>
      </w:pBdr>
      <w:spacing w:before="0" w:after="0"/>
      <w:ind w:left="1400"/>
    </w:pPr>
  </w:style>
  <w:style w:type="paragraph" w:styleId="TOCHeading">
    <w:name w:val="TOC Heading"/>
    <w:basedOn w:val="Heading1"/>
    <w:uiPriority w:val="39"/>
    <w:qFormat/>
    <w:rsid w:val="002D2C14"/>
    <w:pPr>
      <w:outlineLvl w:val="9"/>
    </w:pPr>
  </w:style>
  <w:style w:type="character" w:customStyle="1" w:styleId="NoSpacingChar">
    <w:name w:val="No Spacing Char"/>
    <w:basedOn w:val="DefaultParagraphFont"/>
    <w:link w:val="NoSpacing"/>
    <w:uiPriority w:val="11"/>
    <w:rsid w:val="006216E8"/>
  </w:style>
  <w:style w:type="paragraph" w:customStyle="1" w:styleId="TableHeading">
    <w:name w:val="Table Heading"/>
    <w:basedOn w:val="Normal"/>
    <w:uiPriority w:val="9"/>
    <w:qFormat/>
    <w:rsid w:val="004B2D20"/>
    <w:pPr>
      <w:keepNext/>
      <w:pBdr>
        <w:top w:val="single" w:sz="4" w:space="1" w:color="7E97AD" w:themeColor="accent1"/>
        <w:left w:val="single" w:sz="4" w:space="5" w:color="7E97AD" w:themeColor="accent1"/>
        <w:bottom w:val="single" w:sz="4" w:space="2" w:color="7E97AD" w:themeColor="accent1"/>
        <w:right w:val="single" w:sz="4" w:space="5" w:color="7E97AD" w:themeColor="accent1"/>
      </w:pBdr>
      <w:shd w:val="clear" w:color="auto" w:fill="7E97AD" w:themeFill="accent1"/>
      <w:spacing w:before="0" w:after="0" w:line="240" w:lineRule="auto"/>
      <w:ind w:left="115"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14"/>
    <w:qFormat/>
    <w:pPr>
      <w:spacing w:after="40"/>
    </w:pPr>
  </w:style>
  <w:style w:type="table" w:customStyle="1" w:styleId="FinancialTable">
    <w:name w:val="Financial Table"/>
    <w:basedOn w:val="TableNormal"/>
    <w:uiPriority w:val="99"/>
    <w:rsid w:val="001E2D1A"/>
    <w:pPr>
      <w:spacing w:after="0" w:line="240" w:lineRule="auto"/>
      <w:ind w:left="144" w:right="144"/>
      <w:jc w:val="right"/>
    </w:pPr>
    <w:tblPr>
      <w:tblInd w:w="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0" w:type="dxa"/>
        <w:left w:w="0" w:type="dxa"/>
        <w:bottom w:w="0" w:type="dxa"/>
        <w:right w:w="0" w:type="dxa"/>
      </w:tblCellMar>
    </w:tblPr>
    <w:tcPr>
      <w:vAlign w:val="center"/>
    </w:tcPr>
    <w:tblStylePr w:type="firstRow">
      <w:pPr>
        <w:wordWrap/>
        <w:jc w:val="right"/>
      </w:pPr>
      <w:rPr>
        <w:rFonts w:asciiTheme="majorHAnsi" w:hAnsiTheme="majorHAnsi"/>
        <w:b w:val="0"/>
        <w:caps/>
        <w:smallCaps w:val="0"/>
        <w:color w:val="7E97AD" w:themeColor="accent1"/>
        <w:sz w:val="22"/>
      </w:rPr>
      <w:tblPr/>
      <w:trPr>
        <w:cantSplit/>
        <w:tblHeader/>
      </w:trPr>
      <w:tcPr>
        <w:vAlign w:val="bottom"/>
      </w:tcPr>
    </w:tblStylePr>
    <w:tblStylePr w:type="firstCol">
      <w:pPr>
        <w:wordWrap/>
        <w:jc w:val="left"/>
      </w:pPr>
      <w:rPr>
        <w:b w:val="0"/>
        <w:i w:val="0"/>
      </w:rPr>
    </w:tblStylePr>
    <w:tblStylePr w:type="nwCell">
      <w:pPr>
        <w:wordWrap/>
        <w:jc w:val="left"/>
      </w:pPr>
    </w:tblStylePr>
  </w:style>
  <w:style w:type="numbering" w:customStyle="1" w:styleId="AnnualReport">
    <w:name w:val="Annual Report"/>
    <w:uiPriority w:val="99"/>
    <w:pPr>
      <w:numPr>
        <w:numId w:val="17"/>
      </w:numPr>
    </w:pPr>
  </w:style>
  <w:style w:type="paragraph" w:customStyle="1" w:styleId="Abstract">
    <w:name w:val="Abstract"/>
    <w:basedOn w:val="Normal"/>
    <w:uiPriority w:val="3"/>
    <w:qFormat/>
    <w:rsid w:val="001C0CEC"/>
    <w:pPr>
      <w:spacing w:before="360" w:after="0" w:line="240" w:lineRule="auto"/>
      <w:ind w:left="432" w:right="1080"/>
      <w:contextualSpacing/>
    </w:pPr>
    <w:rPr>
      <w:b/>
      <w:i/>
      <w:iCs/>
      <w:color w:val="7F7F7F" w:themeColor="text1" w:themeTint="80"/>
      <w:sz w:val="28"/>
    </w:rPr>
  </w:style>
  <w:style w:type="paragraph" w:customStyle="1" w:styleId="TableText">
    <w:name w:val="Table Text"/>
    <w:basedOn w:val="Normal"/>
    <w:uiPriority w:val="13"/>
    <w:qFormat/>
    <w:pPr>
      <w:spacing w:before="60" w:after="60" w:line="240" w:lineRule="auto"/>
      <w:ind w:left="144" w:right="144"/>
    </w:pPr>
  </w:style>
  <w:style w:type="character" w:customStyle="1" w:styleId="Heading3Char">
    <w:name w:val="Heading 3 Char"/>
    <w:basedOn w:val="DefaultParagraphFont"/>
    <w:link w:val="Heading3"/>
    <w:uiPriority w:val="5"/>
    <w:semiHidden/>
    <w:rsid w:val="002D2C14"/>
    <w:rPr>
      <w:rFonts w:asciiTheme="majorHAnsi" w:eastAsiaTheme="majorEastAsia" w:hAnsiTheme="majorHAnsi" w:cstheme="majorBidi"/>
      <w:color w:val="394B5A" w:themeColor="accent1" w:themeShade="7F"/>
      <w:kern w:val="20"/>
      <w:sz w:val="24"/>
      <w:szCs w:val="24"/>
    </w:rPr>
  </w:style>
  <w:style w:type="paragraph" w:styleId="Quote">
    <w:name w:val="Quote"/>
    <w:basedOn w:val="Normal"/>
    <w:next w:val="Normal"/>
    <w:link w:val="QuoteChar"/>
    <w:uiPriority w:val="9"/>
    <w:semiHidden/>
    <w:unhideWhenUsed/>
    <w:qFormat/>
    <w:rsid w:val="006924B0"/>
    <w:pPr>
      <w:spacing w:before="200"/>
      <w:jc w:val="center"/>
    </w:pPr>
    <w:rPr>
      <w:i/>
      <w:iCs/>
      <w:color w:val="404040" w:themeColor="text1" w:themeTint="BF"/>
    </w:rPr>
  </w:style>
  <w:style w:type="character" w:customStyle="1" w:styleId="QuoteChar">
    <w:name w:val="Quote Char"/>
    <w:basedOn w:val="DefaultParagraphFont"/>
    <w:link w:val="Quote"/>
    <w:uiPriority w:val="9"/>
    <w:semiHidden/>
    <w:rsid w:val="006924B0"/>
    <w:rPr>
      <w:i/>
      <w:iCs/>
      <w:color w:val="404040" w:themeColor="text1" w:themeTint="BF"/>
      <w:kern w:val="20"/>
    </w:rPr>
  </w:style>
  <w:style w:type="paragraph" w:customStyle="1" w:styleId="p1">
    <w:name w:val="p1"/>
    <w:basedOn w:val="Normal"/>
    <w:rsid w:val="00931697"/>
    <w:pPr>
      <w:shd w:val="clear" w:color="auto" w:fill="000000"/>
      <w:spacing w:before="0" w:after="0" w:line="240" w:lineRule="auto"/>
    </w:pPr>
    <w:rPr>
      <w:rFonts w:ascii="Andale Mono" w:hAnsi="Andale Mono" w:cs="Times New Roman"/>
      <w:color w:val="28FE14"/>
      <w:kern w:val="0"/>
      <w:sz w:val="21"/>
      <w:szCs w:val="21"/>
      <w:lang w:eastAsia="en-US"/>
    </w:rPr>
  </w:style>
  <w:style w:type="character" w:customStyle="1" w:styleId="s1">
    <w:name w:val="s1"/>
    <w:basedOn w:val="DefaultParagraphFont"/>
    <w:rsid w:val="009316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17659">
      <w:bodyDiv w:val="1"/>
      <w:marLeft w:val="0"/>
      <w:marRight w:val="0"/>
      <w:marTop w:val="0"/>
      <w:marBottom w:val="0"/>
      <w:divBdr>
        <w:top w:val="none" w:sz="0" w:space="0" w:color="auto"/>
        <w:left w:val="none" w:sz="0" w:space="0" w:color="auto"/>
        <w:bottom w:val="none" w:sz="0" w:space="0" w:color="auto"/>
        <w:right w:val="none" w:sz="0" w:space="0" w:color="auto"/>
      </w:divBdr>
    </w:div>
    <w:div w:id="565799714">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686560445">
      <w:bodyDiv w:val="1"/>
      <w:marLeft w:val="0"/>
      <w:marRight w:val="0"/>
      <w:marTop w:val="0"/>
      <w:marBottom w:val="0"/>
      <w:divBdr>
        <w:top w:val="none" w:sz="0" w:space="0" w:color="auto"/>
        <w:left w:val="none" w:sz="0" w:space="0" w:color="auto"/>
        <w:bottom w:val="none" w:sz="0" w:space="0" w:color="auto"/>
        <w:right w:val="none" w:sz="0" w:space="0" w:color="auto"/>
      </w:divBdr>
    </w:div>
    <w:div w:id="911087188">
      <w:bodyDiv w:val="1"/>
      <w:marLeft w:val="0"/>
      <w:marRight w:val="0"/>
      <w:marTop w:val="0"/>
      <w:marBottom w:val="0"/>
      <w:divBdr>
        <w:top w:val="none" w:sz="0" w:space="0" w:color="auto"/>
        <w:left w:val="none" w:sz="0" w:space="0" w:color="auto"/>
        <w:bottom w:val="none" w:sz="0" w:space="0" w:color="auto"/>
        <w:right w:val="none" w:sz="0" w:space="0" w:color="auto"/>
      </w:divBdr>
    </w:div>
    <w:div w:id="1481266685">
      <w:bodyDiv w:val="1"/>
      <w:marLeft w:val="0"/>
      <w:marRight w:val="0"/>
      <w:marTop w:val="0"/>
      <w:marBottom w:val="0"/>
      <w:divBdr>
        <w:top w:val="none" w:sz="0" w:space="0" w:color="auto"/>
        <w:left w:val="none" w:sz="0" w:space="0" w:color="auto"/>
        <w:bottom w:val="none" w:sz="0" w:space="0" w:color="auto"/>
        <w:right w:val="none" w:sz="0" w:space="0" w:color="auto"/>
      </w:divBdr>
    </w:div>
    <w:div w:id="1505244062">
      <w:bodyDiv w:val="1"/>
      <w:marLeft w:val="0"/>
      <w:marRight w:val="0"/>
      <w:marTop w:val="0"/>
      <w:marBottom w:val="0"/>
      <w:divBdr>
        <w:top w:val="none" w:sz="0" w:space="0" w:color="auto"/>
        <w:left w:val="none" w:sz="0" w:space="0" w:color="auto"/>
        <w:bottom w:val="none" w:sz="0" w:space="0" w:color="auto"/>
        <w:right w:val="none" w:sz="0" w:space="0" w:color="auto"/>
      </w:divBdr>
    </w:div>
    <w:div w:id="1660378021">
      <w:bodyDiv w:val="1"/>
      <w:marLeft w:val="0"/>
      <w:marRight w:val="0"/>
      <w:marTop w:val="0"/>
      <w:marBottom w:val="0"/>
      <w:divBdr>
        <w:top w:val="none" w:sz="0" w:space="0" w:color="auto"/>
        <w:left w:val="none" w:sz="0" w:space="0" w:color="auto"/>
        <w:bottom w:val="none" w:sz="0" w:space="0" w:color="auto"/>
        <w:right w:val="none" w:sz="0" w:space="0" w:color="auto"/>
      </w:divBdr>
    </w:div>
    <w:div w:id="18549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eader" Target="header4.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imanshuchhabra/Library/Containers/com.microsoft.Word/Data/Library/Caches/1033/TM16402648/Annual%20report%20with%20cover%20photo%20(Timeless%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46C31510DA4644FA45F78023195D340"/>
        <w:category>
          <w:name w:val="General"/>
          <w:gallery w:val="placeholder"/>
        </w:category>
        <w:types>
          <w:type w:val="bbPlcHdr"/>
        </w:types>
        <w:behaviors>
          <w:behavior w:val="content"/>
        </w:behaviors>
        <w:guid w:val="{28DA9C7D-78B2-F543-8EC2-50B6CB7CA9F9}"/>
      </w:docPartPr>
      <w:docPartBody>
        <w:p w:rsidR="003304BD" w:rsidRDefault="003304BD">
          <w:pPr>
            <w:pStyle w:val="446C31510DA4644FA45F78023195D340"/>
          </w:pPr>
          <w:r w:rsidRPr="001C0CEC">
            <w:t>You can add an abstract or other key statement here. An abstract is typically a short summary of the document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GｺﾞｼｯｸM">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Andale Mono">
    <w:panose1 w:val="020B0509000000000004"/>
    <w:charset w:val="00"/>
    <w:family w:val="swiss"/>
    <w:pitch w:val="fixed"/>
    <w:sig w:usb0="00000287" w:usb1="00000000" w:usb2="00000000" w:usb3="00000000" w:csb0="0000009F" w:csb1="00000000"/>
  </w:font>
  <w:font w:name="HG明朝B">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29609D"/>
    <w:multiLevelType w:val="multilevel"/>
    <w:tmpl w:val="DE969D0E"/>
    <w:lvl w:ilvl="0">
      <w:start w:val="1"/>
      <w:numFmt w:val="decimal"/>
      <w:lvlText w:val="%1."/>
      <w:lvlJc w:val="left"/>
      <w:pPr>
        <w:ind w:left="360" w:hanging="360"/>
      </w:pPr>
      <w:rPr>
        <w:rFonts w:hint="default"/>
      </w:rPr>
    </w:lvl>
    <w:lvl w:ilvl="1">
      <w:start w:val="1"/>
      <w:numFmt w:val="decimal"/>
      <w:pStyle w:val="ListNumber"/>
      <w:lvlText w:val="%1.%2"/>
      <w:lvlJc w:val="left"/>
      <w:pPr>
        <w:tabs>
          <w:tab w:val="num" w:pos="432"/>
        </w:tabs>
        <w:ind w:left="432" w:hanging="432"/>
      </w:pPr>
      <w:rPr>
        <w:rFonts w:hint="default"/>
      </w:rPr>
    </w:lvl>
    <w:lvl w:ilvl="2">
      <w:start w:val="1"/>
      <w:numFmt w:val="lowerLetter"/>
      <w:lvlText w:val="%3."/>
      <w:lvlJc w:val="left"/>
      <w:pPr>
        <w:ind w:left="792" w:hanging="360"/>
      </w:pPr>
      <w:rPr>
        <w:rFonts w:hint="default"/>
      </w:rPr>
    </w:lvl>
    <w:lvl w:ilvl="3">
      <w:start w:val="1"/>
      <w:numFmt w:val="lowerRoman"/>
      <w:lvlText w:val="%4."/>
      <w:lvlJc w:val="left"/>
      <w:pPr>
        <w:ind w:left="1152" w:hanging="360"/>
      </w:pPr>
      <w:rPr>
        <w:rFonts w:hint="default"/>
      </w:rPr>
    </w:lvl>
    <w:lvl w:ilvl="4">
      <w:start w:val="1"/>
      <w:numFmt w:val="lowerLetter"/>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
    <w:nsid w:val="7E431919"/>
    <w:multiLevelType w:val="multilevel"/>
    <w:tmpl w:val="4E86DA0E"/>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4BD"/>
    <w:rsid w:val="003304BD"/>
    <w:rsid w:val="00FB5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8"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7"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FB6001BED501429022679B8A7CB2B3">
    <w:name w:val="8BFB6001BED501429022679B8A7CB2B3"/>
  </w:style>
  <w:style w:type="paragraph" w:customStyle="1" w:styleId="7036E22C9ADFBF469B1F16D5FAB86CA3">
    <w:name w:val="7036E22C9ADFBF469B1F16D5FAB86CA3"/>
  </w:style>
  <w:style w:type="paragraph" w:customStyle="1" w:styleId="446C31510DA4644FA45F78023195D340">
    <w:name w:val="446C31510DA4644FA45F78023195D340"/>
  </w:style>
  <w:style w:type="paragraph" w:customStyle="1" w:styleId="0191DF3FC39F264EBA7CEE3E00102E25">
    <w:name w:val="0191DF3FC39F264EBA7CEE3E00102E25"/>
  </w:style>
  <w:style w:type="paragraph" w:customStyle="1" w:styleId="FE5F3068169A5B468E2B6AE2B26BF8FB">
    <w:name w:val="FE5F3068169A5B468E2B6AE2B26BF8FB"/>
  </w:style>
  <w:style w:type="paragraph" w:customStyle="1" w:styleId="6A9BA6313C9C4840A419B54E5139F847">
    <w:name w:val="6A9BA6313C9C4840A419B54E5139F847"/>
  </w:style>
  <w:style w:type="paragraph" w:customStyle="1" w:styleId="9D41CD096251A24D8AA129E01DC81507">
    <w:name w:val="9D41CD096251A24D8AA129E01DC81507"/>
  </w:style>
  <w:style w:type="paragraph" w:customStyle="1" w:styleId="74545333669F67479343938798D4EC4D">
    <w:name w:val="74545333669F67479343938798D4EC4D"/>
  </w:style>
  <w:style w:type="paragraph" w:customStyle="1" w:styleId="EEC0931CB89FDB49AAE61B9E7904167E">
    <w:name w:val="EEC0931CB89FDB49AAE61B9E7904167E"/>
  </w:style>
  <w:style w:type="paragraph" w:customStyle="1" w:styleId="1A0F47BA39B3BC45AFC1B83ED50C67EA">
    <w:name w:val="1A0F47BA39B3BC45AFC1B83ED50C67EA"/>
  </w:style>
  <w:style w:type="paragraph" w:customStyle="1" w:styleId="75EAA643B95AD8428B8F391CA9A818D7">
    <w:name w:val="75EAA643B95AD8428B8F391CA9A818D7"/>
  </w:style>
  <w:style w:type="paragraph" w:customStyle="1" w:styleId="ACD97BFEE16CF545A8A92260B6565DC4">
    <w:name w:val="ACD97BFEE16CF545A8A92260B6565DC4"/>
  </w:style>
  <w:style w:type="paragraph" w:customStyle="1" w:styleId="FC24F1F9669CF84F82856D0A12631356">
    <w:name w:val="FC24F1F9669CF84F82856D0A12631356"/>
  </w:style>
  <w:style w:type="paragraph" w:customStyle="1" w:styleId="555AF31B5CBE944883F7486743BD8E43">
    <w:name w:val="555AF31B5CBE944883F7486743BD8E43"/>
  </w:style>
  <w:style w:type="paragraph" w:styleId="Date">
    <w:name w:val="Date"/>
    <w:basedOn w:val="Normal"/>
    <w:link w:val="DateChar"/>
    <w:uiPriority w:val="7"/>
    <w:qFormat/>
    <w:pPr>
      <w:spacing w:before="40" w:after="160" w:line="288" w:lineRule="auto"/>
    </w:pPr>
    <w:rPr>
      <w:rFonts w:eastAsiaTheme="minorHAnsi"/>
      <w:color w:val="595959" w:themeColor="text1" w:themeTint="A6"/>
      <w:kern w:val="20"/>
      <w:sz w:val="20"/>
      <w:szCs w:val="20"/>
      <w:lang w:eastAsia="ja-JP"/>
    </w:rPr>
  </w:style>
  <w:style w:type="character" w:customStyle="1" w:styleId="DateChar">
    <w:name w:val="Date Char"/>
    <w:basedOn w:val="DefaultParagraphFont"/>
    <w:link w:val="Date"/>
    <w:uiPriority w:val="7"/>
    <w:rPr>
      <w:rFonts w:eastAsiaTheme="minorHAnsi"/>
      <w:color w:val="595959" w:themeColor="text1" w:themeTint="A6"/>
      <w:kern w:val="20"/>
      <w:sz w:val="20"/>
      <w:szCs w:val="20"/>
      <w:lang w:eastAsia="ja-JP"/>
    </w:rPr>
  </w:style>
  <w:style w:type="paragraph" w:customStyle="1" w:styleId="0CEFFC344ED5384B8346F545104E28BE">
    <w:name w:val="0CEFFC344ED5384B8346F545104E28BE"/>
  </w:style>
  <w:style w:type="paragraph" w:customStyle="1" w:styleId="C315F32988DBA742B1C47C5FD81BB1CE">
    <w:name w:val="C315F32988DBA742B1C47C5FD81BB1CE"/>
  </w:style>
  <w:style w:type="paragraph" w:customStyle="1" w:styleId="5B836EA871FFD243B0550A47885B010E">
    <w:name w:val="5B836EA871FFD243B0550A47885B010E"/>
  </w:style>
  <w:style w:type="paragraph" w:customStyle="1" w:styleId="F6E9D517D84B7A46872A926B021DB8E4">
    <w:name w:val="F6E9D517D84B7A46872A926B021DB8E4"/>
  </w:style>
  <w:style w:type="paragraph" w:customStyle="1" w:styleId="7AA47F334C9F76419C886806C11180CF">
    <w:name w:val="7AA47F334C9F76419C886806C11180CF"/>
  </w:style>
  <w:style w:type="paragraph" w:styleId="ListBullet">
    <w:name w:val="List Bullet"/>
    <w:basedOn w:val="Normal"/>
    <w:uiPriority w:val="8"/>
    <w:qFormat/>
    <w:rsid w:val="003304BD"/>
    <w:pPr>
      <w:numPr>
        <w:numId w:val="1"/>
      </w:numPr>
      <w:spacing w:before="40" w:after="40" w:line="288" w:lineRule="auto"/>
    </w:pPr>
    <w:rPr>
      <w:rFonts w:eastAsiaTheme="minorHAnsi"/>
      <w:color w:val="595959" w:themeColor="text1" w:themeTint="A6"/>
      <w:kern w:val="20"/>
      <w:sz w:val="20"/>
      <w:szCs w:val="20"/>
      <w:lang w:eastAsia="ja-JP"/>
    </w:rPr>
  </w:style>
  <w:style w:type="paragraph" w:customStyle="1" w:styleId="F3C09FA4C9915C4BB04837A829A9084A">
    <w:name w:val="F3C09FA4C9915C4BB04837A829A9084A"/>
  </w:style>
  <w:style w:type="paragraph" w:customStyle="1" w:styleId="1DB322DABA3F384FBA21460366220128">
    <w:name w:val="1DB322DABA3F384FBA21460366220128"/>
  </w:style>
  <w:style w:type="paragraph" w:customStyle="1" w:styleId="E6580B530813FC418EFF9AEA3A5BD83E">
    <w:name w:val="E6580B530813FC418EFF9AEA3A5BD83E"/>
  </w:style>
  <w:style w:type="paragraph" w:customStyle="1" w:styleId="59BD0A9A7B9B7A4CA0A17FAC61D8CA7C">
    <w:name w:val="59BD0A9A7B9B7A4CA0A17FAC61D8CA7C"/>
  </w:style>
  <w:style w:type="paragraph" w:customStyle="1" w:styleId="153ECAF2F9728345A0BAE97B56467F0A">
    <w:name w:val="153ECAF2F9728345A0BAE97B56467F0A"/>
  </w:style>
  <w:style w:type="paragraph" w:customStyle="1" w:styleId="79A4CE544457A94C80C06BB23D416001">
    <w:name w:val="79A4CE544457A94C80C06BB23D416001"/>
  </w:style>
  <w:style w:type="paragraph" w:customStyle="1" w:styleId="25E3AFC4DCE794418940621D68000195">
    <w:name w:val="25E3AFC4DCE794418940621D68000195"/>
  </w:style>
  <w:style w:type="paragraph" w:customStyle="1" w:styleId="2F8D29130758F247AF4C3C6AF707F9EB">
    <w:name w:val="2F8D29130758F247AF4C3C6AF707F9EB"/>
  </w:style>
  <w:style w:type="paragraph" w:customStyle="1" w:styleId="BF57D826F3CF194184C6C5EFA853D43C">
    <w:name w:val="BF57D826F3CF194184C6C5EFA853D43C"/>
  </w:style>
  <w:style w:type="paragraph" w:customStyle="1" w:styleId="298F8C97254235499DAC097F6A76D2E5">
    <w:name w:val="298F8C97254235499DAC097F6A76D2E5"/>
  </w:style>
  <w:style w:type="paragraph" w:customStyle="1" w:styleId="939944EA4F420F4F972C6C26A3AFCE5A">
    <w:name w:val="939944EA4F420F4F972C6C26A3AFCE5A"/>
  </w:style>
  <w:style w:type="paragraph" w:customStyle="1" w:styleId="3125E5A6D2E8A043BD2317ED8A1A5941">
    <w:name w:val="3125E5A6D2E8A043BD2317ED8A1A5941"/>
  </w:style>
  <w:style w:type="paragraph" w:customStyle="1" w:styleId="7199A20272A37C4C90706D1D47B24392">
    <w:name w:val="7199A20272A37C4C90706D1D47B24392"/>
  </w:style>
  <w:style w:type="paragraph" w:customStyle="1" w:styleId="3053086A4E9B61408874094BBBC6C3DD">
    <w:name w:val="3053086A4E9B61408874094BBBC6C3DD"/>
  </w:style>
  <w:style w:type="paragraph" w:customStyle="1" w:styleId="EEFFB00FCB4EEE45827ECFBB739DAC27">
    <w:name w:val="EEFFB00FCB4EEE45827ECFBB739DAC27"/>
  </w:style>
  <w:style w:type="paragraph" w:customStyle="1" w:styleId="3E18454975954A4FA534EEEA28F47446">
    <w:name w:val="3E18454975954A4FA534EEEA28F47446"/>
  </w:style>
  <w:style w:type="paragraph" w:customStyle="1" w:styleId="D81E28C8CBF94C40AF935FA91849C66C">
    <w:name w:val="D81E28C8CBF94C40AF935FA91849C66C"/>
  </w:style>
  <w:style w:type="paragraph" w:customStyle="1" w:styleId="4365396B04D3A14C8DFAC5BE460EB3FC">
    <w:name w:val="4365396B04D3A14C8DFAC5BE460EB3FC"/>
  </w:style>
  <w:style w:type="paragraph" w:customStyle="1" w:styleId="A4B06CDEF0C3BD4D8B246FE0B6E35514">
    <w:name w:val="A4B06CDEF0C3BD4D8B246FE0B6E35514"/>
  </w:style>
  <w:style w:type="paragraph" w:customStyle="1" w:styleId="1942E0C639AFF946B837610C331E5A68">
    <w:name w:val="1942E0C639AFF946B837610C331E5A68"/>
  </w:style>
  <w:style w:type="paragraph" w:customStyle="1" w:styleId="67BFF513DB590C47B4610EFE33A6E482">
    <w:name w:val="67BFF513DB590C47B4610EFE33A6E482"/>
  </w:style>
  <w:style w:type="paragraph" w:customStyle="1" w:styleId="E862AD8488B53B439C9DFEBD3D2C19C7">
    <w:name w:val="E862AD8488B53B439C9DFEBD3D2C19C7"/>
  </w:style>
  <w:style w:type="paragraph" w:customStyle="1" w:styleId="28916C78CA7AFB468BFB98AD79EF56B4">
    <w:name w:val="28916C78CA7AFB468BFB98AD79EF56B4"/>
  </w:style>
  <w:style w:type="paragraph" w:customStyle="1" w:styleId="FB9EE4AE64CA8F4780F977658547CB90">
    <w:name w:val="FB9EE4AE64CA8F4780F977658547CB90"/>
  </w:style>
  <w:style w:type="paragraph" w:styleId="ListNumber">
    <w:name w:val="List Number"/>
    <w:basedOn w:val="Normal"/>
    <w:uiPriority w:val="10"/>
    <w:qFormat/>
    <w:pPr>
      <w:numPr>
        <w:ilvl w:val="1"/>
        <w:numId w:val="2"/>
      </w:numPr>
      <w:tabs>
        <w:tab w:val="left" w:pos="432"/>
      </w:tabs>
      <w:spacing w:before="40" w:after="160" w:line="288" w:lineRule="auto"/>
      <w:contextualSpacing/>
    </w:pPr>
    <w:rPr>
      <w:rFonts w:eastAsiaTheme="minorHAnsi"/>
      <w:color w:val="595959" w:themeColor="text1" w:themeTint="A6"/>
      <w:kern w:val="20"/>
      <w:sz w:val="20"/>
      <w:szCs w:val="20"/>
      <w:lang w:eastAsia="ja-JP"/>
    </w:rPr>
  </w:style>
  <w:style w:type="paragraph" w:customStyle="1" w:styleId="AE5E95D70E37C54794BCB04BA47E592D">
    <w:name w:val="AE5E95D70E37C54794BCB04BA47E592D"/>
  </w:style>
  <w:style w:type="paragraph" w:customStyle="1" w:styleId="B9D2C6207209494FA8A0440C6D5CE764">
    <w:name w:val="B9D2C6207209494FA8A0440C6D5CE764"/>
  </w:style>
  <w:style w:type="paragraph" w:customStyle="1" w:styleId="E8708C588ED82149B3DC0AD748ABCFDC">
    <w:name w:val="E8708C588ED82149B3DC0AD748ABCFDC"/>
  </w:style>
  <w:style w:type="paragraph" w:customStyle="1" w:styleId="8329D5761DA57148A6889DD397AA2C66">
    <w:name w:val="8329D5761DA57148A6889DD397AA2C66"/>
  </w:style>
  <w:style w:type="paragraph" w:customStyle="1" w:styleId="8CCD5BB2A5C6B2499CF5208DD46BB21B">
    <w:name w:val="8CCD5BB2A5C6B2499CF5208DD46BB21B"/>
  </w:style>
  <w:style w:type="paragraph" w:customStyle="1" w:styleId="AEDBE081A89FAB4AA92C93F5B919309C">
    <w:name w:val="AEDBE081A89FAB4AA92C93F5B919309C"/>
  </w:style>
  <w:style w:type="paragraph" w:customStyle="1" w:styleId="76470B9022DE26438D05A316AC7EF6C8">
    <w:name w:val="76470B9022DE26438D05A316AC7EF6C8"/>
  </w:style>
  <w:style w:type="paragraph" w:customStyle="1" w:styleId="11D95AE69CBCC44FB48F6CA8383B822D">
    <w:name w:val="11D95AE69CBCC44FB48F6CA8383B822D"/>
  </w:style>
  <w:style w:type="paragraph" w:customStyle="1" w:styleId="5290D40CF7D6564B94983E2682433633">
    <w:name w:val="5290D40CF7D6564B94983E2682433633"/>
  </w:style>
  <w:style w:type="paragraph" w:customStyle="1" w:styleId="A670551B9B52634BB6AE9AF32924A496">
    <w:name w:val="A670551B9B52634BB6AE9AF32924A496"/>
  </w:style>
  <w:style w:type="paragraph" w:customStyle="1" w:styleId="465A41A7E5F1B64F87BA14E1EC19DBC1">
    <w:name w:val="465A41A7E5F1B64F87BA14E1EC19DBC1"/>
  </w:style>
  <w:style w:type="paragraph" w:customStyle="1" w:styleId="5084598941F9894C83FB679A338FEE5C">
    <w:name w:val="5084598941F9894C83FB679A338FEE5C"/>
  </w:style>
  <w:style w:type="paragraph" w:customStyle="1" w:styleId="C0BB34902A9E164C9C10467907A7F229">
    <w:name w:val="C0BB34902A9E164C9C10467907A7F229"/>
  </w:style>
  <w:style w:type="paragraph" w:customStyle="1" w:styleId="FB26778D6CACB34EB5892F7CF74FB813">
    <w:name w:val="FB26778D6CACB34EB5892F7CF74FB813"/>
  </w:style>
  <w:style w:type="paragraph" w:customStyle="1" w:styleId="53D08DE3F7F47F43AC79DF2F7BEF53E5">
    <w:name w:val="53D08DE3F7F47F43AC79DF2F7BEF53E5"/>
  </w:style>
  <w:style w:type="paragraph" w:customStyle="1" w:styleId="BFF022755230E243809BBB77082BE919">
    <w:name w:val="BFF022755230E243809BBB77082BE919"/>
  </w:style>
  <w:style w:type="paragraph" w:customStyle="1" w:styleId="14284AC9785A304BBB5889103EF6763E">
    <w:name w:val="14284AC9785A304BBB5889103EF6763E"/>
  </w:style>
  <w:style w:type="paragraph" w:customStyle="1" w:styleId="EB26CB8777C8E04B9BE7EA635568FEB4">
    <w:name w:val="EB26CB8777C8E04B9BE7EA635568FEB4"/>
  </w:style>
  <w:style w:type="paragraph" w:customStyle="1" w:styleId="E9BF689EF4313343BA3BC9E7BE44226A">
    <w:name w:val="E9BF689EF4313343BA3BC9E7BE44226A"/>
  </w:style>
  <w:style w:type="paragraph" w:customStyle="1" w:styleId="329B4FEBE061174299EB8A8B4FD6F411">
    <w:name w:val="329B4FEBE061174299EB8A8B4FD6F411"/>
  </w:style>
  <w:style w:type="paragraph" w:customStyle="1" w:styleId="C04C795E8F86AB4EA0693B3F028D4BFF">
    <w:name w:val="C04C795E8F86AB4EA0693B3F028D4BFF"/>
  </w:style>
  <w:style w:type="paragraph" w:customStyle="1" w:styleId="ABF1AC6F296AE34D80F07B33DA3098A4">
    <w:name w:val="ABF1AC6F296AE34D80F07B33DA3098A4"/>
  </w:style>
  <w:style w:type="paragraph" w:customStyle="1" w:styleId="FA8403CE0DA5FE44A067694F22ED8F2D">
    <w:name w:val="FA8403CE0DA5FE44A067694F22ED8F2D"/>
  </w:style>
  <w:style w:type="paragraph" w:customStyle="1" w:styleId="06C67FB33C996C43962AC692A205D3A2">
    <w:name w:val="06C67FB33C996C43962AC692A205D3A2"/>
  </w:style>
  <w:style w:type="paragraph" w:customStyle="1" w:styleId="7BE5475E9A8F1449855256D95B91E6E5">
    <w:name w:val="7BE5475E9A8F1449855256D95B91E6E5"/>
    <w:rsid w:val="003304BD"/>
  </w:style>
  <w:style w:type="paragraph" w:customStyle="1" w:styleId="0AACDA1B265A5947A4D78EAD14DB5FA9">
    <w:name w:val="0AACDA1B265A5947A4D78EAD14DB5FA9"/>
    <w:rsid w:val="00FB526B"/>
  </w:style>
  <w:style w:type="paragraph" w:customStyle="1" w:styleId="97FDD3C0F9125D45B548C4270A3DBCB8">
    <w:name w:val="97FDD3C0F9125D45B548C4270A3DBCB8"/>
    <w:rsid w:val="00FB52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Documentation provides detailed information on system architecture, system components, features and database system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BF9ADBD8-B925-9747-AE33-009A75C46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with cover photo (Timeless design).dotx</Template>
  <TotalTime>669</TotalTime>
  <Pages>22</Pages>
  <Words>3117</Words>
  <Characters>17769</Characters>
  <Application>Microsoft Macintosh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Himanshu Dinesh Chhabra</dc:creator>
  <cp:keywords/>
  <cp:lastModifiedBy>Himanshu Dinesh Chhabra</cp:lastModifiedBy>
  <cp:revision>569</cp:revision>
  <cp:lastPrinted>2011-08-05T20:35:00Z</cp:lastPrinted>
  <dcterms:created xsi:type="dcterms:W3CDTF">2018-05-04T21:05:00Z</dcterms:created>
  <dcterms:modified xsi:type="dcterms:W3CDTF">2018-05-07T03:27:00Z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