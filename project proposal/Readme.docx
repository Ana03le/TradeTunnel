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BDB48A" w14:textId="77777777" w:rsidR="001C0CEC" w:rsidRDefault="00F2241A" w:rsidP="001C0CEC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03C365AF" wp14:editId="7A2097FA">
            <wp:extent cx="6555836" cy="4348988"/>
            <wp:effectExtent l="0" t="0" r="0" b="0"/>
            <wp:docPr id="6" name="Picture 6" descr="/Users/himanshuchhabra/Documents/Sem2/IP/report/Images/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imanshuchhabra/Documents/Sem2/IP/report/Images/Index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514" cy="438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F8DB" w14:textId="77777777" w:rsidR="001C0CEC" w:rsidRPr="001C0CEC" w:rsidRDefault="00BA5057" w:rsidP="001C0CEC">
      <w:pPr>
        <w:pStyle w:val="Title"/>
      </w:pPr>
      <w:r>
        <w:t>Trade Tunnel</w:t>
      </w:r>
    </w:p>
    <w:p w14:paraId="3F2EEAF6" w14:textId="238E546A" w:rsidR="001C0CEC" w:rsidRDefault="00BA5057" w:rsidP="001C0CEC">
      <w:pPr>
        <w:pStyle w:val="Subtitle"/>
      </w:pPr>
      <w:r>
        <w:t>ReadMe File</w:t>
      </w:r>
      <w:r w:rsidR="008002B9">
        <w:t xml:space="preserve"> And User Guide</w:t>
      </w:r>
    </w:p>
    <w:p w14:paraId="40DFDE2D" w14:textId="2CF30F5A" w:rsidR="004B77E4" w:rsidRDefault="004B77E4" w:rsidP="001C0CEC">
      <w:pPr>
        <w:pStyle w:val="Subtitle"/>
        <w:rPr>
          <w:sz w:val="40"/>
          <w:szCs w:val="40"/>
        </w:rPr>
      </w:pPr>
      <w:r w:rsidRPr="004B77E4">
        <w:rPr>
          <w:sz w:val="40"/>
          <w:szCs w:val="40"/>
        </w:rPr>
        <w:t>CSE 686 – Internet Programming</w:t>
      </w:r>
    </w:p>
    <w:p w14:paraId="2DE3FEEF" w14:textId="1EB7DA90" w:rsidR="004B77E4" w:rsidRPr="004B77E4" w:rsidRDefault="004B77E4" w:rsidP="001C0CEC">
      <w:pPr>
        <w:pStyle w:val="Subtitle"/>
        <w:rPr>
          <w:sz w:val="36"/>
          <w:szCs w:val="36"/>
        </w:rPr>
      </w:pPr>
      <w:r w:rsidRPr="004B77E4">
        <w:rPr>
          <w:sz w:val="36"/>
          <w:szCs w:val="36"/>
        </w:rPr>
        <w:t>Prof. Edmund Yu</w:t>
      </w:r>
    </w:p>
    <w:sdt>
      <w:sdtPr>
        <w:alias w:val="Abstract"/>
        <w:tag w:val="Abstract"/>
        <w:id w:val="1812897548"/>
        <w:placeholder>
          <w:docPart w:val="446C31510DA4644FA45F78023195D340"/>
        </w:placeholder>
        <w:dataBinding w:prefixMappings="xmlns:ns0='http://schemas.microsoft.com/office/2006/coverPageProps'" w:xpath="/ns0:CoverPageProperties[1]/ns0:Abstract[1]" w:storeItemID="{55AF091B-3C7A-41E3-B477-F2FDAA23CFDA}"/>
        <w15:appearance w15:val="hidden"/>
        <w:text w:multiLine="1"/>
      </w:sdtPr>
      <w:sdtEndPr/>
      <w:sdtContent>
        <w:p w14:paraId="05F8AD85" w14:textId="1F2EA1FA" w:rsidR="001C0CEC" w:rsidRPr="001C0CEC" w:rsidRDefault="00BA5057" w:rsidP="001C0CEC">
          <w:pPr>
            <w:pStyle w:val="Abstract"/>
          </w:pPr>
          <w:r>
            <w:t>Document</w:t>
          </w:r>
          <w:r w:rsidR="00F85C07">
            <w:t>ation</w:t>
          </w:r>
          <w:r>
            <w:t xml:space="preserve"> provides information </w:t>
          </w:r>
          <w:r w:rsidR="00B93941">
            <w:t xml:space="preserve">about </w:t>
          </w:r>
          <w:r w:rsidR="00F85C07">
            <w:t>the procedure to be followed for the</w:t>
          </w:r>
          <w:r>
            <w:t xml:space="preserve"> </w:t>
          </w:r>
          <w:r w:rsidR="005F4B3B">
            <w:t xml:space="preserve">Installation </w:t>
          </w:r>
          <w:r w:rsidR="003A7B2C">
            <w:t xml:space="preserve">of the System. It also </w:t>
          </w:r>
          <w:r w:rsidR="00A14B6F">
            <w:t>se</w:t>
          </w:r>
          <w:r w:rsidR="003A7B2C">
            <w:t>rves as a user guide describing system essentials</w:t>
          </w:r>
        </w:p>
      </w:sdtContent>
    </w:sdt>
    <w:sdt>
      <w:sdtPr>
        <w:rPr>
          <w:sz w:val="20"/>
        </w:rPr>
        <w:id w:val="-13652819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AF5BBC" w14:textId="62A10BD7" w:rsidR="00CB5796" w:rsidRDefault="00CB5796">
          <w:pPr>
            <w:pStyle w:val="TOCHeading"/>
          </w:pPr>
          <w:r>
            <w:t>Table of Contents</w:t>
          </w:r>
        </w:p>
        <w:p w14:paraId="5EB5A45E" w14:textId="77777777" w:rsidR="00BD4CCD" w:rsidRDefault="00CB5796">
          <w:pPr>
            <w:pStyle w:val="TOC1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13412174" w:history="1">
            <w:r w:rsidR="00BD4CCD" w:rsidRPr="00121E72">
              <w:rPr>
                <w:rStyle w:val="Hyperlink"/>
                <w:noProof/>
              </w:rPr>
              <w:t>Installation Guide (Tech Guide)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_Toc513412174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796F98AA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75" w:history="1">
            <w:r w:rsidR="00BD4CCD" w:rsidRPr="00121E72">
              <w:rPr>
                <w:rStyle w:val="Hyperlink"/>
                <w:noProof/>
              </w:rPr>
              <w:t>System Requirements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_Toc513412175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4940AEE3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76" w:history="1">
            <w:r w:rsidR="00BD4CCD" w:rsidRPr="00121E72">
              <w:rPr>
                <w:rStyle w:val="Hyperlink"/>
                <w:noProof/>
              </w:rPr>
              <w:t>Tomcat Installation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_Toc513412176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5182217E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77" w:history="1">
            <w:r w:rsidR="00BD4CCD" w:rsidRPr="00121E72">
              <w:rPr>
                <w:rStyle w:val="Hyperlink"/>
                <w:noProof/>
              </w:rPr>
              <w:t>MySQL COmmunity server installation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_Toc513412177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084BAF40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78" w:history="1">
            <w:r w:rsidR="00BD4CCD" w:rsidRPr="00121E72">
              <w:rPr>
                <w:rStyle w:val="Hyperlink"/>
                <w:noProof/>
              </w:rPr>
              <w:t>Deploy Web Archive and Client Application on Tomcat Server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_Toc513412178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2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5A8EE0DF" w14:textId="77777777" w:rsidR="00BD4CCD" w:rsidRDefault="00C412E9">
          <w:pPr>
            <w:pStyle w:val="TOC1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lang w:eastAsia="en-US"/>
            </w:rPr>
          </w:pPr>
          <w:hyperlink w:anchor="_Toc513412179" w:history="1">
            <w:r w:rsidR="00BD4CCD" w:rsidRPr="00121E72">
              <w:rPr>
                <w:rStyle w:val="Hyperlink"/>
                <w:noProof/>
              </w:rPr>
              <w:t>User Guide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_Toc513412179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3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3655B4D0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0" w:history="1">
            <w:r w:rsidR="00BD4CCD" w:rsidRPr="00121E72">
              <w:rPr>
                <w:rStyle w:val="Hyperlink"/>
                <w:noProof/>
              </w:rPr>
              <w:t>1. Register / Login into Application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_Toc513412180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3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11065553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1" w:history="1">
            <w:r w:rsidR="00BD4CCD" w:rsidRPr="00121E72">
              <w:rPr>
                <w:rStyle w:val="Hyperlink"/>
                <w:noProof/>
              </w:rPr>
              <w:t>2. Home Page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_Toc513412181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5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3B0408C0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2" w:history="1">
            <w:r w:rsidR="00BD4CCD" w:rsidRPr="00121E72">
              <w:rPr>
                <w:rStyle w:val="Hyperlink"/>
                <w:noProof/>
              </w:rPr>
              <w:t>3. BRowse and Buy products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_Toc513412182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5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24D07F0D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3" w:history="1">
            <w:r w:rsidR="00BD4CCD" w:rsidRPr="00121E72">
              <w:rPr>
                <w:rStyle w:val="Hyperlink"/>
                <w:noProof/>
              </w:rPr>
              <w:t>4. Advance Custom Search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_Toc513412183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7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6DA6CC45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4" w:history="1">
            <w:r w:rsidR="00BD4CCD" w:rsidRPr="00121E72">
              <w:rPr>
                <w:rStyle w:val="Hyperlink"/>
                <w:noProof/>
              </w:rPr>
              <w:t>5. Filter products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_Toc513412184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7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32F755E6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5" w:history="1">
            <w:r w:rsidR="00BD4CCD" w:rsidRPr="00121E72">
              <w:rPr>
                <w:rStyle w:val="Hyperlink"/>
                <w:noProof/>
              </w:rPr>
              <w:t>6.Sell Products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_Toc513412185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8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55A72282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6" w:history="1">
            <w:r w:rsidR="00BD4CCD" w:rsidRPr="00121E72">
              <w:rPr>
                <w:rStyle w:val="Hyperlink"/>
                <w:noProof/>
              </w:rPr>
              <w:t>7.User Profile and product history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_Toc513412186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9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07E3B9C9" w14:textId="77777777" w:rsidR="00BD4CCD" w:rsidRDefault="00C412E9">
          <w:pPr>
            <w:pStyle w:val="TOC2"/>
            <w:tabs>
              <w:tab w:val="right" w:leader="dot" w:pos="10156"/>
            </w:tabs>
            <w:rPr>
              <w:rFonts w:eastAsiaTheme="minorEastAsia"/>
              <w:b w:val="0"/>
              <w:bCs w:val="0"/>
              <w:noProof/>
              <w:color w:val="auto"/>
              <w:kern w:val="0"/>
              <w:sz w:val="24"/>
              <w:szCs w:val="24"/>
              <w:lang w:eastAsia="en-US"/>
            </w:rPr>
          </w:pPr>
          <w:hyperlink w:anchor="_Toc513412187" w:history="1">
            <w:r w:rsidR="00BD4CCD" w:rsidRPr="00121E72">
              <w:rPr>
                <w:rStyle w:val="Hyperlink"/>
                <w:noProof/>
              </w:rPr>
              <w:t>8. Logout from the application</w:t>
            </w:r>
            <w:r w:rsidR="00BD4CCD">
              <w:rPr>
                <w:noProof/>
                <w:webHidden/>
              </w:rPr>
              <w:tab/>
            </w:r>
            <w:r w:rsidR="00BD4CCD">
              <w:rPr>
                <w:noProof/>
                <w:webHidden/>
              </w:rPr>
              <w:fldChar w:fldCharType="begin"/>
            </w:r>
            <w:r w:rsidR="00BD4CCD">
              <w:rPr>
                <w:noProof/>
                <w:webHidden/>
              </w:rPr>
              <w:instrText xml:space="preserve"> PAGEREF _Toc513412187 \h </w:instrText>
            </w:r>
            <w:r w:rsidR="00BD4CCD">
              <w:rPr>
                <w:noProof/>
                <w:webHidden/>
              </w:rPr>
            </w:r>
            <w:r w:rsidR="00BD4CCD">
              <w:rPr>
                <w:noProof/>
                <w:webHidden/>
              </w:rPr>
              <w:fldChar w:fldCharType="separate"/>
            </w:r>
            <w:r w:rsidR="00200B1D">
              <w:rPr>
                <w:noProof/>
                <w:webHidden/>
              </w:rPr>
              <w:t>11</w:t>
            </w:r>
            <w:r w:rsidR="00BD4CCD">
              <w:rPr>
                <w:noProof/>
                <w:webHidden/>
              </w:rPr>
              <w:fldChar w:fldCharType="end"/>
            </w:r>
          </w:hyperlink>
        </w:p>
        <w:p w14:paraId="415F1955" w14:textId="6E30D67B" w:rsidR="00CB5796" w:rsidRDefault="00CB5796">
          <w:r>
            <w:rPr>
              <w:b/>
              <w:bCs/>
              <w:noProof/>
            </w:rPr>
            <w:fldChar w:fldCharType="end"/>
          </w:r>
        </w:p>
      </w:sdtContent>
    </w:sdt>
    <w:p w14:paraId="5EA5337D" w14:textId="77777777" w:rsidR="00805D6D" w:rsidRDefault="00805D6D">
      <w:pPr>
        <w:sectPr w:rsidR="00805D6D" w:rsidSect="008B22F9">
          <w:headerReference w:type="default" r:id="rId12"/>
          <w:pgSz w:w="12240" w:h="15840" w:code="1"/>
          <w:pgMar w:top="1037" w:right="1037" w:bottom="1051" w:left="1037" w:header="1080" w:footer="720" w:gutter="0"/>
          <w:pgNumType w:start="0"/>
          <w:cols w:space="720"/>
          <w:titlePg/>
          <w:docGrid w:linePitch="360"/>
        </w:sectPr>
      </w:pPr>
    </w:p>
    <w:p w14:paraId="02B51EEA" w14:textId="77777777" w:rsidR="00805D6D" w:rsidRPr="00DA0C75" w:rsidRDefault="00C81B8B">
      <w:pPr>
        <w:pStyle w:val="Heading1"/>
        <w:rPr>
          <w:b/>
        </w:rPr>
      </w:pPr>
      <w:bookmarkStart w:id="0" w:name="_Toc513412174"/>
      <w:r w:rsidRPr="00DA0C75">
        <w:rPr>
          <w:b/>
        </w:rPr>
        <w:lastRenderedPageBreak/>
        <w:t xml:space="preserve">Installation </w:t>
      </w:r>
      <w:r w:rsidR="003C56D6" w:rsidRPr="00DA0C75">
        <w:rPr>
          <w:b/>
        </w:rPr>
        <w:t>Guide</w:t>
      </w:r>
      <w:r w:rsidR="00150E8F" w:rsidRPr="00DA0C75">
        <w:rPr>
          <w:b/>
        </w:rPr>
        <w:t xml:space="preserve"> (Tech Guide)</w:t>
      </w:r>
      <w:bookmarkEnd w:id="0"/>
    </w:p>
    <w:p w14:paraId="36508B63" w14:textId="462A7CA2" w:rsidR="00035E12" w:rsidRPr="00035E12" w:rsidRDefault="00035E12" w:rsidP="00B82757">
      <w:pPr>
        <w:jc w:val="both"/>
        <w:rPr>
          <w:sz w:val="24"/>
        </w:rPr>
      </w:pPr>
      <w:r w:rsidRPr="00E22A1A">
        <w:rPr>
          <w:sz w:val="24"/>
        </w:rPr>
        <w:t xml:space="preserve">This section </w:t>
      </w:r>
      <w:r>
        <w:rPr>
          <w:sz w:val="24"/>
        </w:rPr>
        <w:t>provides detailed information on steps required for installation and environment set up to</w:t>
      </w:r>
      <w:r w:rsidR="005518F4">
        <w:rPr>
          <w:sz w:val="24"/>
        </w:rPr>
        <w:t xml:space="preserve"> bring the web application live</w:t>
      </w:r>
      <w:r>
        <w:rPr>
          <w:sz w:val="24"/>
        </w:rPr>
        <w:t>, up and running</w:t>
      </w:r>
    </w:p>
    <w:p w14:paraId="796FA05D" w14:textId="419A6037" w:rsidR="00805D6D" w:rsidRPr="00E042BD" w:rsidRDefault="00457E21" w:rsidP="00B82757">
      <w:pPr>
        <w:pStyle w:val="Heading2"/>
        <w:jc w:val="both"/>
        <w:rPr>
          <w:sz w:val="28"/>
        </w:rPr>
      </w:pPr>
      <w:bookmarkStart w:id="1" w:name="_Toc513412175"/>
      <w:r w:rsidRPr="00E042BD">
        <w:rPr>
          <w:sz w:val="28"/>
        </w:rPr>
        <w:t>System Requirements</w:t>
      </w:r>
      <w:bookmarkEnd w:id="1"/>
    </w:p>
    <w:p w14:paraId="151C50DF" w14:textId="5346F807" w:rsidR="009A3253" w:rsidRPr="004538B9" w:rsidRDefault="009A3253" w:rsidP="00B82757">
      <w:pPr>
        <w:pStyle w:val="ListParagraph"/>
        <w:numPr>
          <w:ilvl w:val="0"/>
          <w:numId w:val="27"/>
        </w:numPr>
        <w:jc w:val="both"/>
        <w:rPr>
          <w:sz w:val="24"/>
          <w:szCs w:val="24"/>
        </w:rPr>
      </w:pPr>
      <w:r w:rsidRPr="004538B9">
        <w:rPr>
          <w:sz w:val="24"/>
          <w:szCs w:val="24"/>
        </w:rPr>
        <w:t>Web Browser (Google Chrome Version 66.0.3359.139 (Official Build)</w:t>
      </w:r>
      <w:r w:rsidR="00F5130A" w:rsidRPr="004538B9">
        <w:rPr>
          <w:sz w:val="24"/>
          <w:szCs w:val="24"/>
        </w:rPr>
        <w:t xml:space="preserve"> or higher</w:t>
      </w:r>
      <w:r w:rsidRPr="004538B9">
        <w:rPr>
          <w:sz w:val="24"/>
          <w:szCs w:val="24"/>
        </w:rPr>
        <w:t>)</w:t>
      </w:r>
    </w:p>
    <w:p w14:paraId="7CB5D1E6" w14:textId="490754E4" w:rsidR="009A3253" w:rsidRPr="004538B9" w:rsidRDefault="009A3253" w:rsidP="00B82757">
      <w:pPr>
        <w:pStyle w:val="ListParagraph"/>
        <w:numPr>
          <w:ilvl w:val="0"/>
          <w:numId w:val="27"/>
        </w:numPr>
        <w:jc w:val="both"/>
        <w:rPr>
          <w:sz w:val="24"/>
          <w:szCs w:val="24"/>
        </w:rPr>
      </w:pPr>
      <w:r w:rsidRPr="004538B9">
        <w:rPr>
          <w:sz w:val="24"/>
          <w:szCs w:val="24"/>
        </w:rPr>
        <w:t xml:space="preserve">Tomcat </w:t>
      </w:r>
      <w:r w:rsidR="00F5130A" w:rsidRPr="004538B9">
        <w:rPr>
          <w:sz w:val="24"/>
          <w:szCs w:val="24"/>
        </w:rPr>
        <w:t xml:space="preserve">- </w:t>
      </w:r>
      <w:r w:rsidR="005F0F40" w:rsidRPr="004538B9">
        <w:rPr>
          <w:sz w:val="24"/>
          <w:szCs w:val="24"/>
        </w:rPr>
        <w:t>Version 8.5.x</w:t>
      </w:r>
      <w:r w:rsidRPr="004538B9">
        <w:rPr>
          <w:sz w:val="24"/>
          <w:szCs w:val="24"/>
        </w:rPr>
        <w:t xml:space="preserve"> or higher</w:t>
      </w:r>
      <w:r w:rsidR="005F0F40" w:rsidRPr="004538B9">
        <w:rPr>
          <w:sz w:val="24"/>
          <w:szCs w:val="24"/>
        </w:rPr>
        <w:t xml:space="preserve"> </w:t>
      </w:r>
    </w:p>
    <w:p w14:paraId="3E70B20C" w14:textId="49552DA0" w:rsidR="009A3253" w:rsidRPr="004538B9" w:rsidRDefault="009A3253" w:rsidP="00B82757">
      <w:pPr>
        <w:pStyle w:val="ListParagraph"/>
        <w:numPr>
          <w:ilvl w:val="0"/>
          <w:numId w:val="27"/>
        </w:numPr>
        <w:jc w:val="both"/>
        <w:rPr>
          <w:sz w:val="24"/>
          <w:szCs w:val="24"/>
        </w:rPr>
      </w:pPr>
      <w:r w:rsidRPr="004538B9">
        <w:rPr>
          <w:sz w:val="24"/>
          <w:szCs w:val="24"/>
        </w:rPr>
        <w:t>My</w:t>
      </w:r>
      <w:r w:rsidR="00F5130A" w:rsidRPr="004538B9">
        <w:rPr>
          <w:sz w:val="24"/>
          <w:szCs w:val="24"/>
        </w:rPr>
        <w:t>SQL</w:t>
      </w:r>
      <w:r w:rsidRPr="004538B9">
        <w:rPr>
          <w:sz w:val="24"/>
          <w:szCs w:val="24"/>
        </w:rPr>
        <w:t xml:space="preserve"> </w:t>
      </w:r>
      <w:r w:rsidR="00DF2C46" w:rsidRPr="004538B9">
        <w:rPr>
          <w:sz w:val="24"/>
          <w:szCs w:val="24"/>
        </w:rPr>
        <w:t xml:space="preserve">Community </w:t>
      </w:r>
      <w:r w:rsidRPr="004538B9">
        <w:rPr>
          <w:sz w:val="24"/>
          <w:szCs w:val="24"/>
        </w:rPr>
        <w:t xml:space="preserve">Server </w:t>
      </w:r>
      <w:r w:rsidR="00F5130A" w:rsidRPr="004538B9">
        <w:rPr>
          <w:sz w:val="24"/>
          <w:szCs w:val="24"/>
        </w:rPr>
        <w:t xml:space="preserve">- </w:t>
      </w:r>
      <w:r w:rsidR="00DF2C46" w:rsidRPr="004538B9">
        <w:rPr>
          <w:sz w:val="24"/>
          <w:szCs w:val="24"/>
        </w:rPr>
        <w:t>Version 8.0.11</w:t>
      </w:r>
      <w:r w:rsidR="00F5130A" w:rsidRPr="004538B9">
        <w:rPr>
          <w:sz w:val="24"/>
          <w:szCs w:val="24"/>
        </w:rPr>
        <w:t xml:space="preserve"> (</w:t>
      </w:r>
      <w:r w:rsidR="000E6927" w:rsidRPr="004538B9">
        <w:rPr>
          <w:sz w:val="24"/>
          <w:szCs w:val="24"/>
        </w:rPr>
        <w:t xml:space="preserve">Windows user </w:t>
      </w:r>
      <w:r w:rsidR="00200B1D">
        <w:rPr>
          <w:sz w:val="24"/>
          <w:szCs w:val="24"/>
        </w:rPr>
        <w:t>should</w:t>
      </w:r>
      <w:r w:rsidR="000E6927" w:rsidRPr="004538B9">
        <w:rPr>
          <w:sz w:val="24"/>
          <w:szCs w:val="24"/>
        </w:rPr>
        <w:t xml:space="preserve"> download</w:t>
      </w:r>
      <w:r w:rsidR="00DF2C46" w:rsidRPr="004538B9">
        <w:rPr>
          <w:sz w:val="24"/>
          <w:szCs w:val="24"/>
        </w:rPr>
        <w:t xml:space="preserve"> MSI </w:t>
      </w:r>
      <w:proofErr w:type="gramStart"/>
      <w:r w:rsidR="00DF2C46" w:rsidRPr="004538B9">
        <w:rPr>
          <w:sz w:val="24"/>
          <w:szCs w:val="24"/>
        </w:rPr>
        <w:t>installer</w:t>
      </w:r>
      <w:r w:rsidR="000E6927" w:rsidRPr="004538B9">
        <w:rPr>
          <w:sz w:val="24"/>
          <w:szCs w:val="24"/>
        </w:rPr>
        <w:t xml:space="preserve"> ,</w:t>
      </w:r>
      <w:proofErr w:type="gramEnd"/>
      <w:r w:rsidR="000E6927" w:rsidRPr="004538B9">
        <w:rPr>
          <w:sz w:val="24"/>
          <w:szCs w:val="24"/>
        </w:rPr>
        <w:t xml:space="preserve"> Mac OS user </w:t>
      </w:r>
      <w:r w:rsidR="00200B1D">
        <w:rPr>
          <w:sz w:val="24"/>
          <w:szCs w:val="24"/>
        </w:rPr>
        <w:t xml:space="preserve">should </w:t>
      </w:r>
      <w:r w:rsidR="000E6927" w:rsidRPr="004538B9">
        <w:rPr>
          <w:sz w:val="24"/>
          <w:szCs w:val="24"/>
        </w:rPr>
        <w:t>download</w:t>
      </w:r>
      <w:r w:rsidR="00DF2C46" w:rsidRPr="004538B9">
        <w:rPr>
          <w:sz w:val="24"/>
          <w:szCs w:val="24"/>
        </w:rPr>
        <w:t xml:space="preserve"> DMG Archive</w:t>
      </w:r>
      <w:r w:rsidR="00F5130A" w:rsidRPr="004538B9">
        <w:rPr>
          <w:sz w:val="24"/>
          <w:szCs w:val="24"/>
        </w:rPr>
        <w:t>)</w:t>
      </w:r>
    </w:p>
    <w:p w14:paraId="0F55DDE9" w14:textId="00A97247" w:rsidR="00DF2C46" w:rsidRPr="004538B9" w:rsidRDefault="00637996" w:rsidP="00B82757">
      <w:pPr>
        <w:pStyle w:val="ListParagraph"/>
        <w:numPr>
          <w:ilvl w:val="0"/>
          <w:numId w:val="27"/>
        </w:numPr>
        <w:jc w:val="both"/>
        <w:rPr>
          <w:sz w:val="24"/>
          <w:szCs w:val="24"/>
        </w:rPr>
      </w:pPr>
      <w:r w:rsidRPr="004538B9">
        <w:rPr>
          <w:sz w:val="24"/>
          <w:szCs w:val="24"/>
        </w:rPr>
        <w:t>MySQL Workbench</w:t>
      </w:r>
      <w:r w:rsidR="00DF2C46" w:rsidRPr="004538B9">
        <w:rPr>
          <w:sz w:val="24"/>
          <w:szCs w:val="24"/>
        </w:rPr>
        <w:t xml:space="preserve"> – Version 6.3.10</w:t>
      </w:r>
    </w:p>
    <w:p w14:paraId="647E40CD" w14:textId="5A88F560" w:rsidR="005F0F40" w:rsidRPr="001307BD" w:rsidRDefault="00DF2C46" w:rsidP="00B82757">
      <w:pPr>
        <w:pStyle w:val="Heading2"/>
        <w:jc w:val="both"/>
        <w:rPr>
          <w:sz w:val="28"/>
        </w:rPr>
      </w:pPr>
      <w:bookmarkStart w:id="2" w:name="_Toc513412176"/>
      <w:r w:rsidRPr="001307BD">
        <w:rPr>
          <w:sz w:val="28"/>
        </w:rPr>
        <w:t>Tomcat I</w:t>
      </w:r>
      <w:r w:rsidR="005F0F40" w:rsidRPr="001307BD">
        <w:rPr>
          <w:sz w:val="28"/>
        </w:rPr>
        <w:t>nstallation</w:t>
      </w:r>
      <w:bookmarkEnd w:id="2"/>
    </w:p>
    <w:p w14:paraId="69690435" w14:textId="7A7ED48F" w:rsidR="005F0F40" w:rsidRPr="001307BD" w:rsidRDefault="005F0F40" w:rsidP="00B82757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>Install Tomcat - Version 8.5.x or higher follow the installation procedure as directed on the same website.</w:t>
      </w:r>
    </w:p>
    <w:p w14:paraId="7117576F" w14:textId="17C465DD" w:rsidR="005F0F40" w:rsidRPr="001307BD" w:rsidRDefault="005F0F40" w:rsidP="00B82757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>Make sure that tomcat is running on port 8080</w:t>
      </w:r>
    </w:p>
    <w:p w14:paraId="3895C35F" w14:textId="261049FE" w:rsidR="004625C7" w:rsidRPr="001307BD" w:rsidRDefault="004625C7" w:rsidP="00B82757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>To start</w:t>
      </w:r>
      <w:r w:rsidR="004D4ABC" w:rsidRPr="001307BD">
        <w:rPr>
          <w:sz w:val="24"/>
          <w:szCs w:val="24"/>
        </w:rPr>
        <w:t xml:space="preserve"> and stop</w:t>
      </w:r>
      <w:r w:rsidRPr="001307BD">
        <w:rPr>
          <w:sz w:val="24"/>
          <w:szCs w:val="24"/>
        </w:rPr>
        <w:t xml:space="preserve"> the server </w:t>
      </w:r>
      <w:r w:rsidR="00931697" w:rsidRPr="001307BD">
        <w:rPr>
          <w:sz w:val="24"/>
          <w:szCs w:val="24"/>
        </w:rPr>
        <w:t>browse to the downloaded</w:t>
      </w:r>
      <w:r w:rsidR="00F10C83">
        <w:rPr>
          <w:sz w:val="24"/>
          <w:szCs w:val="24"/>
        </w:rPr>
        <w:t xml:space="preserve"> folder</w:t>
      </w:r>
      <w:r w:rsidR="004D4ABC" w:rsidRPr="001307BD">
        <w:rPr>
          <w:sz w:val="24"/>
          <w:szCs w:val="24"/>
        </w:rPr>
        <w:t>, navigate to the bin folder</w:t>
      </w:r>
    </w:p>
    <w:p w14:paraId="015C92EC" w14:textId="2449DC57" w:rsidR="00931697" w:rsidRPr="001307BD" w:rsidRDefault="00931697" w:rsidP="00B82757">
      <w:pPr>
        <w:pStyle w:val="ListParagraph"/>
        <w:numPr>
          <w:ilvl w:val="0"/>
          <w:numId w:val="30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>Mac OS users use the following scrip</w:t>
      </w:r>
      <w:r w:rsidR="00AA5BF7" w:rsidRPr="001307BD">
        <w:rPr>
          <w:sz w:val="24"/>
          <w:szCs w:val="24"/>
        </w:rPr>
        <w:t>ts to start and stop the tomcat server running at port 8080</w:t>
      </w:r>
    </w:p>
    <w:p w14:paraId="55A884C2" w14:textId="5A3FE2F5" w:rsidR="00931697" w:rsidRPr="001307BD" w:rsidRDefault="003805BA" w:rsidP="00931697">
      <w:pPr>
        <w:pStyle w:val="p1"/>
        <w:ind w:left="360"/>
        <w:rPr>
          <w:rStyle w:val="s1"/>
          <w:sz w:val="24"/>
          <w:szCs w:val="24"/>
        </w:rPr>
      </w:pPr>
      <w:r w:rsidRPr="001307BD">
        <w:rPr>
          <w:rStyle w:val="s1"/>
          <w:sz w:val="24"/>
          <w:szCs w:val="24"/>
        </w:rPr>
        <w:t>./</w:t>
      </w:r>
      <w:r w:rsidR="00931697" w:rsidRPr="001307BD">
        <w:rPr>
          <w:rStyle w:val="s1"/>
          <w:sz w:val="24"/>
          <w:szCs w:val="24"/>
        </w:rPr>
        <w:t>startup.sh</w:t>
      </w:r>
    </w:p>
    <w:p w14:paraId="3B948EFA" w14:textId="5FF2B4CF" w:rsidR="00931697" w:rsidRPr="001307BD" w:rsidRDefault="003805BA" w:rsidP="00931697">
      <w:pPr>
        <w:pStyle w:val="p1"/>
        <w:ind w:left="360"/>
        <w:rPr>
          <w:sz w:val="24"/>
          <w:szCs w:val="24"/>
        </w:rPr>
      </w:pPr>
      <w:r w:rsidRPr="001307BD">
        <w:rPr>
          <w:rStyle w:val="s1"/>
          <w:sz w:val="24"/>
          <w:szCs w:val="24"/>
        </w:rPr>
        <w:t>./</w:t>
      </w:r>
      <w:r w:rsidR="00931697" w:rsidRPr="001307BD">
        <w:rPr>
          <w:rStyle w:val="s1"/>
          <w:sz w:val="24"/>
          <w:szCs w:val="24"/>
        </w:rPr>
        <w:t>shutdown.sh</w:t>
      </w:r>
    </w:p>
    <w:p w14:paraId="7074499C" w14:textId="7D406860" w:rsidR="00931697" w:rsidRPr="001307BD" w:rsidRDefault="00AA5BF7" w:rsidP="00B82757">
      <w:pPr>
        <w:pStyle w:val="ListParagraph"/>
        <w:numPr>
          <w:ilvl w:val="0"/>
          <w:numId w:val="30"/>
        </w:numPr>
        <w:tabs>
          <w:tab w:val="left" w:pos="2044"/>
        </w:tabs>
        <w:jc w:val="both"/>
        <w:rPr>
          <w:sz w:val="24"/>
          <w:szCs w:val="24"/>
        </w:rPr>
      </w:pPr>
      <w:r w:rsidRPr="001307BD">
        <w:rPr>
          <w:sz w:val="24"/>
          <w:szCs w:val="24"/>
        </w:rPr>
        <w:t>Windows users use the following scripts to start and stop the server</w:t>
      </w:r>
    </w:p>
    <w:p w14:paraId="3C5FBA00" w14:textId="77777777" w:rsidR="00526044" w:rsidRPr="001307BD" w:rsidRDefault="003805BA" w:rsidP="00526044">
      <w:pPr>
        <w:pStyle w:val="p1"/>
        <w:ind w:left="360"/>
        <w:rPr>
          <w:rStyle w:val="s1"/>
          <w:sz w:val="24"/>
          <w:szCs w:val="24"/>
        </w:rPr>
      </w:pPr>
      <w:r w:rsidRPr="001307BD">
        <w:rPr>
          <w:rStyle w:val="s1"/>
          <w:sz w:val="24"/>
          <w:szCs w:val="24"/>
        </w:rPr>
        <w:t xml:space="preserve">run </w:t>
      </w:r>
      <w:r w:rsidR="00526044" w:rsidRPr="001307BD">
        <w:rPr>
          <w:rStyle w:val="s1"/>
          <w:sz w:val="24"/>
          <w:szCs w:val="24"/>
        </w:rPr>
        <w:t>s</w:t>
      </w:r>
      <w:r w:rsidR="00AA5BF7" w:rsidRPr="001307BD">
        <w:rPr>
          <w:rStyle w:val="s1"/>
          <w:sz w:val="24"/>
          <w:szCs w:val="24"/>
        </w:rPr>
        <w:t>ta</w:t>
      </w:r>
      <w:r w:rsidR="00526044" w:rsidRPr="001307BD">
        <w:rPr>
          <w:rStyle w:val="s1"/>
          <w:sz w:val="24"/>
          <w:szCs w:val="24"/>
        </w:rPr>
        <w:t>rtup.bat</w:t>
      </w:r>
    </w:p>
    <w:p w14:paraId="14BBB2F0" w14:textId="520ACDBF" w:rsidR="00AA5BF7" w:rsidRPr="001307BD" w:rsidRDefault="00526044" w:rsidP="00F03B27">
      <w:pPr>
        <w:pStyle w:val="p1"/>
        <w:ind w:left="360"/>
        <w:rPr>
          <w:sz w:val="24"/>
          <w:szCs w:val="24"/>
        </w:rPr>
      </w:pPr>
      <w:r w:rsidRPr="001307BD">
        <w:rPr>
          <w:rStyle w:val="s1"/>
          <w:sz w:val="24"/>
          <w:szCs w:val="24"/>
        </w:rPr>
        <w:t>run shutdown.bat</w:t>
      </w:r>
    </w:p>
    <w:p w14:paraId="43B62D3A" w14:textId="7BBB16AD" w:rsidR="00F45CEF" w:rsidRPr="008357DD" w:rsidRDefault="00F03B27" w:rsidP="00B82757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1307BD">
        <w:rPr>
          <w:sz w:val="24"/>
          <w:szCs w:val="24"/>
        </w:rPr>
        <w:t xml:space="preserve">It is </w:t>
      </w:r>
      <w:r w:rsidR="004625C7" w:rsidRPr="001307BD">
        <w:rPr>
          <w:sz w:val="24"/>
          <w:szCs w:val="24"/>
        </w:rPr>
        <w:t>Recommended to integrate tom</w:t>
      </w:r>
      <w:r w:rsidRPr="001307BD">
        <w:rPr>
          <w:sz w:val="24"/>
          <w:szCs w:val="24"/>
        </w:rPr>
        <w:t xml:space="preserve">cat with eclipse IDE for quick start and stop </w:t>
      </w:r>
      <w:r w:rsidR="00522B99">
        <w:rPr>
          <w:sz w:val="24"/>
          <w:szCs w:val="24"/>
        </w:rPr>
        <w:t xml:space="preserve">options with convenience </w:t>
      </w:r>
      <w:r w:rsidR="00C9118B" w:rsidRPr="001307BD">
        <w:rPr>
          <w:sz w:val="24"/>
          <w:szCs w:val="24"/>
        </w:rPr>
        <w:t>to v</w:t>
      </w:r>
      <w:r w:rsidR="001466C8" w:rsidRPr="001307BD">
        <w:rPr>
          <w:sz w:val="24"/>
          <w:szCs w:val="24"/>
        </w:rPr>
        <w:t>iew logs</w:t>
      </w:r>
    </w:p>
    <w:p w14:paraId="6DCEBFAE" w14:textId="445814ED" w:rsidR="00805D6D" w:rsidRPr="001307BD" w:rsidRDefault="005B5CD9" w:rsidP="00B82757">
      <w:pPr>
        <w:pStyle w:val="Heading2"/>
        <w:jc w:val="both"/>
        <w:rPr>
          <w:sz w:val="28"/>
        </w:rPr>
      </w:pPr>
      <w:bookmarkStart w:id="3" w:name="_Toc513412177"/>
      <w:r w:rsidRPr="001307BD">
        <w:rPr>
          <w:sz w:val="28"/>
        </w:rPr>
        <w:t>M</w:t>
      </w:r>
      <w:r w:rsidR="001307BD">
        <w:rPr>
          <w:sz w:val="28"/>
        </w:rPr>
        <w:t>y</w:t>
      </w:r>
      <w:r w:rsidRPr="001307BD">
        <w:rPr>
          <w:sz w:val="28"/>
        </w:rPr>
        <w:t>SQL COmmunity server installation</w:t>
      </w:r>
      <w:bookmarkEnd w:id="3"/>
    </w:p>
    <w:p w14:paraId="3EAE9890" w14:textId="5E2826BA" w:rsidR="00A260DF" w:rsidRDefault="00035C17" w:rsidP="00B82757">
      <w:pPr>
        <w:pStyle w:val="p1"/>
        <w:numPr>
          <w:ilvl w:val="0"/>
          <w:numId w:val="32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Make sure that the MySQL</w:t>
      </w:r>
      <w:r w:rsidR="00A260DF" w:rsidRPr="00A260DF"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 xml:space="preserve"> server is installed on port 3306</w:t>
      </w:r>
      <w:r w:rsidR="00196DD5"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, the server starts up on machine boot</w:t>
      </w:r>
    </w:p>
    <w:p w14:paraId="7220EE3A" w14:textId="1B4DD289" w:rsidR="004A6034" w:rsidRDefault="004A6034" w:rsidP="00B82757">
      <w:pPr>
        <w:pStyle w:val="p1"/>
        <w:numPr>
          <w:ilvl w:val="0"/>
          <w:numId w:val="32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Configure the username = root</w:t>
      </w:r>
    </w:p>
    <w:p w14:paraId="65B75C37" w14:textId="262E3D83" w:rsidR="004A6034" w:rsidRDefault="00196DD5" w:rsidP="00B82757">
      <w:pPr>
        <w:pStyle w:val="p1"/>
        <w:numPr>
          <w:ilvl w:val="0"/>
          <w:numId w:val="32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Configure the password</w:t>
      </w:r>
      <w:r w:rsidR="004A6034"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 xml:space="preserve"> = test</w:t>
      </w:r>
    </w:p>
    <w:p w14:paraId="5BE4DA9E" w14:textId="17EBAD23" w:rsidR="00196DD5" w:rsidRDefault="00EF69AE" w:rsidP="00B82757">
      <w:pPr>
        <w:pStyle w:val="p1"/>
        <w:numPr>
          <w:ilvl w:val="0"/>
          <w:numId w:val="32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lastRenderedPageBreak/>
        <w:t>Run the following scripts in the specified order</w:t>
      </w:r>
    </w:p>
    <w:p w14:paraId="714FA7F7" w14:textId="5372B4A9" w:rsidR="00EF69AE" w:rsidRDefault="00EF69AE" w:rsidP="00B82757">
      <w:pPr>
        <w:pStyle w:val="p1"/>
        <w:numPr>
          <w:ilvl w:val="0"/>
          <w:numId w:val="30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proofErr w:type="spellStart"/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SchemaScript.sql</w:t>
      </w:r>
      <w:proofErr w:type="spellEnd"/>
      <w:r w:rsidR="008852A1"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 xml:space="preserve"> – to create the database</w:t>
      </w:r>
    </w:p>
    <w:p w14:paraId="02E1D68D" w14:textId="64FBFDE6" w:rsidR="00EF69AE" w:rsidRDefault="00984EC0" w:rsidP="00984EC0">
      <w:pPr>
        <w:pStyle w:val="p1"/>
        <w:numPr>
          <w:ilvl w:val="0"/>
          <w:numId w:val="30"/>
        </w:numPr>
        <w:shd w:val="clear" w:color="auto" w:fill="FFFFFF" w:themeFill="background1"/>
        <w:jc w:val="both"/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</w:pPr>
      <w:proofErr w:type="spellStart"/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>Ref_Instance_Data.sql</w:t>
      </w:r>
      <w:proofErr w:type="spellEnd"/>
      <w:r>
        <w:rPr>
          <w:rFonts w:asciiTheme="minorHAnsi" w:hAnsiTheme="minorHAnsi" w:cstheme="minorBidi"/>
          <w:color w:val="595959" w:themeColor="text1" w:themeTint="A6"/>
          <w:kern w:val="20"/>
          <w:sz w:val="24"/>
          <w:szCs w:val="24"/>
          <w:lang w:eastAsia="ja-JP"/>
        </w:rPr>
        <w:t xml:space="preserve"> – to populate instance data for user to explore as well as the reference metadata</w:t>
      </w:r>
    </w:p>
    <w:p w14:paraId="1D137950" w14:textId="1E6DDD82" w:rsidR="00805D6D" w:rsidRPr="00A07775" w:rsidRDefault="008852A1" w:rsidP="00B82757">
      <w:pPr>
        <w:pStyle w:val="Heading2"/>
        <w:jc w:val="both"/>
        <w:rPr>
          <w:sz w:val="28"/>
        </w:rPr>
      </w:pPr>
      <w:bookmarkStart w:id="4" w:name="_Toc513412178"/>
      <w:r w:rsidRPr="008852A1">
        <w:rPr>
          <w:sz w:val="28"/>
        </w:rPr>
        <w:t>Deploy</w:t>
      </w:r>
      <w:r w:rsidRPr="00A07775">
        <w:rPr>
          <w:sz w:val="28"/>
        </w:rPr>
        <w:t xml:space="preserve"> Web Archive</w:t>
      </w:r>
      <w:r w:rsidR="002C4992">
        <w:rPr>
          <w:sz w:val="28"/>
        </w:rPr>
        <w:t xml:space="preserve"> and </w:t>
      </w:r>
      <w:r w:rsidR="00F11986" w:rsidRPr="00A07775">
        <w:rPr>
          <w:sz w:val="28"/>
        </w:rPr>
        <w:t>Client Application</w:t>
      </w:r>
      <w:r w:rsidRPr="00A07775">
        <w:rPr>
          <w:sz w:val="28"/>
        </w:rPr>
        <w:t xml:space="preserve"> on Tomcat Server</w:t>
      </w:r>
      <w:bookmarkEnd w:id="4"/>
    </w:p>
    <w:p w14:paraId="0F21BCFE" w14:textId="73080983" w:rsidR="00805D6D" w:rsidRPr="008852A1" w:rsidRDefault="008852A1" w:rsidP="00B82757">
      <w:pPr>
        <w:pStyle w:val="ListParagraph"/>
        <w:numPr>
          <w:ilvl w:val="0"/>
          <w:numId w:val="33"/>
        </w:numPr>
        <w:jc w:val="both"/>
      </w:pPr>
      <w:r>
        <w:rPr>
          <w:sz w:val="24"/>
        </w:rPr>
        <w:t>Make sure Tomcat is up and running at 8080, make sure the database is up and running at 3306</w:t>
      </w:r>
      <w:r w:rsidR="00D91F52">
        <w:rPr>
          <w:sz w:val="24"/>
        </w:rPr>
        <w:t xml:space="preserve"> as suggested in steps above</w:t>
      </w:r>
    </w:p>
    <w:p w14:paraId="24108C93" w14:textId="461ACF23" w:rsidR="008357DD" w:rsidRDefault="008357DD" w:rsidP="00B82757">
      <w:pPr>
        <w:pStyle w:val="ListParagraph"/>
        <w:numPr>
          <w:ilvl w:val="0"/>
          <w:numId w:val="33"/>
        </w:numPr>
        <w:jc w:val="both"/>
        <w:rPr>
          <w:sz w:val="24"/>
          <w:szCs w:val="24"/>
        </w:rPr>
      </w:pPr>
      <w:r>
        <w:rPr>
          <w:sz w:val="24"/>
          <w:szCs w:val="24"/>
        </w:rPr>
        <w:t>To Deploy the web archive(</w:t>
      </w:r>
      <w:r w:rsidRPr="0078679A">
        <w:rPr>
          <w:sz w:val="24"/>
          <w:szCs w:val="24"/>
        </w:rPr>
        <w:t>tradetunnel-api-0.0.1-SNAPSHOT</w:t>
      </w:r>
      <w:r>
        <w:rPr>
          <w:sz w:val="24"/>
          <w:szCs w:val="24"/>
        </w:rPr>
        <w:t>.war) on the tomcat server, follow the below steps</w:t>
      </w:r>
    </w:p>
    <w:p w14:paraId="29EDA02C" w14:textId="1B5E3EA1" w:rsidR="008357DD" w:rsidRDefault="008357DD" w:rsidP="00B82757">
      <w:pPr>
        <w:pStyle w:val="ListParagraph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Hit localhost:8080 to launch Tomcat Server GUI</w:t>
      </w:r>
      <w:r w:rsidR="00372883">
        <w:rPr>
          <w:sz w:val="24"/>
          <w:szCs w:val="24"/>
        </w:rPr>
        <w:t xml:space="preserve"> on your browser</w:t>
      </w:r>
      <w:r>
        <w:rPr>
          <w:sz w:val="24"/>
          <w:szCs w:val="24"/>
        </w:rPr>
        <w:t xml:space="preserve">, Click on Manager App and login using your credentials </w:t>
      </w:r>
    </w:p>
    <w:p w14:paraId="29A2BF20" w14:textId="7C98B2DD" w:rsidR="000A1115" w:rsidRDefault="000A1115" w:rsidP="00B82757">
      <w:pPr>
        <w:pStyle w:val="ListParagraph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Choose the provided </w:t>
      </w:r>
      <w:r w:rsidRPr="0078679A">
        <w:rPr>
          <w:sz w:val="24"/>
          <w:szCs w:val="24"/>
        </w:rPr>
        <w:t>tradetunnel-api-0.0.1-SNAPSHOT</w:t>
      </w:r>
      <w:r>
        <w:rPr>
          <w:sz w:val="24"/>
          <w:szCs w:val="24"/>
        </w:rPr>
        <w:t>.war</w:t>
      </w:r>
      <w:r w:rsidR="00434D5A">
        <w:rPr>
          <w:sz w:val="24"/>
          <w:szCs w:val="24"/>
        </w:rPr>
        <w:t xml:space="preserve"> file</w:t>
      </w:r>
      <w:r>
        <w:rPr>
          <w:sz w:val="24"/>
          <w:szCs w:val="24"/>
        </w:rPr>
        <w:t xml:space="preserve"> and click on deploy as shown </w:t>
      </w:r>
      <w:r w:rsidR="00F11986">
        <w:rPr>
          <w:sz w:val="24"/>
          <w:szCs w:val="24"/>
        </w:rPr>
        <w:t>in the image below, on successful deployment</w:t>
      </w:r>
      <w:r w:rsidR="00434D5A">
        <w:rPr>
          <w:sz w:val="24"/>
          <w:szCs w:val="24"/>
        </w:rPr>
        <w:t>, th</w:t>
      </w:r>
      <w:r w:rsidR="007062BD">
        <w:rPr>
          <w:sz w:val="24"/>
          <w:szCs w:val="24"/>
        </w:rPr>
        <w:t>e server starts the application</w:t>
      </w:r>
      <w:r w:rsidR="00434D5A">
        <w:rPr>
          <w:sz w:val="24"/>
          <w:szCs w:val="24"/>
        </w:rPr>
        <w:t>, this can be seen on the green section in the image below</w:t>
      </w:r>
    </w:p>
    <w:p w14:paraId="1B8FA760" w14:textId="3140B6DB" w:rsidR="008357DD" w:rsidRPr="000A1115" w:rsidRDefault="007062BD" w:rsidP="000A1115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7D145B73" wp14:editId="703B628D">
            <wp:extent cx="5847715" cy="1337945"/>
            <wp:effectExtent l="0" t="0" r="0" b="8255"/>
            <wp:docPr id="10" name="Picture 10" descr="Images/war%20deplo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s/war%20deploymen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426F" w14:textId="6E6834E1" w:rsidR="00621FE9" w:rsidRPr="00B82757" w:rsidRDefault="00621FE9" w:rsidP="00B82757">
      <w:pPr>
        <w:pStyle w:val="ListParagraph"/>
        <w:numPr>
          <w:ilvl w:val="0"/>
          <w:numId w:val="33"/>
        </w:numPr>
        <w:jc w:val="both"/>
        <w:rPr>
          <w:sz w:val="24"/>
          <w:szCs w:val="24"/>
        </w:rPr>
      </w:pPr>
      <w:r w:rsidRPr="00B82757">
        <w:rPr>
          <w:sz w:val="24"/>
          <w:szCs w:val="24"/>
        </w:rPr>
        <w:t xml:space="preserve">To Deploy the Front-End Client application, navigate to the downloaded tomcat folder, go to </w:t>
      </w:r>
      <w:r w:rsidR="008D686D">
        <w:rPr>
          <w:sz w:val="24"/>
          <w:szCs w:val="24"/>
        </w:rPr>
        <w:t xml:space="preserve">the </w:t>
      </w:r>
      <w:proofErr w:type="spellStart"/>
      <w:r w:rsidRPr="00B82757">
        <w:rPr>
          <w:sz w:val="24"/>
          <w:szCs w:val="24"/>
        </w:rPr>
        <w:t>webapps</w:t>
      </w:r>
      <w:proofErr w:type="spellEnd"/>
      <w:r w:rsidRPr="00B82757">
        <w:rPr>
          <w:sz w:val="24"/>
          <w:szCs w:val="24"/>
        </w:rPr>
        <w:t xml:space="preserve"> folder</w:t>
      </w:r>
      <w:r w:rsidR="005D548B" w:rsidRPr="00B82757">
        <w:rPr>
          <w:sz w:val="24"/>
          <w:szCs w:val="24"/>
        </w:rPr>
        <w:t xml:space="preserve">. Copy </w:t>
      </w:r>
      <w:r w:rsidR="008D686D">
        <w:rPr>
          <w:sz w:val="24"/>
          <w:szCs w:val="24"/>
        </w:rPr>
        <w:t xml:space="preserve">the </w:t>
      </w:r>
      <w:proofErr w:type="spellStart"/>
      <w:r w:rsidR="005D548B" w:rsidRPr="00B82757">
        <w:rPr>
          <w:sz w:val="24"/>
          <w:szCs w:val="24"/>
        </w:rPr>
        <w:t>tradet</w:t>
      </w:r>
      <w:r w:rsidRPr="00B82757">
        <w:rPr>
          <w:sz w:val="24"/>
          <w:szCs w:val="24"/>
        </w:rPr>
        <w:t>unnel</w:t>
      </w:r>
      <w:proofErr w:type="spellEnd"/>
      <w:r w:rsidRPr="00B82757">
        <w:rPr>
          <w:sz w:val="24"/>
          <w:szCs w:val="24"/>
        </w:rPr>
        <w:t xml:space="preserve"> Folder as provided to this location</w:t>
      </w:r>
      <w:r w:rsidR="007630DC" w:rsidRPr="00B82757">
        <w:rPr>
          <w:sz w:val="24"/>
          <w:szCs w:val="24"/>
        </w:rPr>
        <w:t>. DO NOT CHANGE THE FOLDER NAME</w:t>
      </w:r>
      <w:r w:rsidR="005D548B" w:rsidRPr="00B82757">
        <w:rPr>
          <w:sz w:val="24"/>
          <w:szCs w:val="24"/>
        </w:rPr>
        <w:t>, it is used as a context path</w:t>
      </w:r>
      <w:r w:rsidR="007630DC" w:rsidRPr="00B82757">
        <w:rPr>
          <w:sz w:val="24"/>
          <w:szCs w:val="24"/>
        </w:rPr>
        <w:t xml:space="preserve"> by tomcat server</w:t>
      </w:r>
    </w:p>
    <w:p w14:paraId="67374C3E" w14:textId="149E5C10" w:rsidR="00684D87" w:rsidRPr="00B82757" w:rsidRDefault="00684D87" w:rsidP="00B82757">
      <w:pPr>
        <w:pStyle w:val="ListParagraph"/>
        <w:numPr>
          <w:ilvl w:val="0"/>
          <w:numId w:val="33"/>
        </w:numPr>
        <w:jc w:val="both"/>
        <w:rPr>
          <w:sz w:val="24"/>
          <w:szCs w:val="24"/>
        </w:rPr>
      </w:pPr>
      <w:r w:rsidRPr="00B82757">
        <w:rPr>
          <w:sz w:val="24"/>
          <w:szCs w:val="24"/>
        </w:rPr>
        <w:t>Navigate to &lt;</w:t>
      </w:r>
      <w:proofErr w:type="spellStart"/>
      <w:r w:rsidRPr="00B82757">
        <w:rPr>
          <w:sz w:val="24"/>
          <w:szCs w:val="24"/>
        </w:rPr>
        <w:t>servername</w:t>
      </w:r>
      <w:proofErr w:type="spellEnd"/>
      <w:r w:rsidRPr="00B82757">
        <w:rPr>
          <w:sz w:val="24"/>
          <w:szCs w:val="24"/>
        </w:rPr>
        <w:t>&gt;:8080/</w:t>
      </w:r>
      <w:proofErr w:type="spellStart"/>
      <w:r w:rsidRPr="00B82757">
        <w:rPr>
          <w:sz w:val="24"/>
          <w:szCs w:val="24"/>
        </w:rPr>
        <w:t>tradetunnel</w:t>
      </w:r>
      <w:proofErr w:type="spellEnd"/>
      <w:r w:rsidRPr="00B82757">
        <w:rPr>
          <w:sz w:val="24"/>
          <w:szCs w:val="24"/>
        </w:rPr>
        <w:t xml:space="preserve"> </w:t>
      </w:r>
      <w:proofErr w:type="spellStart"/>
      <w:r w:rsidRPr="00B82757">
        <w:rPr>
          <w:sz w:val="24"/>
          <w:szCs w:val="24"/>
        </w:rPr>
        <w:t>eg</w:t>
      </w:r>
      <w:proofErr w:type="spellEnd"/>
      <w:r w:rsidRPr="00B82757">
        <w:rPr>
          <w:sz w:val="24"/>
          <w:szCs w:val="24"/>
        </w:rPr>
        <w:t>: localhost:8080/</w:t>
      </w:r>
      <w:proofErr w:type="spellStart"/>
      <w:r w:rsidRPr="00B82757">
        <w:rPr>
          <w:sz w:val="24"/>
          <w:szCs w:val="24"/>
        </w:rPr>
        <w:t>tradetunnel</w:t>
      </w:r>
      <w:proofErr w:type="spellEnd"/>
      <w:r w:rsidRPr="00B82757">
        <w:rPr>
          <w:sz w:val="24"/>
          <w:szCs w:val="24"/>
        </w:rPr>
        <w:t xml:space="preserve"> and press enter(return) key </w:t>
      </w:r>
      <w:r w:rsidR="00D61652" w:rsidRPr="00B82757">
        <w:rPr>
          <w:sz w:val="24"/>
          <w:szCs w:val="24"/>
        </w:rPr>
        <w:t>to launch the website</w:t>
      </w:r>
    </w:p>
    <w:p w14:paraId="054E4CDD" w14:textId="4D169801" w:rsidR="00805D6D" w:rsidRDefault="00F75CA3" w:rsidP="00B82757">
      <w:pPr>
        <w:pStyle w:val="Heading1"/>
        <w:jc w:val="both"/>
      </w:pPr>
      <w:bookmarkStart w:id="5" w:name="_Toc513412179"/>
      <w:r>
        <w:lastRenderedPageBreak/>
        <w:t>User Guide</w:t>
      </w:r>
      <w:bookmarkEnd w:id="5"/>
    </w:p>
    <w:p w14:paraId="27E75B7B" w14:textId="7D76BD19" w:rsidR="00805D6D" w:rsidRPr="00E22A1A" w:rsidRDefault="00F75CA3" w:rsidP="00B82757">
      <w:pPr>
        <w:jc w:val="both"/>
        <w:rPr>
          <w:sz w:val="24"/>
        </w:rPr>
      </w:pPr>
      <w:r w:rsidRPr="00E22A1A">
        <w:rPr>
          <w:sz w:val="24"/>
        </w:rPr>
        <w:t>T</w:t>
      </w:r>
      <w:r w:rsidR="003A3DF7">
        <w:rPr>
          <w:sz w:val="24"/>
        </w:rPr>
        <w:t>his section describes s</w:t>
      </w:r>
      <w:r w:rsidRPr="00E22A1A">
        <w:rPr>
          <w:sz w:val="24"/>
        </w:rPr>
        <w:t xml:space="preserve">everal Use Cases and </w:t>
      </w:r>
      <w:r w:rsidR="003A3DF7">
        <w:rPr>
          <w:sz w:val="24"/>
        </w:rPr>
        <w:t>provides d</w:t>
      </w:r>
      <w:r w:rsidRPr="00E22A1A">
        <w:rPr>
          <w:sz w:val="24"/>
        </w:rPr>
        <w:t>etailed inf</w:t>
      </w:r>
      <w:r w:rsidR="007B6665">
        <w:rPr>
          <w:sz w:val="24"/>
        </w:rPr>
        <w:t>ormation on how to use the Web A</w:t>
      </w:r>
      <w:r w:rsidRPr="00E22A1A">
        <w:rPr>
          <w:sz w:val="24"/>
        </w:rPr>
        <w:t>pplication</w:t>
      </w:r>
    </w:p>
    <w:p w14:paraId="1EF2C4A9" w14:textId="24484BB5" w:rsidR="00805D6D" w:rsidRPr="00997F38" w:rsidRDefault="007E3855" w:rsidP="00B82757">
      <w:pPr>
        <w:pStyle w:val="Heading2"/>
        <w:jc w:val="both"/>
        <w:rPr>
          <w:rFonts w:asciiTheme="minorHAnsi" w:eastAsiaTheme="minorEastAsia" w:hAnsiTheme="minorHAnsi" w:cstheme="minorBidi"/>
          <w:szCs w:val="22"/>
        </w:rPr>
      </w:pPr>
      <w:bookmarkStart w:id="6" w:name="_Toc513412180"/>
      <w:r w:rsidRPr="00997F38">
        <w:rPr>
          <w:sz w:val="28"/>
        </w:rPr>
        <w:t xml:space="preserve">1. </w:t>
      </w:r>
      <w:r w:rsidR="007F2CF8" w:rsidRPr="00997F38">
        <w:rPr>
          <w:sz w:val="28"/>
        </w:rPr>
        <w:t xml:space="preserve">Register / </w:t>
      </w:r>
      <w:r w:rsidR="003F7AA1" w:rsidRPr="00997F38">
        <w:rPr>
          <w:sz w:val="28"/>
        </w:rPr>
        <w:t>Login into Application</w:t>
      </w:r>
      <w:bookmarkEnd w:id="6"/>
    </w:p>
    <w:p w14:paraId="4D906B40" w14:textId="4923C7A9" w:rsidR="00A94219" w:rsidRDefault="007F2CF8" w:rsidP="00B82757">
      <w:pPr>
        <w:pStyle w:val="ListBullet"/>
        <w:jc w:val="both"/>
        <w:rPr>
          <w:sz w:val="24"/>
        </w:rPr>
      </w:pPr>
      <w:r w:rsidRPr="00E87BE9">
        <w:rPr>
          <w:sz w:val="24"/>
        </w:rPr>
        <w:t>As shown in the figure</w:t>
      </w:r>
      <w:r w:rsidR="007E3855" w:rsidRPr="00E87BE9">
        <w:rPr>
          <w:sz w:val="24"/>
        </w:rPr>
        <w:t xml:space="preserve"> 1.1</w:t>
      </w:r>
      <w:r w:rsidRPr="00E87BE9">
        <w:rPr>
          <w:sz w:val="24"/>
        </w:rPr>
        <w:t xml:space="preserve"> click on the Login/</w:t>
      </w:r>
      <w:r w:rsidR="009F51B0">
        <w:rPr>
          <w:sz w:val="24"/>
        </w:rPr>
        <w:t>Signup</w:t>
      </w:r>
      <w:r w:rsidR="00E616B9" w:rsidRPr="00E87BE9">
        <w:rPr>
          <w:sz w:val="24"/>
        </w:rPr>
        <w:t xml:space="preserve"> Button to </w:t>
      </w:r>
      <w:r w:rsidR="007E3855" w:rsidRPr="00E87BE9">
        <w:rPr>
          <w:sz w:val="24"/>
        </w:rPr>
        <w:t>sign</w:t>
      </w:r>
      <w:r w:rsidR="00E616B9" w:rsidRPr="00E87BE9">
        <w:rPr>
          <w:sz w:val="24"/>
        </w:rPr>
        <w:t xml:space="preserve"> into the Web application.</w:t>
      </w:r>
    </w:p>
    <w:p w14:paraId="772A2C0F" w14:textId="77777777" w:rsidR="007B5E75" w:rsidRPr="00E87BE9" w:rsidRDefault="007B5E75" w:rsidP="007B5E75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321FF9CF" w14:textId="62A0809E" w:rsidR="00BB4030" w:rsidRDefault="00BB4030" w:rsidP="00BB4030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  <w:lang w:eastAsia="en-US"/>
        </w:rPr>
        <w:drawing>
          <wp:inline distT="0" distB="0" distL="0" distR="0" wp14:anchorId="08E7E3C2" wp14:editId="1C994151">
            <wp:extent cx="5282259" cy="2917633"/>
            <wp:effectExtent l="0" t="0" r="1270" b="3810"/>
            <wp:docPr id="11" name="Picture 11" descr="../../../../Desktop/Screen%20Shot%202018-05-05%20at%2012.59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8-05-05%20at%2012.59.50%20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912" cy="292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E7E7" w14:textId="38838AEA" w:rsidR="00BB4030" w:rsidRDefault="00BB4030" w:rsidP="00BB4030">
      <w:pPr>
        <w:pStyle w:val="ListBullet"/>
        <w:numPr>
          <w:ilvl w:val="0"/>
          <w:numId w:val="0"/>
        </w:numPr>
        <w:ind w:left="360"/>
        <w:jc w:val="center"/>
      </w:pPr>
      <w:r>
        <w:t>Figure 1.1</w:t>
      </w:r>
    </w:p>
    <w:p w14:paraId="7344BBF2" w14:textId="59BF4C9A" w:rsidR="00E87BE9" w:rsidRDefault="00E87BE9" w:rsidP="00BB4030">
      <w:pPr>
        <w:pStyle w:val="ListBullet"/>
        <w:numPr>
          <w:ilvl w:val="0"/>
          <w:numId w:val="0"/>
        </w:numPr>
        <w:ind w:left="360"/>
        <w:jc w:val="center"/>
      </w:pPr>
    </w:p>
    <w:p w14:paraId="454F69BE" w14:textId="2BDB630B" w:rsidR="00E616B9" w:rsidRDefault="007E3855" w:rsidP="00B82757">
      <w:pPr>
        <w:pStyle w:val="ListBullet"/>
        <w:jc w:val="both"/>
        <w:rPr>
          <w:sz w:val="24"/>
          <w:szCs w:val="24"/>
        </w:rPr>
      </w:pPr>
      <w:r w:rsidRPr="00E87BE9">
        <w:rPr>
          <w:sz w:val="24"/>
          <w:szCs w:val="24"/>
        </w:rPr>
        <w:t xml:space="preserve">Enter the user credentials as shown in the figure 1.2 </w:t>
      </w:r>
      <w:r w:rsidR="009F51B0">
        <w:rPr>
          <w:sz w:val="24"/>
          <w:szCs w:val="24"/>
        </w:rPr>
        <w:t>and click on Sign I</w:t>
      </w:r>
      <w:r w:rsidRPr="00E87BE9">
        <w:rPr>
          <w:sz w:val="24"/>
          <w:szCs w:val="24"/>
        </w:rPr>
        <w:t>n button to get started</w:t>
      </w:r>
    </w:p>
    <w:p w14:paraId="5C80FD96" w14:textId="6276A843" w:rsidR="00D54F99" w:rsidRDefault="00EB6D1C" w:rsidP="00D0192B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4D395CBD" wp14:editId="51B17339">
            <wp:extent cx="5286788" cy="2941633"/>
            <wp:effectExtent l="0" t="0" r="0" b="5080"/>
            <wp:docPr id="2" name="Picture 2" descr="../../../../Desktop/Screen%20Shot%202018-05-06%20at%2011.07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8-05-06%20at%2011.07.38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699" cy="296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705B" w14:textId="58234DC9" w:rsidR="000F0FE2" w:rsidRPr="00494E61" w:rsidRDefault="00D0192B" w:rsidP="00BE7286">
      <w:pPr>
        <w:pStyle w:val="ListBullet"/>
        <w:numPr>
          <w:ilvl w:val="0"/>
          <w:numId w:val="0"/>
        </w:numPr>
        <w:ind w:left="360"/>
        <w:jc w:val="center"/>
      </w:pPr>
      <w:r w:rsidRPr="00494E61">
        <w:t>Figure 1.2</w:t>
      </w:r>
    </w:p>
    <w:p w14:paraId="6CB94532" w14:textId="4CEFC82D" w:rsidR="000F0FE2" w:rsidRPr="000F0FE2" w:rsidRDefault="007E3855" w:rsidP="00B82757">
      <w:pPr>
        <w:pStyle w:val="ListBullet"/>
        <w:jc w:val="both"/>
        <w:rPr>
          <w:sz w:val="24"/>
          <w:szCs w:val="24"/>
        </w:rPr>
      </w:pPr>
      <w:r w:rsidRPr="00E87BE9">
        <w:rPr>
          <w:sz w:val="24"/>
          <w:szCs w:val="24"/>
        </w:rPr>
        <w:t xml:space="preserve">Click on the </w:t>
      </w:r>
      <w:r w:rsidR="001B3E1C">
        <w:rPr>
          <w:sz w:val="24"/>
          <w:szCs w:val="24"/>
        </w:rPr>
        <w:t>Register</w:t>
      </w:r>
      <w:r w:rsidR="007A61C4" w:rsidRPr="00E87BE9">
        <w:rPr>
          <w:sz w:val="24"/>
          <w:szCs w:val="24"/>
        </w:rPr>
        <w:t xml:space="preserve"> button to sign up</w:t>
      </w:r>
      <w:r w:rsidRPr="00E87BE9">
        <w:rPr>
          <w:sz w:val="24"/>
          <w:szCs w:val="24"/>
        </w:rPr>
        <w:t>, as shown in the figure</w:t>
      </w:r>
      <w:r w:rsidR="0074351A" w:rsidRPr="00E87BE9">
        <w:rPr>
          <w:sz w:val="24"/>
          <w:szCs w:val="24"/>
        </w:rPr>
        <w:t xml:space="preserve"> 1.3</w:t>
      </w:r>
      <w:r w:rsidRPr="00E87BE9">
        <w:rPr>
          <w:sz w:val="24"/>
          <w:szCs w:val="24"/>
        </w:rPr>
        <w:t xml:space="preserve"> fill up the req</w:t>
      </w:r>
      <w:r w:rsidR="001B3E1C">
        <w:rPr>
          <w:sz w:val="24"/>
          <w:szCs w:val="24"/>
        </w:rPr>
        <w:t>uired details and click on the S</w:t>
      </w:r>
      <w:r w:rsidRPr="00E87BE9">
        <w:rPr>
          <w:sz w:val="24"/>
          <w:szCs w:val="24"/>
        </w:rPr>
        <w:t>ubmit button to get started</w:t>
      </w:r>
    </w:p>
    <w:p w14:paraId="27E93835" w14:textId="626E3F36" w:rsidR="007B5E75" w:rsidRDefault="007B5E75" w:rsidP="007B5E75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7B64A3E5" wp14:editId="79BD13EB">
            <wp:extent cx="5470200" cy="3049509"/>
            <wp:effectExtent l="0" t="0" r="0" b="0"/>
            <wp:docPr id="15" name="Picture 15" descr="../../../../Desktop/Screen%20Shot%202018-05-05%20at%201.00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8-05-05%20at%201.00.52%20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701" cy="307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8EDE" w14:textId="51D0D966" w:rsidR="007B5E75" w:rsidRPr="00F40C91" w:rsidRDefault="007B5E75" w:rsidP="00F40C91">
      <w:pPr>
        <w:pStyle w:val="ListBullet"/>
        <w:numPr>
          <w:ilvl w:val="0"/>
          <w:numId w:val="0"/>
        </w:numPr>
        <w:ind w:left="360" w:hanging="360"/>
        <w:jc w:val="center"/>
      </w:pPr>
      <w:r w:rsidRPr="00F40C91">
        <w:t>Figure 1.3</w:t>
      </w:r>
    </w:p>
    <w:p w14:paraId="386F5ACE" w14:textId="42A0716F" w:rsidR="00805D6D" w:rsidRPr="00B82757" w:rsidRDefault="007B0121">
      <w:pPr>
        <w:pStyle w:val="Heading2"/>
        <w:rPr>
          <w:sz w:val="28"/>
          <w:szCs w:val="28"/>
        </w:rPr>
      </w:pPr>
      <w:bookmarkStart w:id="7" w:name="_Toc513412181"/>
      <w:r w:rsidRPr="00B82757">
        <w:rPr>
          <w:sz w:val="28"/>
          <w:szCs w:val="28"/>
        </w:rPr>
        <w:lastRenderedPageBreak/>
        <w:t>2. Home Page</w:t>
      </w:r>
      <w:bookmarkEnd w:id="7"/>
    </w:p>
    <w:p w14:paraId="5581910B" w14:textId="0F183F4B" w:rsidR="00DA71C4" w:rsidRPr="00B82757" w:rsidRDefault="007B0121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On successful Login, user is redirected to the home page as shown in the figure 2.1</w:t>
      </w:r>
    </w:p>
    <w:p w14:paraId="100914BD" w14:textId="14268837" w:rsidR="007B0121" w:rsidRPr="00B82757" w:rsidRDefault="007B0121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User can click on the Buy button, if the user wishes to purchase some product</w:t>
      </w:r>
      <w:r w:rsidR="007B683C">
        <w:rPr>
          <w:sz w:val="24"/>
          <w:szCs w:val="24"/>
        </w:rPr>
        <w:t>s</w:t>
      </w:r>
    </w:p>
    <w:p w14:paraId="5A63E951" w14:textId="09015BAC" w:rsidR="007B0121" w:rsidRDefault="007B0121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 xml:space="preserve">User can click on the Sell button, </w:t>
      </w:r>
      <w:r w:rsidR="00C45EBF">
        <w:rPr>
          <w:sz w:val="24"/>
          <w:szCs w:val="24"/>
        </w:rPr>
        <w:t xml:space="preserve">if the user wishes to </w:t>
      </w:r>
      <w:r w:rsidR="00A73C9E">
        <w:rPr>
          <w:sz w:val="24"/>
          <w:szCs w:val="24"/>
        </w:rPr>
        <w:t xml:space="preserve">advertise and </w:t>
      </w:r>
      <w:r w:rsidR="00C45EBF">
        <w:rPr>
          <w:sz w:val="24"/>
          <w:szCs w:val="24"/>
        </w:rPr>
        <w:t>sell</w:t>
      </w:r>
      <w:r w:rsidR="007B683C">
        <w:rPr>
          <w:sz w:val="24"/>
          <w:szCs w:val="24"/>
        </w:rPr>
        <w:t xml:space="preserve"> </w:t>
      </w:r>
      <w:r w:rsidR="00C45EBF">
        <w:rPr>
          <w:sz w:val="24"/>
          <w:szCs w:val="24"/>
        </w:rPr>
        <w:t>product</w:t>
      </w:r>
      <w:r w:rsidR="007B683C">
        <w:rPr>
          <w:sz w:val="24"/>
          <w:szCs w:val="24"/>
        </w:rPr>
        <w:t>s</w:t>
      </w:r>
    </w:p>
    <w:p w14:paraId="6ADAFEBB" w14:textId="77777777" w:rsidR="0047758A" w:rsidRPr="00B82757" w:rsidRDefault="0047758A" w:rsidP="0047758A">
      <w:pPr>
        <w:pStyle w:val="ListBullet"/>
        <w:numPr>
          <w:ilvl w:val="0"/>
          <w:numId w:val="0"/>
        </w:numPr>
        <w:ind w:left="360"/>
        <w:jc w:val="both"/>
        <w:rPr>
          <w:sz w:val="24"/>
          <w:szCs w:val="24"/>
        </w:rPr>
      </w:pPr>
    </w:p>
    <w:p w14:paraId="762896BE" w14:textId="3328F945" w:rsidR="00857F75" w:rsidRDefault="00857F75" w:rsidP="0047758A">
      <w:pPr>
        <w:pStyle w:val="ListBullet"/>
        <w:numPr>
          <w:ilvl w:val="0"/>
          <w:numId w:val="0"/>
        </w:numPr>
        <w:ind w:left="360"/>
      </w:pPr>
      <w:r>
        <w:rPr>
          <w:noProof/>
          <w:lang w:eastAsia="en-US"/>
        </w:rPr>
        <w:drawing>
          <wp:inline distT="0" distB="0" distL="0" distR="0" wp14:anchorId="0A7868E5" wp14:editId="1A2DD1EC">
            <wp:extent cx="6051358" cy="3344707"/>
            <wp:effectExtent l="0" t="0" r="0" b="8255"/>
            <wp:docPr id="16" name="Picture 16" descr="Images/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s/Hom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977" cy="335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D1D8" w14:textId="0C9BF408" w:rsidR="00857F75" w:rsidRDefault="00857F75" w:rsidP="00857F75">
      <w:pPr>
        <w:pStyle w:val="ListBullet"/>
        <w:numPr>
          <w:ilvl w:val="0"/>
          <w:numId w:val="0"/>
        </w:numPr>
        <w:ind w:left="360"/>
        <w:jc w:val="center"/>
      </w:pPr>
      <w:r>
        <w:t>Figure 2.1</w:t>
      </w:r>
    </w:p>
    <w:p w14:paraId="60E4DBCD" w14:textId="77777777" w:rsidR="00AF781D" w:rsidRDefault="00AF781D" w:rsidP="00857F75">
      <w:pPr>
        <w:pStyle w:val="ListBullet"/>
        <w:numPr>
          <w:ilvl w:val="0"/>
          <w:numId w:val="0"/>
        </w:numPr>
        <w:ind w:left="360"/>
        <w:jc w:val="center"/>
      </w:pPr>
    </w:p>
    <w:p w14:paraId="66A6403D" w14:textId="0A466CAD" w:rsidR="00805D6D" w:rsidRPr="00B82757" w:rsidRDefault="0049625D">
      <w:pPr>
        <w:pStyle w:val="Heading2"/>
        <w:rPr>
          <w:sz w:val="28"/>
          <w:szCs w:val="28"/>
        </w:rPr>
      </w:pPr>
      <w:bookmarkStart w:id="8" w:name="_Toc513412182"/>
      <w:r w:rsidRPr="00B82757">
        <w:rPr>
          <w:sz w:val="28"/>
          <w:szCs w:val="28"/>
        </w:rPr>
        <w:t>3. BRowse and Buy products</w:t>
      </w:r>
      <w:bookmarkEnd w:id="8"/>
    </w:p>
    <w:p w14:paraId="5663E17A" w14:textId="40DC07C8" w:rsidR="0049625D" w:rsidRPr="00B82757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On Clicking on the Buy button as shown in figure 2.1, the user is redirected to the buyer’s page.</w:t>
      </w:r>
    </w:p>
    <w:p w14:paraId="1043567D" w14:textId="477FF1B8" w:rsidR="0049625D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User can seamlessly browse through all the products as shown in figure 3.1</w:t>
      </w:r>
    </w:p>
    <w:p w14:paraId="61F9438F" w14:textId="3EB3FAC5" w:rsidR="00D016E0" w:rsidRDefault="00D016E0" w:rsidP="00B82757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Navigation bar allows the user to directly navigate to the </w:t>
      </w:r>
      <w:r w:rsidR="000803F0">
        <w:rPr>
          <w:sz w:val="24"/>
          <w:szCs w:val="24"/>
        </w:rPr>
        <w:t>Buy</w:t>
      </w:r>
      <w:r>
        <w:rPr>
          <w:sz w:val="24"/>
          <w:szCs w:val="24"/>
        </w:rPr>
        <w:t>, Sell and Home Pages.</w:t>
      </w:r>
    </w:p>
    <w:p w14:paraId="6FB55C38" w14:textId="78832E85" w:rsidR="0047758A" w:rsidRDefault="0047758A" w:rsidP="0047758A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51FF8CCC" wp14:editId="17707E8E">
            <wp:extent cx="4909769" cy="2743067"/>
            <wp:effectExtent l="0" t="0" r="0" b="635"/>
            <wp:docPr id="17" name="Picture 17" descr="Images/B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s/Bu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996" cy="275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4E62" w14:textId="07DB8370" w:rsidR="0047758A" w:rsidRPr="00B82757" w:rsidRDefault="0047758A" w:rsidP="0047758A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Figure 3.1</w:t>
      </w:r>
    </w:p>
    <w:p w14:paraId="4FA351A4" w14:textId="61D7ADE1" w:rsidR="0049625D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User can click on any product of choice and view the product details as shown in figure 3.2</w:t>
      </w:r>
    </w:p>
    <w:p w14:paraId="6EEE0F12" w14:textId="078CD55B" w:rsidR="00D063D3" w:rsidRDefault="00D063D3" w:rsidP="00D063D3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73C27E30" wp14:editId="208AA91E">
            <wp:extent cx="4996461" cy="2816444"/>
            <wp:effectExtent l="0" t="0" r="7620" b="3175"/>
            <wp:docPr id="18" name="Picture 18" descr="Images/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s/produc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6" cy="282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E72C2" w14:textId="1A90435A" w:rsidR="00D063D3" w:rsidRPr="00D063D3" w:rsidRDefault="00D063D3" w:rsidP="00D063D3">
      <w:pPr>
        <w:pStyle w:val="ListBullet"/>
        <w:numPr>
          <w:ilvl w:val="0"/>
          <w:numId w:val="0"/>
        </w:numPr>
        <w:ind w:left="360"/>
        <w:jc w:val="center"/>
      </w:pPr>
      <w:r w:rsidRPr="00D063D3">
        <w:t>Figure 3.2</w:t>
      </w:r>
    </w:p>
    <w:p w14:paraId="12690453" w14:textId="2E2CC48C" w:rsidR="0049625D" w:rsidRPr="00B82757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>The product’s page, allows the user to view all the images of the product and view its information in detail which inclu</w:t>
      </w:r>
      <w:r w:rsidR="00B54643">
        <w:rPr>
          <w:sz w:val="24"/>
          <w:szCs w:val="24"/>
        </w:rPr>
        <w:t>des</w:t>
      </w:r>
      <w:r w:rsidRPr="00B82757">
        <w:rPr>
          <w:sz w:val="24"/>
          <w:szCs w:val="24"/>
        </w:rPr>
        <w:t xml:space="preserve"> product’s description</w:t>
      </w:r>
      <w:r w:rsidR="00EF5A0E" w:rsidRPr="00B82757">
        <w:rPr>
          <w:sz w:val="24"/>
          <w:szCs w:val="24"/>
        </w:rPr>
        <w:t xml:space="preserve"> and</w:t>
      </w:r>
      <w:r w:rsidR="008E2F9A" w:rsidRPr="00B82757">
        <w:rPr>
          <w:sz w:val="24"/>
          <w:szCs w:val="24"/>
        </w:rPr>
        <w:t xml:space="preserve"> </w:t>
      </w:r>
      <w:r w:rsidR="00EF5A0E" w:rsidRPr="00B82757">
        <w:rPr>
          <w:sz w:val="24"/>
          <w:szCs w:val="24"/>
        </w:rPr>
        <w:t>its price as shown in figure 3.2</w:t>
      </w:r>
    </w:p>
    <w:p w14:paraId="0E3EF1B6" w14:textId="0EB687E6" w:rsidR="0049625D" w:rsidRPr="00B82757" w:rsidRDefault="0049625D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lastRenderedPageBreak/>
        <w:t>The user can also view seller</w:t>
      </w:r>
      <w:r w:rsidR="008E2F9A" w:rsidRPr="00B82757">
        <w:rPr>
          <w:sz w:val="24"/>
          <w:szCs w:val="24"/>
        </w:rPr>
        <w:t>’</w:t>
      </w:r>
      <w:r w:rsidRPr="00B82757">
        <w:rPr>
          <w:sz w:val="24"/>
          <w:szCs w:val="24"/>
        </w:rPr>
        <w:t>s information which</w:t>
      </w:r>
      <w:r w:rsidR="008E2F9A" w:rsidRPr="00B82757">
        <w:rPr>
          <w:sz w:val="24"/>
          <w:szCs w:val="24"/>
        </w:rPr>
        <w:t xml:space="preserve"> includes, sellers name</w:t>
      </w:r>
      <w:r w:rsidRPr="00B82757">
        <w:rPr>
          <w:sz w:val="24"/>
          <w:szCs w:val="24"/>
        </w:rPr>
        <w:t xml:space="preserve">, </w:t>
      </w:r>
      <w:r w:rsidR="008E2F9A" w:rsidRPr="00B82757">
        <w:rPr>
          <w:sz w:val="24"/>
          <w:szCs w:val="24"/>
        </w:rPr>
        <w:t xml:space="preserve">location, email id and contact </w:t>
      </w:r>
      <w:r w:rsidR="00DD0B73">
        <w:rPr>
          <w:sz w:val="24"/>
          <w:szCs w:val="24"/>
        </w:rPr>
        <w:t>number</w:t>
      </w:r>
      <w:r w:rsidR="008E2F9A" w:rsidRPr="00B82757">
        <w:rPr>
          <w:sz w:val="24"/>
          <w:szCs w:val="24"/>
        </w:rPr>
        <w:t xml:space="preserve"> as shown in figure</w:t>
      </w:r>
      <w:r w:rsidR="00EF5A0E" w:rsidRPr="00B82757">
        <w:rPr>
          <w:sz w:val="24"/>
          <w:szCs w:val="24"/>
        </w:rPr>
        <w:t xml:space="preserve"> 3.2</w:t>
      </w:r>
    </w:p>
    <w:p w14:paraId="7EC86C6D" w14:textId="7566B5D5" w:rsidR="00B82757" w:rsidRPr="00B82757" w:rsidRDefault="008E2F9A" w:rsidP="00B82757">
      <w:pPr>
        <w:pStyle w:val="ListBullet"/>
        <w:jc w:val="both"/>
        <w:rPr>
          <w:sz w:val="24"/>
          <w:szCs w:val="24"/>
        </w:rPr>
      </w:pPr>
      <w:r w:rsidRPr="00B82757">
        <w:rPr>
          <w:sz w:val="24"/>
          <w:szCs w:val="24"/>
        </w:rPr>
        <w:t xml:space="preserve">The Map on the page, helps </w:t>
      </w:r>
      <w:r w:rsidR="00184339">
        <w:rPr>
          <w:sz w:val="24"/>
          <w:szCs w:val="24"/>
        </w:rPr>
        <w:t>to locate</w:t>
      </w:r>
      <w:r w:rsidRPr="00B82757">
        <w:rPr>
          <w:sz w:val="24"/>
          <w:szCs w:val="24"/>
        </w:rPr>
        <w:t xml:space="preserve"> the seller</w:t>
      </w:r>
      <w:r w:rsidR="00EF5A0E" w:rsidRPr="00B82757">
        <w:rPr>
          <w:sz w:val="24"/>
          <w:szCs w:val="24"/>
        </w:rPr>
        <w:t xml:space="preserve"> of the product</w:t>
      </w:r>
      <w:r w:rsidRPr="00B82757">
        <w:rPr>
          <w:sz w:val="24"/>
          <w:szCs w:val="24"/>
        </w:rPr>
        <w:t xml:space="preserve"> on google maps. </w:t>
      </w:r>
    </w:p>
    <w:p w14:paraId="617B43A7" w14:textId="2118F835" w:rsidR="008E2F9A" w:rsidRPr="00B82757" w:rsidRDefault="00CB4983" w:rsidP="00B82757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On clicking on the map</w:t>
      </w:r>
      <w:r w:rsidR="00B82757" w:rsidRPr="00B82757">
        <w:rPr>
          <w:sz w:val="24"/>
          <w:szCs w:val="24"/>
        </w:rPr>
        <w:t>, user is redirected to google maps</w:t>
      </w:r>
      <w:r w:rsidR="0097798D">
        <w:rPr>
          <w:sz w:val="24"/>
          <w:szCs w:val="24"/>
        </w:rPr>
        <w:t>,</w:t>
      </w:r>
      <w:r w:rsidR="00B82757" w:rsidRPr="00B82757">
        <w:rPr>
          <w:sz w:val="24"/>
          <w:szCs w:val="24"/>
        </w:rPr>
        <w:t xml:space="preserve"> to </w:t>
      </w:r>
      <w:r w:rsidR="0097798D">
        <w:rPr>
          <w:sz w:val="24"/>
          <w:szCs w:val="24"/>
        </w:rPr>
        <w:t>help</w:t>
      </w:r>
      <w:r w:rsidR="008E2F9A" w:rsidRPr="00B82757">
        <w:rPr>
          <w:sz w:val="24"/>
          <w:szCs w:val="24"/>
        </w:rPr>
        <w:t xml:space="preserve"> the user to identify the suitable route to the seller.</w:t>
      </w:r>
    </w:p>
    <w:p w14:paraId="78DA595C" w14:textId="4EED4A18" w:rsidR="00805D6D" w:rsidRDefault="0049625D" w:rsidP="0049625D">
      <w:pPr>
        <w:pStyle w:val="Heading2"/>
      </w:pPr>
      <w:r>
        <w:t xml:space="preserve"> </w:t>
      </w:r>
      <w:bookmarkStart w:id="9" w:name="_Toc513412183"/>
      <w:r w:rsidR="00D016E0" w:rsidRPr="00D016E0">
        <w:rPr>
          <w:sz w:val="28"/>
        </w:rPr>
        <w:t xml:space="preserve">4. </w:t>
      </w:r>
      <w:r w:rsidR="002030D1">
        <w:rPr>
          <w:sz w:val="28"/>
        </w:rPr>
        <w:t xml:space="preserve">Advance </w:t>
      </w:r>
      <w:r w:rsidR="00D016E0" w:rsidRPr="00D016E0">
        <w:rPr>
          <w:sz w:val="28"/>
        </w:rPr>
        <w:t>Custom Search</w:t>
      </w:r>
      <w:bookmarkEnd w:id="9"/>
      <w:r w:rsidR="00D016E0" w:rsidRPr="00D016E0">
        <w:rPr>
          <w:sz w:val="28"/>
        </w:rPr>
        <w:t xml:space="preserve"> </w:t>
      </w:r>
    </w:p>
    <w:p w14:paraId="2CA37598" w14:textId="4248CE85" w:rsidR="00072EB6" w:rsidRDefault="00D016E0" w:rsidP="00D016E0">
      <w:pPr>
        <w:pStyle w:val="ListBullet"/>
        <w:rPr>
          <w:sz w:val="24"/>
          <w:szCs w:val="24"/>
        </w:rPr>
      </w:pPr>
      <w:r w:rsidRPr="00D016E0">
        <w:rPr>
          <w:sz w:val="24"/>
          <w:szCs w:val="24"/>
        </w:rPr>
        <w:t>Custom</w:t>
      </w:r>
      <w:r>
        <w:rPr>
          <w:sz w:val="24"/>
          <w:szCs w:val="24"/>
        </w:rPr>
        <w:t xml:space="preserve"> Search assists the user to search for the </w:t>
      </w:r>
      <w:r w:rsidR="00B73F1C">
        <w:rPr>
          <w:sz w:val="24"/>
          <w:szCs w:val="24"/>
        </w:rPr>
        <w:t>products</w:t>
      </w:r>
      <w:r>
        <w:rPr>
          <w:sz w:val="24"/>
          <w:szCs w:val="24"/>
        </w:rPr>
        <w:t xml:space="preserve"> on the website using keywords as </w:t>
      </w:r>
      <w:r w:rsidR="005A342A">
        <w:rPr>
          <w:sz w:val="24"/>
          <w:szCs w:val="24"/>
        </w:rPr>
        <w:t>shown in the figure 4.1</w:t>
      </w:r>
    </w:p>
    <w:p w14:paraId="7BB4F075" w14:textId="4D8653D0" w:rsidR="00D016E0" w:rsidRDefault="00E56F66" w:rsidP="00D016E0">
      <w:pPr>
        <w:pStyle w:val="ListBullet"/>
        <w:rPr>
          <w:sz w:val="24"/>
          <w:szCs w:val="24"/>
        </w:rPr>
      </w:pPr>
      <w:r>
        <w:rPr>
          <w:sz w:val="24"/>
          <w:szCs w:val="24"/>
        </w:rPr>
        <w:t>The user can simply click on the product of choice and view its detailed information</w:t>
      </w:r>
    </w:p>
    <w:p w14:paraId="6D3250A3" w14:textId="77777777" w:rsidR="005A342A" w:rsidRDefault="005A342A" w:rsidP="005A342A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</w:p>
    <w:p w14:paraId="74D4B47F" w14:textId="0EB9139E" w:rsidR="005A342A" w:rsidRDefault="005A342A" w:rsidP="005A342A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05D6FDAA" wp14:editId="65BFEB77">
            <wp:extent cx="5840730" cy="3232150"/>
            <wp:effectExtent l="0" t="0" r="1270" b="0"/>
            <wp:docPr id="19" name="Picture 19" descr="Images/Searc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s/Search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9E3B6" w14:textId="6FF9952A" w:rsidR="005A342A" w:rsidRPr="00D016E0" w:rsidRDefault="005A342A" w:rsidP="005A342A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Figure 4.1</w:t>
      </w:r>
    </w:p>
    <w:p w14:paraId="42E3EA8C" w14:textId="60B9F4E9" w:rsidR="00805D6D" w:rsidRPr="00B438C1" w:rsidRDefault="00D95B38">
      <w:pPr>
        <w:pStyle w:val="Heading2"/>
        <w:rPr>
          <w:sz w:val="28"/>
        </w:rPr>
      </w:pPr>
      <w:bookmarkStart w:id="10" w:name="_Toc513412184"/>
      <w:r w:rsidRPr="00B438C1">
        <w:rPr>
          <w:sz w:val="28"/>
        </w:rPr>
        <w:t>5. Filter prod</w:t>
      </w:r>
      <w:r w:rsidR="009C214C">
        <w:rPr>
          <w:sz w:val="28"/>
        </w:rPr>
        <w:t>u</w:t>
      </w:r>
      <w:r w:rsidRPr="00B438C1">
        <w:rPr>
          <w:sz w:val="28"/>
        </w:rPr>
        <w:t>cts</w:t>
      </w:r>
      <w:bookmarkEnd w:id="10"/>
    </w:p>
    <w:p w14:paraId="6C6FE2BA" w14:textId="19CECD6D" w:rsidR="00633833" w:rsidRDefault="00633833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User can filter the products using several options provided as shown in the figure </w:t>
      </w:r>
      <w:r w:rsidR="00494207">
        <w:rPr>
          <w:sz w:val="24"/>
          <w:szCs w:val="24"/>
        </w:rPr>
        <w:t xml:space="preserve">5.1 </w:t>
      </w:r>
      <w:r>
        <w:rPr>
          <w:sz w:val="24"/>
          <w:szCs w:val="24"/>
        </w:rPr>
        <w:t>below</w:t>
      </w:r>
      <w:r w:rsidR="00504F1C">
        <w:rPr>
          <w:sz w:val="24"/>
          <w:szCs w:val="24"/>
        </w:rPr>
        <w:t xml:space="preserve"> by</w:t>
      </w:r>
      <w:r>
        <w:rPr>
          <w:sz w:val="24"/>
          <w:szCs w:val="24"/>
        </w:rPr>
        <w:t xml:space="preserve"> clicking the filter button as shown in figure 3.1</w:t>
      </w:r>
    </w:p>
    <w:p w14:paraId="7FA30C23" w14:textId="77777777" w:rsidR="00633833" w:rsidRDefault="00633833" w:rsidP="00494207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</w:p>
    <w:p w14:paraId="794809A1" w14:textId="00A9105A" w:rsidR="00633833" w:rsidRDefault="00633833" w:rsidP="00C72194">
      <w:pPr>
        <w:pStyle w:val="ListBullet"/>
        <w:numPr>
          <w:ilvl w:val="0"/>
          <w:numId w:val="30"/>
        </w:numPr>
        <w:jc w:val="both"/>
        <w:rPr>
          <w:sz w:val="24"/>
          <w:szCs w:val="24"/>
        </w:rPr>
      </w:pPr>
      <w:r w:rsidRPr="002030D1">
        <w:rPr>
          <w:sz w:val="24"/>
          <w:szCs w:val="24"/>
        </w:rPr>
        <w:lastRenderedPageBreak/>
        <w:t>Categories - allows the user to filter products based on categories</w:t>
      </w:r>
    </w:p>
    <w:p w14:paraId="508290A4" w14:textId="3BF3D1B9" w:rsidR="00633833" w:rsidRDefault="00633833" w:rsidP="00C72194">
      <w:pPr>
        <w:pStyle w:val="ListBullet"/>
        <w:numPr>
          <w:ilvl w:val="0"/>
          <w:numId w:val="30"/>
        </w:numPr>
        <w:jc w:val="both"/>
        <w:rPr>
          <w:sz w:val="24"/>
          <w:szCs w:val="24"/>
        </w:rPr>
      </w:pPr>
      <w:r w:rsidRPr="002030D1">
        <w:rPr>
          <w:sz w:val="24"/>
          <w:szCs w:val="24"/>
        </w:rPr>
        <w:t>Sub-categories - allows the user to filter products based on sub-categories.</w:t>
      </w:r>
    </w:p>
    <w:p w14:paraId="12ABFD0E" w14:textId="77777777" w:rsidR="00633833" w:rsidRPr="00633833" w:rsidRDefault="00633833" w:rsidP="00C72194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before="0" w:after="0" w:line="276" w:lineRule="auto"/>
        <w:jc w:val="both"/>
        <w:rPr>
          <w:sz w:val="24"/>
          <w:szCs w:val="24"/>
        </w:rPr>
      </w:pPr>
      <w:r w:rsidRPr="00633833">
        <w:rPr>
          <w:sz w:val="24"/>
          <w:szCs w:val="24"/>
        </w:rPr>
        <w:t>Price range - allows the user to filter products within the price range.</w:t>
      </w:r>
    </w:p>
    <w:p w14:paraId="13C18080" w14:textId="7A21ED30" w:rsidR="00633833" w:rsidRDefault="00633833" w:rsidP="00C72194">
      <w:pPr>
        <w:pStyle w:val="ListBullet"/>
        <w:numPr>
          <w:ilvl w:val="0"/>
          <w:numId w:val="30"/>
        </w:numPr>
        <w:jc w:val="both"/>
        <w:rPr>
          <w:sz w:val="24"/>
          <w:szCs w:val="24"/>
        </w:rPr>
      </w:pPr>
      <w:r w:rsidRPr="002030D1">
        <w:rPr>
          <w:sz w:val="24"/>
          <w:szCs w:val="24"/>
        </w:rPr>
        <w:t>Location based service - allows the users to view products at a particular   location.</w:t>
      </w:r>
    </w:p>
    <w:p w14:paraId="65DF99D4" w14:textId="5D7A1DF0" w:rsidR="007F4F3C" w:rsidRPr="00227F25" w:rsidRDefault="00633833" w:rsidP="007F4F3C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before="0" w:after="0" w:line="276" w:lineRule="auto"/>
        <w:jc w:val="both"/>
        <w:rPr>
          <w:sz w:val="24"/>
          <w:szCs w:val="24"/>
        </w:rPr>
      </w:pPr>
      <w:r w:rsidRPr="00633833">
        <w:rPr>
          <w:sz w:val="24"/>
          <w:szCs w:val="24"/>
        </w:rPr>
        <w:t xml:space="preserve">These filters can be used in conjunction providing better user experience. </w:t>
      </w:r>
    </w:p>
    <w:p w14:paraId="76F70503" w14:textId="77777777" w:rsidR="007F4F3C" w:rsidRPr="007F4F3C" w:rsidRDefault="007F4F3C" w:rsidP="007F4F3C">
      <w:pPr>
        <w:widowControl w:val="0"/>
        <w:autoSpaceDE w:val="0"/>
        <w:autoSpaceDN w:val="0"/>
        <w:adjustRightInd w:val="0"/>
        <w:spacing w:before="0" w:after="0" w:line="276" w:lineRule="auto"/>
        <w:jc w:val="both"/>
        <w:rPr>
          <w:sz w:val="24"/>
          <w:szCs w:val="24"/>
        </w:rPr>
      </w:pPr>
    </w:p>
    <w:p w14:paraId="7C8D7F67" w14:textId="6228E653" w:rsidR="00633833" w:rsidRDefault="007F4F3C" w:rsidP="007F4F3C">
      <w:pPr>
        <w:widowControl w:val="0"/>
        <w:autoSpaceDE w:val="0"/>
        <w:autoSpaceDN w:val="0"/>
        <w:adjustRightInd w:val="0"/>
        <w:spacing w:before="0" w:after="0" w:line="276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5C9AAEFE" wp14:editId="1F1D15ED">
            <wp:extent cx="6014322" cy="4835038"/>
            <wp:effectExtent l="0" t="0" r="5715" b="0"/>
            <wp:docPr id="20" name="Picture 20" descr="Images/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s/Filt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193" cy="48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30C5" w14:textId="2457CD6B" w:rsidR="00A6066A" w:rsidRDefault="007F4F3C" w:rsidP="00605D32">
      <w:pPr>
        <w:widowControl w:val="0"/>
        <w:autoSpaceDE w:val="0"/>
        <w:autoSpaceDN w:val="0"/>
        <w:adjustRightInd w:val="0"/>
        <w:spacing w:before="0" w:after="0" w:line="276" w:lineRule="auto"/>
        <w:jc w:val="center"/>
      </w:pPr>
      <w:r w:rsidRPr="000D7954">
        <w:t>Figure 5.1</w:t>
      </w:r>
    </w:p>
    <w:p w14:paraId="5B257C9F" w14:textId="2FC8EF4A" w:rsidR="00805D6D" w:rsidRPr="00FB1E93" w:rsidRDefault="002C4F34" w:rsidP="005D2A29">
      <w:pPr>
        <w:pStyle w:val="Heading2"/>
        <w:rPr>
          <w:sz w:val="28"/>
        </w:rPr>
      </w:pPr>
      <w:bookmarkStart w:id="11" w:name="_Toc513412185"/>
      <w:r w:rsidRPr="00FB1E93">
        <w:rPr>
          <w:sz w:val="28"/>
        </w:rPr>
        <w:t>6.Sell Products</w:t>
      </w:r>
      <w:bookmarkEnd w:id="11"/>
    </w:p>
    <w:p w14:paraId="352E8899" w14:textId="5E39D289" w:rsidR="00A6066A" w:rsidRDefault="00A6066A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User can advertise the pr</w:t>
      </w:r>
      <w:r w:rsidR="009D29A2">
        <w:rPr>
          <w:sz w:val="24"/>
          <w:szCs w:val="24"/>
        </w:rPr>
        <w:t>oducts on the application to sell them.</w:t>
      </w:r>
    </w:p>
    <w:p w14:paraId="43C21E5A" w14:textId="3E1A838F" w:rsidR="00E102A6" w:rsidRDefault="00E102A6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User can </w:t>
      </w:r>
      <w:r w:rsidR="00A75931">
        <w:rPr>
          <w:sz w:val="24"/>
          <w:szCs w:val="24"/>
        </w:rPr>
        <w:t>n</w:t>
      </w:r>
      <w:r w:rsidR="007F17F4">
        <w:rPr>
          <w:sz w:val="24"/>
          <w:szCs w:val="24"/>
        </w:rPr>
        <w:t>avigate to the seller</w:t>
      </w:r>
      <w:r w:rsidR="00105499">
        <w:rPr>
          <w:sz w:val="24"/>
          <w:szCs w:val="24"/>
        </w:rPr>
        <w:t>’</w:t>
      </w:r>
      <w:r w:rsidR="007F17F4">
        <w:rPr>
          <w:sz w:val="24"/>
          <w:szCs w:val="24"/>
        </w:rPr>
        <w:t xml:space="preserve">s page buy clicking on the Sell button as shown in figure 2.1 or </w:t>
      </w:r>
      <w:r w:rsidR="00105499">
        <w:rPr>
          <w:sz w:val="24"/>
          <w:szCs w:val="24"/>
        </w:rPr>
        <w:t>buy clicking on the sell option</w:t>
      </w:r>
      <w:r w:rsidR="007F17F4">
        <w:rPr>
          <w:sz w:val="24"/>
          <w:szCs w:val="24"/>
        </w:rPr>
        <w:t xml:space="preserve"> on the navigation bar</w:t>
      </w:r>
    </w:p>
    <w:p w14:paraId="63CCCDA1" w14:textId="0A84F14D" w:rsidR="00105499" w:rsidRDefault="00DC70CF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User Can advertise the products by providing a product name, product description and a competitive cost</w:t>
      </w:r>
      <w:r w:rsidR="008464F9">
        <w:rPr>
          <w:sz w:val="24"/>
          <w:szCs w:val="24"/>
        </w:rPr>
        <w:t xml:space="preserve"> as shown in the figure</w:t>
      </w:r>
      <w:r w:rsidR="00F3734C">
        <w:rPr>
          <w:sz w:val="24"/>
          <w:szCs w:val="24"/>
        </w:rPr>
        <w:t xml:space="preserve"> 6.1</w:t>
      </w:r>
    </w:p>
    <w:p w14:paraId="40E4E747" w14:textId="03FB6DD8" w:rsidR="000F0D78" w:rsidRDefault="000F0D78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Application assists the user to set a competitive price for the product by providing with an average price </w:t>
      </w:r>
      <w:r w:rsidR="00776DA8">
        <w:rPr>
          <w:sz w:val="24"/>
          <w:szCs w:val="24"/>
        </w:rPr>
        <w:t>of</w:t>
      </w:r>
      <w:r w:rsidR="00685B83">
        <w:rPr>
          <w:sz w:val="24"/>
          <w:szCs w:val="24"/>
        </w:rPr>
        <w:t xml:space="preserve"> all</w:t>
      </w:r>
      <w:r w:rsidR="00776DA8">
        <w:rPr>
          <w:sz w:val="24"/>
          <w:szCs w:val="24"/>
        </w:rPr>
        <w:t xml:space="preserve"> products</w:t>
      </w:r>
      <w:r>
        <w:rPr>
          <w:sz w:val="24"/>
          <w:szCs w:val="24"/>
        </w:rPr>
        <w:t xml:space="preserve"> which fall under the selected subcategory </w:t>
      </w:r>
    </w:p>
    <w:p w14:paraId="44F549C2" w14:textId="6E4AE8AB" w:rsidR="00DC70CF" w:rsidRDefault="00DC70CF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User can categorize and sub-categorize the products for efficient search of the product</w:t>
      </w:r>
    </w:p>
    <w:p w14:paraId="4157E085" w14:textId="5495B78A" w:rsidR="00DC70CF" w:rsidRDefault="00DC70CF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Application allows the user to upload several product images</w:t>
      </w:r>
      <w:r w:rsidR="00776DA8">
        <w:rPr>
          <w:sz w:val="24"/>
          <w:szCs w:val="24"/>
        </w:rPr>
        <w:t xml:space="preserve"> as shown in the figure 6.1</w:t>
      </w:r>
      <w:r w:rsidR="000F0D78">
        <w:rPr>
          <w:sz w:val="24"/>
          <w:szCs w:val="24"/>
        </w:rPr>
        <w:t>, the user Tom has uploaded 2 images for the product</w:t>
      </w:r>
      <w:r w:rsidR="00937F0A">
        <w:rPr>
          <w:sz w:val="24"/>
          <w:szCs w:val="24"/>
        </w:rPr>
        <w:t xml:space="preserve"> </w:t>
      </w:r>
      <w:proofErr w:type="spellStart"/>
      <w:r w:rsidR="00937F0A">
        <w:rPr>
          <w:sz w:val="24"/>
          <w:szCs w:val="24"/>
        </w:rPr>
        <w:t>Macbook</w:t>
      </w:r>
      <w:proofErr w:type="spellEnd"/>
      <w:r w:rsidR="00937F0A">
        <w:rPr>
          <w:sz w:val="24"/>
          <w:szCs w:val="24"/>
        </w:rPr>
        <w:t xml:space="preserve"> Pro</w:t>
      </w:r>
      <w:r w:rsidR="0048099C">
        <w:rPr>
          <w:sz w:val="24"/>
          <w:szCs w:val="24"/>
        </w:rPr>
        <w:t>.</w:t>
      </w:r>
    </w:p>
    <w:p w14:paraId="1CC1D5BD" w14:textId="2D228687" w:rsidR="007D0279" w:rsidRDefault="007D0279" w:rsidP="00C7219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Reset bu</w:t>
      </w:r>
      <w:r w:rsidR="005D2CA1">
        <w:rPr>
          <w:sz w:val="24"/>
          <w:szCs w:val="24"/>
        </w:rPr>
        <w:t>tton</w:t>
      </w:r>
      <w:r>
        <w:rPr>
          <w:sz w:val="24"/>
          <w:szCs w:val="24"/>
        </w:rPr>
        <w:t>, clears all the fields of the form</w:t>
      </w:r>
    </w:p>
    <w:p w14:paraId="077C7509" w14:textId="77777777" w:rsidR="007A4B8E" w:rsidRDefault="007A4B8E" w:rsidP="007A4B8E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</w:p>
    <w:p w14:paraId="482AB747" w14:textId="61A1B0B3" w:rsidR="00805D6D" w:rsidRDefault="00004C86" w:rsidP="008464F9">
      <w:pPr>
        <w:jc w:val="center"/>
      </w:pPr>
      <w:r>
        <w:rPr>
          <w:noProof/>
          <w:lang w:eastAsia="en-US"/>
        </w:rPr>
        <w:drawing>
          <wp:inline distT="0" distB="0" distL="0" distR="0" wp14:anchorId="5580FA9C" wp14:editId="5F3A7B86">
            <wp:extent cx="5833745" cy="3352800"/>
            <wp:effectExtent l="0" t="0" r="8255" b="0"/>
            <wp:docPr id="23" name="Picture 23" descr="Images/products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s/products_p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9B97" w14:textId="43210F1A" w:rsidR="008464F9" w:rsidRDefault="008464F9" w:rsidP="00197EB2">
      <w:pPr>
        <w:jc w:val="center"/>
      </w:pPr>
      <w:r>
        <w:t>Figure 6.1</w:t>
      </w:r>
    </w:p>
    <w:p w14:paraId="29C5FEA1" w14:textId="7C4A9B9C" w:rsidR="00805D6D" w:rsidRPr="00400CA4" w:rsidRDefault="009917EE">
      <w:pPr>
        <w:pStyle w:val="Heading2"/>
        <w:rPr>
          <w:sz w:val="28"/>
          <w:szCs w:val="28"/>
        </w:rPr>
      </w:pPr>
      <w:bookmarkStart w:id="12" w:name="_Toc513412186"/>
      <w:r w:rsidRPr="00400CA4">
        <w:rPr>
          <w:sz w:val="28"/>
          <w:szCs w:val="28"/>
        </w:rPr>
        <w:t>7.User Profile</w:t>
      </w:r>
      <w:r w:rsidR="00916DCC" w:rsidRPr="00400CA4">
        <w:rPr>
          <w:sz w:val="28"/>
          <w:szCs w:val="28"/>
        </w:rPr>
        <w:t xml:space="preserve"> and product history</w:t>
      </w:r>
      <w:bookmarkEnd w:id="12"/>
    </w:p>
    <w:p w14:paraId="6AD62393" w14:textId="77777777" w:rsidR="00883378" w:rsidRDefault="006D1C14" w:rsidP="006D1C1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On clicking on the Welcome Legend, the user is provided an option to view its account information or to logout of the system</w:t>
      </w:r>
      <w:r w:rsidR="00505274">
        <w:rPr>
          <w:sz w:val="24"/>
          <w:szCs w:val="24"/>
        </w:rPr>
        <w:t xml:space="preserve"> as shown in figure 7.1</w:t>
      </w:r>
    </w:p>
    <w:p w14:paraId="50CB6ABD" w14:textId="341FA4C1" w:rsidR="006D1C14" w:rsidRDefault="00883378" w:rsidP="00883378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074C2EC0" wp14:editId="233B6F4D">
            <wp:extent cx="5833745" cy="822325"/>
            <wp:effectExtent l="0" t="0" r="8255" b="0"/>
            <wp:docPr id="24" name="Picture 24" descr="Images/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s/accoun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5EC0" w14:textId="702ACA74" w:rsidR="00883378" w:rsidRDefault="00883378" w:rsidP="00883378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Figure 7.1</w:t>
      </w:r>
    </w:p>
    <w:p w14:paraId="523FAF09" w14:textId="77777777" w:rsidR="00883378" w:rsidRPr="006D1C14" w:rsidRDefault="00883378" w:rsidP="00883378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</w:p>
    <w:p w14:paraId="77D97D3C" w14:textId="3B19908E" w:rsidR="00916DCC" w:rsidRPr="00916DCC" w:rsidRDefault="009917EE" w:rsidP="00916DCC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User can Navigate to the user </w:t>
      </w:r>
      <w:r w:rsidR="005944F2">
        <w:rPr>
          <w:sz w:val="24"/>
          <w:szCs w:val="24"/>
        </w:rPr>
        <w:t xml:space="preserve">profiles page by clicking on </w:t>
      </w:r>
      <w:r>
        <w:rPr>
          <w:sz w:val="24"/>
          <w:szCs w:val="24"/>
        </w:rPr>
        <w:t>Account o</w:t>
      </w:r>
      <w:r w:rsidR="00505274">
        <w:rPr>
          <w:sz w:val="24"/>
          <w:szCs w:val="24"/>
        </w:rPr>
        <w:t xml:space="preserve">ption as shown in the figure </w:t>
      </w:r>
      <w:r w:rsidR="00451DD9">
        <w:rPr>
          <w:sz w:val="24"/>
          <w:szCs w:val="24"/>
        </w:rPr>
        <w:t>7.1</w:t>
      </w:r>
    </w:p>
    <w:p w14:paraId="7C58C41F" w14:textId="74CA2171" w:rsidR="00187CF8" w:rsidRDefault="00916DCC" w:rsidP="009917EE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On selecting my</w:t>
      </w:r>
      <w:r w:rsidR="00187CF8">
        <w:rPr>
          <w:sz w:val="24"/>
          <w:szCs w:val="24"/>
        </w:rPr>
        <w:t xml:space="preserve"> profil</w:t>
      </w:r>
      <w:r w:rsidR="00F4696B">
        <w:rPr>
          <w:sz w:val="24"/>
          <w:szCs w:val="24"/>
        </w:rPr>
        <w:t>e option as shown in figure 7.2</w:t>
      </w:r>
      <w:r w:rsidR="00187CF8">
        <w:rPr>
          <w:sz w:val="24"/>
          <w:szCs w:val="24"/>
        </w:rPr>
        <w:t>, the user can view and/or update its personal information by clicking on the edit button</w:t>
      </w:r>
      <w:r>
        <w:rPr>
          <w:sz w:val="24"/>
          <w:szCs w:val="24"/>
        </w:rPr>
        <w:t>.</w:t>
      </w:r>
    </w:p>
    <w:p w14:paraId="51C35A3E" w14:textId="77777777" w:rsidR="00451DD9" w:rsidRDefault="00451DD9" w:rsidP="00CF4E88">
      <w:pPr>
        <w:pStyle w:val="ListBullet"/>
        <w:numPr>
          <w:ilvl w:val="0"/>
          <w:numId w:val="0"/>
        </w:numPr>
        <w:ind w:left="360"/>
        <w:jc w:val="both"/>
        <w:rPr>
          <w:sz w:val="24"/>
          <w:szCs w:val="24"/>
        </w:rPr>
      </w:pPr>
    </w:p>
    <w:p w14:paraId="5ECB5DF1" w14:textId="0E00DA4C" w:rsidR="00451DD9" w:rsidRDefault="00451DD9" w:rsidP="00451DD9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381D88E2" wp14:editId="173CAE8B">
            <wp:extent cx="5833745" cy="3232150"/>
            <wp:effectExtent l="0" t="0" r="8255" b="0"/>
            <wp:docPr id="3" name="Picture 3" descr="../../../../Desktop/Screen%20Shot%202018-05-06%20at%2011.09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8-05-06%20at%2011.09.04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E50C" w14:textId="6E625ABF" w:rsidR="00451DD9" w:rsidRPr="00451DD9" w:rsidRDefault="00F4696B" w:rsidP="00451DD9">
      <w:pPr>
        <w:pStyle w:val="ListBullet"/>
        <w:numPr>
          <w:ilvl w:val="0"/>
          <w:numId w:val="0"/>
        </w:numPr>
        <w:ind w:left="360"/>
        <w:jc w:val="center"/>
      </w:pPr>
      <w:r>
        <w:t>Figure 7.2</w:t>
      </w:r>
    </w:p>
    <w:p w14:paraId="2C4B037F" w14:textId="6C8B45B7" w:rsidR="00805D6D" w:rsidRDefault="00916DCC" w:rsidP="009917EE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On selecting my products</w:t>
      </w:r>
      <w:r w:rsidR="00D36ADF">
        <w:rPr>
          <w:sz w:val="24"/>
          <w:szCs w:val="24"/>
        </w:rPr>
        <w:t xml:space="preserve"> option as shown </w:t>
      </w:r>
      <w:r w:rsidR="0078395E">
        <w:rPr>
          <w:sz w:val="24"/>
          <w:szCs w:val="24"/>
        </w:rPr>
        <w:t>in figure 7.3</w:t>
      </w:r>
      <w:r w:rsidR="00D36ADF">
        <w:rPr>
          <w:sz w:val="24"/>
          <w:szCs w:val="24"/>
        </w:rPr>
        <w:t>, the user can view all its products on the left panel.</w:t>
      </w:r>
    </w:p>
    <w:p w14:paraId="16C23A22" w14:textId="0D3BD4E4" w:rsidR="00ED18BC" w:rsidRDefault="00ED18BC" w:rsidP="00ED18BC">
      <w:pPr>
        <w:pStyle w:val="ListBullet"/>
        <w:numPr>
          <w:ilvl w:val="0"/>
          <w:numId w:val="0"/>
        </w:num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2186781E" wp14:editId="021F7E45">
            <wp:extent cx="5847715" cy="3246755"/>
            <wp:effectExtent l="0" t="0" r="0" b="4445"/>
            <wp:docPr id="4" name="Picture 4" descr="../../../../Desktop/Screen%20Shot%202018-05-06%20at%2011.09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8-05-06%20at%2011.09.56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EEAB" w14:textId="11FA79C6" w:rsidR="00ED18BC" w:rsidRPr="00ED18BC" w:rsidRDefault="00ED18BC" w:rsidP="00ED18BC">
      <w:pPr>
        <w:pStyle w:val="ListBullet"/>
        <w:numPr>
          <w:ilvl w:val="0"/>
          <w:numId w:val="0"/>
        </w:numPr>
        <w:ind w:left="360"/>
        <w:jc w:val="center"/>
      </w:pPr>
      <w:r w:rsidRPr="00ED18BC">
        <w:t>Figure 7.3</w:t>
      </w:r>
    </w:p>
    <w:p w14:paraId="1C167E53" w14:textId="351B6F57" w:rsidR="00D36ADF" w:rsidRDefault="00D36ADF" w:rsidP="009917EE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User can click on any of its products and view/update the product information.</w:t>
      </w:r>
    </w:p>
    <w:p w14:paraId="5B9D1AD6" w14:textId="788B3026" w:rsidR="00D36ADF" w:rsidRDefault="00D36ADF" w:rsidP="009917EE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>An easy toggle button provided allows the user to update the product status by simply toggling the product status option as shown in figure 7.3</w:t>
      </w:r>
    </w:p>
    <w:p w14:paraId="0D6FA7BF" w14:textId="35EA587A" w:rsidR="00400CA4" w:rsidRDefault="0007371E" w:rsidP="00400CA4">
      <w:pPr>
        <w:pStyle w:val="Heading2"/>
        <w:rPr>
          <w:sz w:val="28"/>
          <w:szCs w:val="28"/>
        </w:rPr>
      </w:pPr>
      <w:bookmarkStart w:id="13" w:name="_Toc513412187"/>
      <w:r>
        <w:rPr>
          <w:sz w:val="28"/>
          <w:szCs w:val="28"/>
        </w:rPr>
        <w:t>8</w:t>
      </w:r>
      <w:r w:rsidR="00400CA4" w:rsidRPr="00400CA4">
        <w:rPr>
          <w:sz w:val="28"/>
          <w:szCs w:val="28"/>
        </w:rPr>
        <w:t>.</w:t>
      </w:r>
      <w:r w:rsidR="00400CA4">
        <w:rPr>
          <w:sz w:val="28"/>
          <w:szCs w:val="28"/>
        </w:rPr>
        <w:t xml:space="preserve"> Logout from the application</w:t>
      </w:r>
      <w:bookmarkEnd w:id="13"/>
    </w:p>
    <w:p w14:paraId="314EA211" w14:textId="3694ED1A" w:rsidR="00400CA4" w:rsidRDefault="00400CA4" w:rsidP="00400CA4">
      <w:pPr>
        <w:pStyle w:val="ListBullet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On clicking on the welcome </w:t>
      </w:r>
      <w:r w:rsidR="00D30ABA">
        <w:rPr>
          <w:sz w:val="24"/>
          <w:szCs w:val="24"/>
        </w:rPr>
        <w:t>legend</w:t>
      </w:r>
      <w:r w:rsidR="0007371E">
        <w:rPr>
          <w:sz w:val="24"/>
          <w:szCs w:val="24"/>
        </w:rPr>
        <w:t xml:space="preserve"> as shown in the figure</w:t>
      </w:r>
      <w:r w:rsidR="00DC3ADB">
        <w:rPr>
          <w:sz w:val="24"/>
          <w:szCs w:val="24"/>
        </w:rPr>
        <w:t xml:space="preserve"> 8</w:t>
      </w:r>
      <w:r w:rsidR="0007371E">
        <w:rPr>
          <w:sz w:val="24"/>
          <w:szCs w:val="24"/>
        </w:rPr>
        <w:t>.1</w:t>
      </w:r>
      <w:r w:rsidR="00D30ABA">
        <w:rPr>
          <w:sz w:val="24"/>
          <w:szCs w:val="24"/>
        </w:rPr>
        <w:t>,</w:t>
      </w:r>
      <w:r>
        <w:rPr>
          <w:sz w:val="24"/>
          <w:szCs w:val="24"/>
        </w:rPr>
        <w:t xml:space="preserve"> the user gets an option to logout of the application and end its </w:t>
      </w:r>
      <w:r w:rsidR="00D54BD7">
        <w:rPr>
          <w:sz w:val="24"/>
          <w:szCs w:val="24"/>
        </w:rPr>
        <w:t xml:space="preserve">current </w:t>
      </w:r>
      <w:r>
        <w:rPr>
          <w:sz w:val="24"/>
          <w:szCs w:val="24"/>
        </w:rPr>
        <w:t>session.</w:t>
      </w:r>
    </w:p>
    <w:p w14:paraId="685EB1B8" w14:textId="77777777" w:rsidR="00DC3ADB" w:rsidRPr="006D1C14" w:rsidRDefault="00DC3ADB" w:rsidP="00DC3ADB">
      <w:pPr>
        <w:pStyle w:val="ListBullet"/>
        <w:numPr>
          <w:ilvl w:val="0"/>
          <w:numId w:val="0"/>
        </w:numPr>
        <w:ind w:left="360"/>
        <w:jc w:val="both"/>
        <w:rPr>
          <w:sz w:val="24"/>
          <w:szCs w:val="24"/>
        </w:rPr>
      </w:pPr>
    </w:p>
    <w:p w14:paraId="6A31A40E" w14:textId="7955B71C" w:rsidR="00400CA4" w:rsidRDefault="00DC3ADB" w:rsidP="00DC3ADB">
      <w:pPr>
        <w:pStyle w:val="ListBullet"/>
        <w:numPr>
          <w:ilvl w:val="0"/>
          <w:numId w:val="0"/>
        </w:num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0ECA0A8C" wp14:editId="712D7E5D">
            <wp:extent cx="5840730" cy="800735"/>
            <wp:effectExtent l="0" t="0" r="1270" b="12065"/>
            <wp:docPr id="25" name="Picture 25" descr="Images/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s/logou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C620" w14:textId="64C16AC7" w:rsidR="00DC3ADB" w:rsidRDefault="00DC3ADB" w:rsidP="00DC3ADB">
      <w:pPr>
        <w:pStyle w:val="ListBullet"/>
        <w:numPr>
          <w:ilvl w:val="0"/>
          <w:numId w:val="0"/>
        </w:numPr>
        <w:jc w:val="center"/>
        <w:rPr>
          <w:sz w:val="24"/>
          <w:szCs w:val="24"/>
        </w:rPr>
      </w:pPr>
      <w:r>
        <w:rPr>
          <w:sz w:val="24"/>
          <w:szCs w:val="24"/>
        </w:rPr>
        <w:t>Figure 8.1</w:t>
      </w:r>
    </w:p>
    <w:p w14:paraId="1778223F" w14:textId="77777777" w:rsidR="00635A80" w:rsidRDefault="00635A80" w:rsidP="004542A3">
      <w:pPr>
        <w:spacing w:before="0" w:after="0" w:line="240" w:lineRule="auto"/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</w:pPr>
    </w:p>
    <w:p w14:paraId="76C6918B" w14:textId="77777777" w:rsidR="00635A80" w:rsidRDefault="00635A80" w:rsidP="004542A3">
      <w:pPr>
        <w:spacing w:before="0" w:after="0" w:line="240" w:lineRule="auto"/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</w:pPr>
    </w:p>
    <w:p w14:paraId="37DDC11D" w14:textId="77777777" w:rsidR="002610C7" w:rsidRPr="002610C7" w:rsidRDefault="00001012" w:rsidP="002610C7">
      <w:pP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US"/>
        </w:rPr>
      </w:pPr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lastRenderedPageBreak/>
        <w:t xml:space="preserve">Code is available on bitbucket </w:t>
      </w:r>
      <w:r w:rsidR="00635A80"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 xml:space="preserve">- run the following command to clone the </w:t>
      </w:r>
      <w:r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>repository</w:t>
      </w:r>
      <w:r w:rsidR="00635A80"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 xml:space="preserve"> - </w:t>
      </w:r>
      <w:r w:rsidR="004542A3" w:rsidRPr="004542A3">
        <w:rPr>
          <w:rFonts w:ascii="Times" w:eastAsia="Times New Roman" w:hAnsi="Times" w:cs="Times New Roman"/>
          <w:color w:val="000000"/>
          <w:kern w:val="0"/>
          <w:sz w:val="27"/>
          <w:szCs w:val="27"/>
          <w:lang w:eastAsia="en-US"/>
        </w:rPr>
        <w:t xml:space="preserve">git clone </w:t>
      </w:r>
      <w:r w:rsidR="002610C7" w:rsidRPr="002610C7">
        <w:rPr>
          <w:rFonts w:ascii="Times" w:hAnsi="Times"/>
          <w:color w:val="000000" w:themeColor="text1"/>
          <w:sz w:val="28"/>
          <w:szCs w:val="28"/>
          <w:lang w:eastAsia="en-US"/>
        </w:rPr>
        <w:t>https://anagha03@bitbucket.org/ip_project_/main.g</w:t>
      </w:r>
      <w:r w:rsidR="002610C7" w:rsidRPr="002610C7">
        <w:rPr>
          <w:rFonts w:ascii="Times" w:eastAsia="Times New Roman" w:hAnsi="Times" w:cs="Menlo"/>
          <w:color w:val="000000" w:themeColor="text1"/>
          <w:kern w:val="0"/>
          <w:sz w:val="28"/>
          <w:szCs w:val="28"/>
          <w:shd w:val="clear" w:color="auto" w:fill="FAFBFC"/>
          <w:lang w:eastAsia="en-US"/>
        </w:rPr>
        <w:t>it</w:t>
      </w:r>
      <w:bookmarkStart w:id="14" w:name="_GoBack"/>
      <w:bookmarkEnd w:id="14"/>
    </w:p>
    <w:p w14:paraId="59F239C4" w14:textId="45B7D11B" w:rsidR="004542A3" w:rsidRPr="0034114C" w:rsidRDefault="004542A3" w:rsidP="0034114C">
      <w:pPr>
        <w:spacing w:before="0" w:after="0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US"/>
        </w:rPr>
      </w:pPr>
    </w:p>
    <w:sectPr w:rsidR="004542A3" w:rsidRPr="0034114C" w:rsidSect="004F79E7">
      <w:headerReference w:type="default" r:id="rId27"/>
      <w:footerReference w:type="default" r:id="rId28"/>
      <w:pgSz w:w="12240" w:h="15840" w:code="1"/>
      <w:pgMar w:top="2520" w:right="1512" w:bottom="1800" w:left="1512" w:header="1152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E7631A" w14:textId="77777777" w:rsidR="00C412E9" w:rsidRDefault="00C412E9">
      <w:pPr>
        <w:spacing w:after="0" w:line="240" w:lineRule="auto"/>
      </w:pPr>
      <w:r>
        <w:separator/>
      </w:r>
    </w:p>
  </w:endnote>
  <w:endnote w:type="continuationSeparator" w:id="0">
    <w:p w14:paraId="580897A8" w14:textId="77777777" w:rsidR="00C412E9" w:rsidRDefault="00C412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GｺﾞｼｯｸM"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HG明朝B">
    <w:panose1 w:val="020B0604020202020204"/>
    <w:charset w:val="00"/>
    <w:family w:val="roman"/>
    <w:notTrueType/>
    <w:pitch w:val="default"/>
  </w:font>
  <w:font w:name="Times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D5ACF4" w14:textId="77777777" w:rsidR="00AF781D" w:rsidRDefault="00AF781D">
    <w:pPr>
      <w:pStyle w:val="Footer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200B1D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CF9F05" w14:textId="77777777" w:rsidR="00C412E9" w:rsidRDefault="00C412E9">
      <w:pPr>
        <w:spacing w:after="0" w:line="240" w:lineRule="auto"/>
      </w:pPr>
      <w:r>
        <w:separator/>
      </w:r>
    </w:p>
  </w:footnote>
  <w:footnote w:type="continuationSeparator" w:id="0">
    <w:p w14:paraId="6339D87C" w14:textId="77777777" w:rsidR="00C412E9" w:rsidRDefault="00C412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9234E6" w14:textId="77777777" w:rsidR="00AF781D" w:rsidRDefault="00AF781D" w:rsidP="0058040C">
    <w:pPr>
      <w:pStyle w:val="Header"/>
    </w:pPr>
    <w:r>
      <w:t>Table of Contents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6A3666" w14:textId="11BA9BA3" w:rsidR="00AF781D" w:rsidRDefault="00AF781D" w:rsidP="0058040C">
    <w:pPr>
      <w:pStyle w:val="Header"/>
    </w:pPr>
    <w:r>
      <w:t>Installation and 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114C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6E8615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8230A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F4A9A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F86DD2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6E8B7AE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9" w15:restartNumberingAfterBreak="0">
    <w:nsid w:val="FFFFFF89"/>
    <w:multiLevelType w:val="singleLevel"/>
    <w:tmpl w:val="2C6A268E"/>
    <w:lvl w:ilvl="0">
      <w:start w:val="1"/>
      <w:numFmt w:val="bullet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10" w15:restartNumberingAfterBreak="0">
    <w:nsid w:val="03B32190"/>
    <w:multiLevelType w:val="multilevel"/>
    <w:tmpl w:val="9CA4ABB8"/>
    <w:numStyleLink w:val="AnnualReport"/>
  </w:abstractNum>
  <w:abstractNum w:abstractNumId="11" w15:restartNumberingAfterBreak="0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1E1D6C05"/>
    <w:multiLevelType w:val="hybridMultilevel"/>
    <w:tmpl w:val="A0A695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29609D"/>
    <w:multiLevelType w:val="multilevel"/>
    <w:tmpl w:val="DE969D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Number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92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1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5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2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52" w:hanging="360"/>
      </w:pPr>
      <w:rPr>
        <w:rFonts w:hint="default"/>
      </w:rPr>
    </w:lvl>
  </w:abstractNum>
  <w:abstractNum w:abstractNumId="14" w15:restartNumberingAfterBreak="0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8F74112"/>
    <w:multiLevelType w:val="hybridMultilevel"/>
    <w:tmpl w:val="D88C2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7F6A45"/>
    <w:multiLevelType w:val="multilevel"/>
    <w:tmpl w:val="30FED0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92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1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5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2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52" w:hanging="360"/>
      </w:pPr>
      <w:rPr>
        <w:rFonts w:hint="default"/>
      </w:rPr>
    </w:lvl>
  </w:abstractNum>
  <w:abstractNum w:abstractNumId="18" w15:restartNumberingAfterBreak="0">
    <w:nsid w:val="5110105E"/>
    <w:multiLevelType w:val="hybridMultilevel"/>
    <w:tmpl w:val="107E085C"/>
    <w:lvl w:ilvl="0" w:tplc="7F36B520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649614DD"/>
    <w:multiLevelType w:val="hybridMultilevel"/>
    <w:tmpl w:val="2D265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E636F4"/>
    <w:multiLevelType w:val="hybridMultilevel"/>
    <w:tmpl w:val="F19ED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BD1156"/>
    <w:multiLevelType w:val="hybridMultilevel"/>
    <w:tmpl w:val="D88C2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5B4BB8"/>
    <w:multiLevelType w:val="hybridMultilevel"/>
    <w:tmpl w:val="890C3114"/>
    <w:lvl w:ilvl="0" w:tplc="797E59E8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87192F"/>
    <w:multiLevelType w:val="hybridMultilevel"/>
    <w:tmpl w:val="86A28D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431919"/>
    <w:multiLevelType w:val="multilevel"/>
    <w:tmpl w:val="4E86DA0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7F177379"/>
    <w:multiLevelType w:val="hybridMultilevel"/>
    <w:tmpl w:val="9356D1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6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4"/>
  </w:num>
  <w:num w:numId="16">
    <w:abstractNumId w:val="19"/>
  </w:num>
  <w:num w:numId="17">
    <w:abstractNumId w:val="11"/>
  </w:num>
  <w:num w:numId="18">
    <w:abstractNumId w:val="10"/>
  </w:num>
  <w:num w:numId="19">
    <w:abstractNumId w:val="17"/>
  </w:num>
  <w:num w:numId="20">
    <w:abstractNumId w:val="9"/>
  </w:num>
  <w:num w:numId="21">
    <w:abstractNumId w:val="9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13"/>
  </w:num>
  <w:num w:numId="25">
    <w:abstractNumId w:val="25"/>
  </w:num>
  <w:num w:numId="26">
    <w:abstractNumId w:val="24"/>
  </w:num>
  <w:num w:numId="27">
    <w:abstractNumId w:val="12"/>
  </w:num>
  <w:num w:numId="28">
    <w:abstractNumId w:val="21"/>
  </w:num>
  <w:num w:numId="29">
    <w:abstractNumId w:val="22"/>
  </w:num>
  <w:num w:numId="30">
    <w:abstractNumId w:val="18"/>
  </w:num>
  <w:num w:numId="31">
    <w:abstractNumId w:val="26"/>
  </w:num>
  <w:num w:numId="32">
    <w:abstractNumId w:val="15"/>
  </w:num>
  <w:num w:numId="33">
    <w:abstractNumId w:val="20"/>
  </w:num>
  <w:num w:numId="3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attachedTemplate r:id="rId1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057"/>
    <w:rsid w:val="00001012"/>
    <w:rsid w:val="00004C86"/>
    <w:rsid w:val="00005789"/>
    <w:rsid w:val="000105DE"/>
    <w:rsid w:val="00012D5B"/>
    <w:rsid w:val="00013ECD"/>
    <w:rsid w:val="00027B3F"/>
    <w:rsid w:val="00035C17"/>
    <w:rsid w:val="00035E12"/>
    <w:rsid w:val="00036E81"/>
    <w:rsid w:val="00045C23"/>
    <w:rsid w:val="0007111F"/>
    <w:rsid w:val="00072EB6"/>
    <w:rsid w:val="0007371E"/>
    <w:rsid w:val="000803F0"/>
    <w:rsid w:val="000A1115"/>
    <w:rsid w:val="000A46C0"/>
    <w:rsid w:val="000C3212"/>
    <w:rsid w:val="000D7954"/>
    <w:rsid w:val="000E1124"/>
    <w:rsid w:val="000E66AC"/>
    <w:rsid w:val="000E6927"/>
    <w:rsid w:val="000F0D78"/>
    <w:rsid w:val="000F0FE2"/>
    <w:rsid w:val="00105499"/>
    <w:rsid w:val="001307BD"/>
    <w:rsid w:val="001466C8"/>
    <w:rsid w:val="00150E8F"/>
    <w:rsid w:val="00174ABB"/>
    <w:rsid w:val="00184339"/>
    <w:rsid w:val="00187CF8"/>
    <w:rsid w:val="00196DD5"/>
    <w:rsid w:val="00197EB2"/>
    <w:rsid w:val="001A7EDF"/>
    <w:rsid w:val="001B34A6"/>
    <w:rsid w:val="001B3E1C"/>
    <w:rsid w:val="001C0CEC"/>
    <w:rsid w:val="001C46DF"/>
    <w:rsid w:val="001D3C8D"/>
    <w:rsid w:val="001D42E2"/>
    <w:rsid w:val="001E009A"/>
    <w:rsid w:val="001E2D1A"/>
    <w:rsid w:val="001E65A8"/>
    <w:rsid w:val="001E794F"/>
    <w:rsid w:val="001F1F08"/>
    <w:rsid w:val="001F1FCE"/>
    <w:rsid w:val="001F31E9"/>
    <w:rsid w:val="00200B1D"/>
    <w:rsid w:val="002030D1"/>
    <w:rsid w:val="00227F25"/>
    <w:rsid w:val="0024033A"/>
    <w:rsid w:val="002434A3"/>
    <w:rsid w:val="002556E0"/>
    <w:rsid w:val="002610C7"/>
    <w:rsid w:val="00262E54"/>
    <w:rsid w:val="00285C07"/>
    <w:rsid w:val="002A25B3"/>
    <w:rsid w:val="002A51AE"/>
    <w:rsid w:val="002B41FC"/>
    <w:rsid w:val="002B5B62"/>
    <w:rsid w:val="002C4992"/>
    <w:rsid w:val="002C4F34"/>
    <w:rsid w:val="002C6D27"/>
    <w:rsid w:val="002D2C14"/>
    <w:rsid w:val="002E4A84"/>
    <w:rsid w:val="002F02F0"/>
    <w:rsid w:val="002F15B5"/>
    <w:rsid w:val="002F5944"/>
    <w:rsid w:val="00323851"/>
    <w:rsid w:val="00327B5A"/>
    <w:rsid w:val="00327FB8"/>
    <w:rsid w:val="003365A7"/>
    <w:rsid w:val="00336CC2"/>
    <w:rsid w:val="0034114C"/>
    <w:rsid w:val="003517E5"/>
    <w:rsid w:val="00360119"/>
    <w:rsid w:val="00372883"/>
    <w:rsid w:val="003805BA"/>
    <w:rsid w:val="00390D3A"/>
    <w:rsid w:val="003A3DF7"/>
    <w:rsid w:val="003A7B2C"/>
    <w:rsid w:val="003C56D6"/>
    <w:rsid w:val="003D2727"/>
    <w:rsid w:val="003F7AA1"/>
    <w:rsid w:val="00400CA4"/>
    <w:rsid w:val="00404D6A"/>
    <w:rsid w:val="00412686"/>
    <w:rsid w:val="00422549"/>
    <w:rsid w:val="004231F4"/>
    <w:rsid w:val="00423762"/>
    <w:rsid w:val="00434D5A"/>
    <w:rsid w:val="00434E47"/>
    <w:rsid w:val="0044234B"/>
    <w:rsid w:val="00450F00"/>
    <w:rsid w:val="00451DD9"/>
    <w:rsid w:val="004538B9"/>
    <w:rsid w:val="004542A3"/>
    <w:rsid w:val="00457E21"/>
    <w:rsid w:val="004625C7"/>
    <w:rsid w:val="00476466"/>
    <w:rsid w:val="0047758A"/>
    <w:rsid w:val="0048099C"/>
    <w:rsid w:val="00494207"/>
    <w:rsid w:val="00494E61"/>
    <w:rsid w:val="0049625D"/>
    <w:rsid w:val="004A6034"/>
    <w:rsid w:val="004B2D20"/>
    <w:rsid w:val="004B77E4"/>
    <w:rsid w:val="004C4574"/>
    <w:rsid w:val="004D4ABC"/>
    <w:rsid w:val="004D792D"/>
    <w:rsid w:val="004F6623"/>
    <w:rsid w:val="004F79E7"/>
    <w:rsid w:val="00500DB2"/>
    <w:rsid w:val="00504F1C"/>
    <w:rsid w:val="00505274"/>
    <w:rsid w:val="005204AA"/>
    <w:rsid w:val="00522B99"/>
    <w:rsid w:val="00526044"/>
    <w:rsid w:val="00544350"/>
    <w:rsid w:val="00544D90"/>
    <w:rsid w:val="005466F2"/>
    <w:rsid w:val="005477A0"/>
    <w:rsid w:val="005518F4"/>
    <w:rsid w:val="00557F13"/>
    <w:rsid w:val="0058040C"/>
    <w:rsid w:val="00580CE1"/>
    <w:rsid w:val="005944F2"/>
    <w:rsid w:val="00596E61"/>
    <w:rsid w:val="005A342A"/>
    <w:rsid w:val="005A7238"/>
    <w:rsid w:val="005B5CD9"/>
    <w:rsid w:val="005C072C"/>
    <w:rsid w:val="005D2A29"/>
    <w:rsid w:val="005D2CA1"/>
    <w:rsid w:val="005D4050"/>
    <w:rsid w:val="005D548B"/>
    <w:rsid w:val="005D5E15"/>
    <w:rsid w:val="005F0F40"/>
    <w:rsid w:val="005F4B3B"/>
    <w:rsid w:val="00605D32"/>
    <w:rsid w:val="006216E8"/>
    <w:rsid w:val="00621FE9"/>
    <w:rsid w:val="00626A69"/>
    <w:rsid w:val="00633833"/>
    <w:rsid w:val="00635A80"/>
    <w:rsid w:val="00637996"/>
    <w:rsid w:val="00652933"/>
    <w:rsid w:val="0067187F"/>
    <w:rsid w:val="00684D87"/>
    <w:rsid w:val="00685B83"/>
    <w:rsid w:val="006924B0"/>
    <w:rsid w:val="006C22D4"/>
    <w:rsid w:val="006D1C14"/>
    <w:rsid w:val="006E1EC7"/>
    <w:rsid w:val="0070138F"/>
    <w:rsid w:val="007062BD"/>
    <w:rsid w:val="00713EBD"/>
    <w:rsid w:val="00716109"/>
    <w:rsid w:val="0072593F"/>
    <w:rsid w:val="0073263E"/>
    <w:rsid w:val="0074351A"/>
    <w:rsid w:val="007630DC"/>
    <w:rsid w:val="00776CE8"/>
    <w:rsid w:val="00776DA8"/>
    <w:rsid w:val="0078395E"/>
    <w:rsid w:val="00784A6F"/>
    <w:rsid w:val="0078679A"/>
    <w:rsid w:val="007958B4"/>
    <w:rsid w:val="007A30CC"/>
    <w:rsid w:val="007A4B8E"/>
    <w:rsid w:val="007A61C4"/>
    <w:rsid w:val="007B0121"/>
    <w:rsid w:val="007B5E75"/>
    <w:rsid w:val="007B6665"/>
    <w:rsid w:val="007B683C"/>
    <w:rsid w:val="007D0279"/>
    <w:rsid w:val="007E3855"/>
    <w:rsid w:val="007F17F4"/>
    <w:rsid w:val="007F2CF8"/>
    <w:rsid w:val="007F4F3C"/>
    <w:rsid w:val="008002B9"/>
    <w:rsid w:val="00805D6D"/>
    <w:rsid w:val="00807AD1"/>
    <w:rsid w:val="00810397"/>
    <w:rsid w:val="008357DD"/>
    <w:rsid w:val="00841F43"/>
    <w:rsid w:val="008464F9"/>
    <w:rsid w:val="00852244"/>
    <w:rsid w:val="00857F75"/>
    <w:rsid w:val="00870140"/>
    <w:rsid w:val="008717C7"/>
    <w:rsid w:val="0087534E"/>
    <w:rsid w:val="00883378"/>
    <w:rsid w:val="008852A1"/>
    <w:rsid w:val="00887FBF"/>
    <w:rsid w:val="008B22F9"/>
    <w:rsid w:val="008B7E10"/>
    <w:rsid w:val="008C524F"/>
    <w:rsid w:val="008D686D"/>
    <w:rsid w:val="008D7E29"/>
    <w:rsid w:val="008E2F9A"/>
    <w:rsid w:val="008E4198"/>
    <w:rsid w:val="008E7CCD"/>
    <w:rsid w:val="008F46E6"/>
    <w:rsid w:val="00916DCC"/>
    <w:rsid w:val="00931697"/>
    <w:rsid w:val="00937F0A"/>
    <w:rsid w:val="00953D3C"/>
    <w:rsid w:val="00954E72"/>
    <w:rsid w:val="0096788D"/>
    <w:rsid w:val="0097798D"/>
    <w:rsid w:val="00984EC0"/>
    <w:rsid w:val="0099158B"/>
    <w:rsid w:val="009917EE"/>
    <w:rsid w:val="00997F38"/>
    <w:rsid w:val="009A3253"/>
    <w:rsid w:val="009B0E88"/>
    <w:rsid w:val="009C214C"/>
    <w:rsid w:val="009C5815"/>
    <w:rsid w:val="009D29A2"/>
    <w:rsid w:val="009E3923"/>
    <w:rsid w:val="009F51B0"/>
    <w:rsid w:val="00A02B8B"/>
    <w:rsid w:val="00A07775"/>
    <w:rsid w:val="00A14B6F"/>
    <w:rsid w:val="00A205B2"/>
    <w:rsid w:val="00A260DF"/>
    <w:rsid w:val="00A55210"/>
    <w:rsid w:val="00A6066A"/>
    <w:rsid w:val="00A63B3E"/>
    <w:rsid w:val="00A73C9E"/>
    <w:rsid w:val="00A74694"/>
    <w:rsid w:val="00A75931"/>
    <w:rsid w:val="00A8735D"/>
    <w:rsid w:val="00A94219"/>
    <w:rsid w:val="00A97571"/>
    <w:rsid w:val="00AA5BF7"/>
    <w:rsid w:val="00AC53DC"/>
    <w:rsid w:val="00AF781D"/>
    <w:rsid w:val="00AF7F6D"/>
    <w:rsid w:val="00B156E5"/>
    <w:rsid w:val="00B2307B"/>
    <w:rsid w:val="00B37D54"/>
    <w:rsid w:val="00B438C1"/>
    <w:rsid w:val="00B51CF6"/>
    <w:rsid w:val="00B54643"/>
    <w:rsid w:val="00B607DB"/>
    <w:rsid w:val="00B66C1A"/>
    <w:rsid w:val="00B73F1C"/>
    <w:rsid w:val="00B76F63"/>
    <w:rsid w:val="00B82757"/>
    <w:rsid w:val="00B85D47"/>
    <w:rsid w:val="00B9042C"/>
    <w:rsid w:val="00B93941"/>
    <w:rsid w:val="00BA125F"/>
    <w:rsid w:val="00BA5057"/>
    <w:rsid w:val="00BA6B5E"/>
    <w:rsid w:val="00BB31B1"/>
    <w:rsid w:val="00BB4030"/>
    <w:rsid w:val="00BD4CCD"/>
    <w:rsid w:val="00BE7286"/>
    <w:rsid w:val="00BF40D8"/>
    <w:rsid w:val="00C022FD"/>
    <w:rsid w:val="00C05CE5"/>
    <w:rsid w:val="00C1444D"/>
    <w:rsid w:val="00C3213C"/>
    <w:rsid w:val="00C412E9"/>
    <w:rsid w:val="00C45EBF"/>
    <w:rsid w:val="00C46B8D"/>
    <w:rsid w:val="00C548F6"/>
    <w:rsid w:val="00C64D7C"/>
    <w:rsid w:val="00C72194"/>
    <w:rsid w:val="00C81B8B"/>
    <w:rsid w:val="00C8582E"/>
    <w:rsid w:val="00C9118B"/>
    <w:rsid w:val="00CA0C64"/>
    <w:rsid w:val="00CB4983"/>
    <w:rsid w:val="00CB56FF"/>
    <w:rsid w:val="00CB5796"/>
    <w:rsid w:val="00CC0C7F"/>
    <w:rsid w:val="00CC39CA"/>
    <w:rsid w:val="00CF4E88"/>
    <w:rsid w:val="00D016E0"/>
    <w:rsid w:val="00D0192B"/>
    <w:rsid w:val="00D063D3"/>
    <w:rsid w:val="00D22490"/>
    <w:rsid w:val="00D30ABA"/>
    <w:rsid w:val="00D35A3C"/>
    <w:rsid w:val="00D36ADF"/>
    <w:rsid w:val="00D54BD7"/>
    <w:rsid w:val="00D54F99"/>
    <w:rsid w:val="00D61652"/>
    <w:rsid w:val="00D635AD"/>
    <w:rsid w:val="00D7070C"/>
    <w:rsid w:val="00D75569"/>
    <w:rsid w:val="00D91F52"/>
    <w:rsid w:val="00D95B38"/>
    <w:rsid w:val="00DA0C75"/>
    <w:rsid w:val="00DA71C4"/>
    <w:rsid w:val="00DB3074"/>
    <w:rsid w:val="00DC3ADB"/>
    <w:rsid w:val="00DC70CF"/>
    <w:rsid w:val="00DD0B73"/>
    <w:rsid w:val="00DF28FC"/>
    <w:rsid w:val="00DF2C46"/>
    <w:rsid w:val="00DF72DE"/>
    <w:rsid w:val="00DF7431"/>
    <w:rsid w:val="00E042BD"/>
    <w:rsid w:val="00E102A6"/>
    <w:rsid w:val="00E105D1"/>
    <w:rsid w:val="00E22A1A"/>
    <w:rsid w:val="00E52D1A"/>
    <w:rsid w:val="00E56F66"/>
    <w:rsid w:val="00E616B9"/>
    <w:rsid w:val="00E625F4"/>
    <w:rsid w:val="00E87BE9"/>
    <w:rsid w:val="00EB6D1C"/>
    <w:rsid w:val="00ED18BC"/>
    <w:rsid w:val="00EF5A0E"/>
    <w:rsid w:val="00EF69AE"/>
    <w:rsid w:val="00F03B27"/>
    <w:rsid w:val="00F10C83"/>
    <w:rsid w:val="00F10C97"/>
    <w:rsid w:val="00F11986"/>
    <w:rsid w:val="00F2241A"/>
    <w:rsid w:val="00F264E3"/>
    <w:rsid w:val="00F33AA0"/>
    <w:rsid w:val="00F36B89"/>
    <w:rsid w:val="00F3734C"/>
    <w:rsid w:val="00F406E7"/>
    <w:rsid w:val="00F40C91"/>
    <w:rsid w:val="00F45CEF"/>
    <w:rsid w:val="00F4696B"/>
    <w:rsid w:val="00F47395"/>
    <w:rsid w:val="00F5130A"/>
    <w:rsid w:val="00F64D72"/>
    <w:rsid w:val="00F73C6B"/>
    <w:rsid w:val="00F73FD6"/>
    <w:rsid w:val="00F75CA3"/>
    <w:rsid w:val="00F77C6E"/>
    <w:rsid w:val="00F84945"/>
    <w:rsid w:val="00F85C07"/>
    <w:rsid w:val="00F9077C"/>
    <w:rsid w:val="00F93311"/>
    <w:rsid w:val="00F95879"/>
    <w:rsid w:val="00FB1E93"/>
    <w:rsid w:val="00FC442E"/>
    <w:rsid w:val="00FD5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6C5524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5" w:unhideWhenUsed="1" w:qFormat="1"/>
    <w:lsdException w:name="heading 4" w:semiHidden="1" w:uiPriority="5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semiHidden="1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9" w:unhideWhenUsed="1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030D1"/>
    <w:rPr>
      <w:kern w:val="20"/>
    </w:rPr>
  </w:style>
  <w:style w:type="paragraph" w:styleId="Heading1">
    <w:name w:val="heading 1"/>
    <w:basedOn w:val="Normal"/>
    <w:link w:val="Heading1Char"/>
    <w:uiPriority w:val="5"/>
    <w:qFormat/>
    <w:rsid w:val="002D2C14"/>
    <w:pPr>
      <w:pageBreakBefore/>
      <w:spacing w:before="0" w:after="360" w:line="240" w:lineRule="auto"/>
      <w:outlineLvl w:val="0"/>
    </w:pPr>
    <w:rPr>
      <w:sz w:val="36"/>
    </w:rPr>
  </w:style>
  <w:style w:type="paragraph" w:styleId="Heading2">
    <w:name w:val="heading 2"/>
    <w:basedOn w:val="Normal"/>
    <w:link w:val="Heading2Char"/>
    <w:uiPriority w:val="5"/>
    <w:qFormat/>
    <w:rsid w:val="00F77C6E"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</w:rPr>
  </w:style>
  <w:style w:type="paragraph" w:styleId="Heading3">
    <w:name w:val="heading 3"/>
    <w:basedOn w:val="Normal"/>
    <w:link w:val="Heading3Char"/>
    <w:uiPriority w:val="5"/>
    <w:semiHidden/>
    <w:unhideWhenUsed/>
    <w:qFormat/>
    <w:rsid w:val="002D2C14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394B5A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5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Heading6">
    <w:name w:val="heading 6"/>
    <w:basedOn w:val="Normal"/>
    <w:next w:val="Normal"/>
    <w:link w:val="Heading6Char"/>
    <w:uiPriority w:val="5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Heading7">
    <w:name w:val="heading 7"/>
    <w:basedOn w:val="Normal"/>
    <w:next w:val="Normal"/>
    <w:link w:val="Heading7Char"/>
    <w:uiPriority w:val="5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5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5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6924B0"/>
    <w:pPr>
      <w:pBdr>
        <w:top w:val="single" w:sz="2" w:space="1" w:color="7E97AD" w:themeColor="accent1"/>
        <w:left w:val="single" w:sz="2" w:space="4" w:color="7E97AD" w:themeColor="accent1"/>
        <w:bottom w:val="single" w:sz="2" w:space="1" w:color="7E97AD" w:themeColor="accent1"/>
        <w:right w:val="single" w:sz="2" w:space="4" w:color="7E97AD" w:themeColor="accent1"/>
      </w:pBdr>
      <w:shd w:val="clear" w:color="auto" w:fill="7E97AD" w:themeFill="accent1"/>
      <w:spacing w:after="0" w:line="240" w:lineRule="auto"/>
    </w:pPr>
    <w:rPr>
      <w:rFonts w:asciiTheme="majorHAnsi" w:hAnsiTheme="majorHAnsi"/>
      <w:caps/>
      <w:color w:val="FFFFFF" w:themeColor="background1"/>
      <w:sz w:val="40"/>
    </w:rPr>
  </w:style>
  <w:style w:type="character" w:customStyle="1" w:styleId="HeaderChar">
    <w:name w:val="Header Char"/>
    <w:basedOn w:val="DefaultParagraphFont"/>
    <w:link w:val="Header"/>
    <w:uiPriority w:val="99"/>
    <w:rsid w:val="006924B0"/>
    <w:rPr>
      <w:rFonts w:asciiTheme="majorHAnsi" w:hAnsiTheme="majorHAnsi"/>
      <w:caps/>
      <w:color w:val="FFFFFF" w:themeColor="background1"/>
      <w:kern w:val="20"/>
      <w:sz w:val="40"/>
      <w:shd w:val="clear" w:color="auto" w:fill="7E97AD" w:themeFill="accent1"/>
    </w:rPr>
  </w:style>
  <w:style w:type="paragraph" w:styleId="Footer">
    <w:name w:val="footer"/>
    <w:basedOn w:val="Normal"/>
    <w:link w:val="FooterChar"/>
    <w:uiPriority w:val="99"/>
    <w:rsid w:val="006924B0"/>
    <w:pPr>
      <w:pBdr>
        <w:top w:val="single" w:sz="4" w:space="6" w:color="B1C0CD" w:themeColor="accent1" w:themeTint="99"/>
        <w:left w:val="single" w:sz="4" w:space="20" w:color="FFFFFF" w:themeColor="background1"/>
        <w:right w:val="single" w:sz="2" w:space="20" w:color="FFFFFF" w:themeColor="background1"/>
      </w:pBd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24B0"/>
    <w:rPr>
      <w:kern w:val="20"/>
    </w:rPr>
  </w:style>
  <w:style w:type="table" w:styleId="TableGrid">
    <w:name w:val="Table Grid"/>
    <w:basedOn w:val="TableNormal"/>
    <w:uiPriority w:val="59"/>
    <w:rsid w:val="0067187F"/>
    <w:pPr>
      <w:spacing w:after="0" w:line="240" w:lineRule="auto"/>
    </w:pPr>
    <w:tblPr>
      <w:tblBorders>
        <w:lef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pPr>
        <w:wordWrap/>
        <w:spacing w:beforeLines="0" w:before="0" w:beforeAutospacing="0" w:afterLines="0" w:after="0" w:afterAutospacing="0"/>
        <w:ind w:leftChars="0" w:left="144" w:rightChars="0" w:right="144"/>
        <w:jc w:val="left"/>
        <w:outlineLvl w:val="9"/>
      </w:pPr>
      <w:rPr>
        <w:rFonts w:asciiTheme="majorHAnsi" w:hAnsiTheme="majorHAnsi"/>
        <w:b w:val="0"/>
        <w:i w:val="0"/>
        <w:caps/>
        <w:smallCaps w:val="0"/>
        <w:color w:val="FFFFFF" w:themeColor="background1"/>
        <w:sz w:val="24"/>
      </w:rPr>
      <w:tblPr/>
      <w:tcPr>
        <w:tcBorders>
          <w:top w:val="nil"/>
          <w:left w:val="single" w:sz="4" w:space="0" w:color="FFFFFF" w:themeColor="background1"/>
          <w:bottom w:val="nil"/>
          <w:right w:val="nil"/>
          <w:insideH w:val="nil"/>
          <w:insideV w:val="single" w:sz="4" w:space="0" w:color="FFFFFF" w:themeColor="background1"/>
          <w:tl2br w:val="nil"/>
          <w:tr2bl w:val="nil"/>
        </w:tcBorders>
        <w:shd w:val="clear" w:color="auto" w:fill="7E97AD" w:themeFill="accent1"/>
      </w:tcPr>
    </w:tblStylePr>
  </w:style>
  <w:style w:type="paragraph" w:styleId="NoSpacing">
    <w:name w:val="No Spacing"/>
    <w:link w:val="NoSpacingChar"/>
    <w:uiPriority w:val="11"/>
    <w:qFormat/>
    <w:rsid w:val="006216E8"/>
    <w:pPr>
      <w:spacing w:before="0"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customStyle="1" w:styleId="Heading1Char">
    <w:name w:val="Heading 1 Char"/>
    <w:basedOn w:val="DefaultParagraphFont"/>
    <w:link w:val="Heading1"/>
    <w:uiPriority w:val="5"/>
    <w:rsid w:val="002D2C14"/>
    <w:rPr>
      <w:kern w:val="20"/>
      <w:sz w:val="36"/>
    </w:rPr>
  </w:style>
  <w:style w:type="character" w:customStyle="1" w:styleId="Heading2Char">
    <w:name w:val="Heading 2 Char"/>
    <w:basedOn w:val="DefaultParagraphFont"/>
    <w:link w:val="Heading2"/>
    <w:uiPriority w:val="5"/>
    <w:rsid w:val="00F77C6E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PlainTable1">
    <w:name w:val="Plain Table 1"/>
    <w:basedOn w:val="TableNormal"/>
    <w:uiPriority w:val="40"/>
    <w:rsid w:val="00C64D7C"/>
    <w:pPr>
      <w:spacing w:after="0" w:line="240" w:lineRule="auto"/>
    </w:pPr>
    <w:tblPr>
      <w:tblStyleRowBandSize w:val="1"/>
      <w:tblStyleColBandSize w:val="1"/>
    </w:tblPr>
    <w:tcPr>
      <w:shd w:val="clear" w:color="auto" w:fill="auto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</w:rPr>
  </w:style>
  <w:style w:type="character" w:styleId="BookTitle">
    <w:name w:val="Book Title"/>
    <w:basedOn w:val="DefaultParagraphFont"/>
    <w:uiPriority w:val="33"/>
    <w:semiHidden/>
    <w:unhideWhenUsed/>
    <w:rsid w:val="006924B0"/>
    <w:rPr>
      <w:b/>
      <w:bCs/>
      <w:caps w:val="0"/>
      <w:smallCap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</w:r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Date">
    <w:name w:val="Date"/>
    <w:basedOn w:val="Normal"/>
    <w:link w:val="DateChar"/>
    <w:uiPriority w:val="7"/>
    <w:qFormat/>
  </w:style>
  <w:style w:type="character" w:customStyle="1" w:styleId="DateChar">
    <w:name w:val="Date Char"/>
    <w:basedOn w:val="DefaultParagraphFont"/>
    <w:link w:val="Date"/>
    <w:uiPriority w:val="7"/>
    <w:rsid w:val="008717C7"/>
    <w:rPr>
      <w:kern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Tahoma" w:hAnsi="Tahoma" w:cs="Tahoma"/>
      <w:sz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character" w:styleId="Emphasis">
    <w:name w:val="Emphasis"/>
    <w:basedOn w:val="DefaultParagraphFont"/>
    <w:uiPriority w:val="20"/>
    <w:semiHidden/>
    <w:unhideWhenUsed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EnvelopeReturn">
    <w:name w:val="envelope return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696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</w:rPr>
  </w:style>
  <w:style w:type="character" w:customStyle="1" w:styleId="Heading5Char">
    <w:name w:val="Heading 5 Char"/>
    <w:basedOn w:val="DefaultParagraphFont"/>
    <w:link w:val="Heading5"/>
    <w:uiPriority w:val="5"/>
    <w:semiHidden/>
    <w:rsid w:val="008717C7"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Heading6Char">
    <w:name w:val="Heading 6 Char"/>
    <w:basedOn w:val="DefaultParagraphFont"/>
    <w:link w:val="Heading6"/>
    <w:uiPriority w:val="5"/>
    <w:semiHidden/>
    <w:rsid w:val="008717C7"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Heading7Char">
    <w:name w:val="Heading 7 Char"/>
    <w:basedOn w:val="DefaultParagraphFont"/>
    <w:link w:val="Heading7"/>
    <w:uiPriority w:val="5"/>
    <w:semiHidden/>
    <w:rsid w:val="008717C7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Heading8Char">
    <w:name w:val="Heading 8 Char"/>
    <w:basedOn w:val="DefaultParagraphFont"/>
    <w:link w:val="Heading8"/>
    <w:uiPriority w:val="5"/>
    <w:semiHidden/>
    <w:rsid w:val="008717C7"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Heading9Char">
    <w:name w:val="Heading 9 Char"/>
    <w:basedOn w:val="DefaultParagraphFont"/>
    <w:link w:val="Heading9"/>
    <w:uiPriority w:val="5"/>
    <w:semiHidden/>
    <w:rsid w:val="008717C7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 w:cs="Consolas"/>
      <w:sz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 w:cs="Consolas"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 w:cs="Consolas"/>
      <w:sz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 w:cs="Consolas"/>
      <w:sz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character" w:styleId="Hyperlink">
    <w:name w:val="Hyperlink"/>
    <w:basedOn w:val="DefaultParagraphFont"/>
    <w:uiPriority w:val="99"/>
    <w:rPr>
      <w:color w:val="646464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rPr>
      <w:b/>
      <w:bCs/>
      <w:i/>
      <w:iCs/>
      <w:color w:val="7E97AD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6924B0"/>
    <w:pPr>
      <w:pBdr>
        <w:bottom w:val="single" w:sz="4" w:space="4" w:color="7E97AD" w:themeColor="accent1"/>
      </w:pBdr>
      <w:spacing w:before="200" w:after="280"/>
    </w:pPr>
    <w:rPr>
      <w:b/>
      <w:bCs/>
      <w:i/>
      <w:iCs/>
      <w:color w:val="7E97A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6924B0"/>
    <w:rPr>
      <w:b/>
      <w:bCs/>
      <w:i/>
      <w:iCs/>
      <w:color w:val="7E97AD" w:themeColor="accent1"/>
      <w:kern w:val="20"/>
    </w:rPr>
  </w:style>
  <w:style w:type="character" w:styleId="IntenseReference">
    <w:name w:val="Intense Reference"/>
    <w:basedOn w:val="DefaultParagraphFont"/>
    <w:uiPriority w:val="32"/>
    <w:semiHidden/>
    <w:unhideWhenUsed/>
    <w:rsid w:val="006924B0"/>
    <w:rPr>
      <w:b/>
      <w:bCs/>
      <w:caps w:val="0"/>
      <w:smallCaps/>
      <w:color w:val="CC8E60" w:themeColor="accent2"/>
      <w:spacing w:val="0"/>
      <w:u w:val="single"/>
    </w:r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">
    <w:name w:val="List Bullet"/>
    <w:basedOn w:val="Normal"/>
    <w:uiPriority w:val="8"/>
    <w:qFormat/>
    <w:pPr>
      <w:numPr>
        <w:numId w:val="25"/>
      </w:numPr>
      <w:spacing w:after="40"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">
    <w:name w:val="List Number"/>
    <w:basedOn w:val="Normal"/>
    <w:uiPriority w:val="10"/>
    <w:qFormat/>
    <w:rsid w:val="0058040C"/>
    <w:pPr>
      <w:numPr>
        <w:ilvl w:val="1"/>
        <w:numId w:val="24"/>
      </w:numPr>
      <w:tabs>
        <w:tab w:val="left" w:pos="432"/>
      </w:tabs>
      <w:contextualSpacing/>
    </w:pPr>
  </w:style>
  <w:style w:type="paragraph" w:styleId="ListParagraph">
    <w:name w:val="List Paragraph"/>
    <w:basedOn w:val="Normal"/>
    <w:uiPriority w:val="34"/>
    <w:unhideWhenUsed/>
    <w:pPr>
      <w:ind w:left="72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</w:r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</w:r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6"/>
    <w:qFormat/>
    <w:rsid w:val="002D2C14"/>
    <w:pPr>
      <w:spacing w:before="720" w:after="0" w:line="312" w:lineRule="auto"/>
      <w:contextualSpacing/>
    </w:pPr>
  </w:style>
  <w:style w:type="character" w:customStyle="1" w:styleId="SignatureChar">
    <w:name w:val="Signature Char"/>
    <w:basedOn w:val="DefaultParagraphFont"/>
    <w:link w:val="Signature"/>
    <w:uiPriority w:val="6"/>
    <w:rsid w:val="002D2C14"/>
    <w:rPr>
      <w:kern w:val="20"/>
    </w:rPr>
  </w:style>
  <w:style w:type="character" w:styleId="Strong">
    <w:name w:val="Strong"/>
    <w:basedOn w:val="DefaultParagraphFont"/>
    <w:uiPriority w:val="12"/>
    <w:qFormat/>
    <w:rPr>
      <w:b/>
      <w:bCs/>
    </w:rPr>
  </w:style>
  <w:style w:type="paragraph" w:styleId="Subtitle">
    <w:name w:val="Subtitle"/>
    <w:basedOn w:val="Normal"/>
    <w:link w:val="SubtitleChar"/>
    <w:uiPriority w:val="2"/>
    <w:qFormat/>
    <w:rsid w:val="001C0CEC"/>
    <w:pPr>
      <w:numPr>
        <w:ilvl w:val="1"/>
      </w:numPr>
      <w:ind w:left="432" w:right="1080"/>
      <w:contextualSpacing/>
    </w:pPr>
    <w:rPr>
      <w:rFonts w:asciiTheme="majorHAnsi" w:eastAsiaTheme="majorEastAsia" w:hAnsiTheme="majorHAnsi" w:cstheme="majorBidi"/>
      <w:b/>
      <w:caps/>
      <w:color w:val="7E97AD" w:themeColor="accent1"/>
      <w:sz w:val="56"/>
    </w:rPr>
  </w:style>
  <w:style w:type="character" w:customStyle="1" w:styleId="SubtitleChar">
    <w:name w:val="Subtitle Char"/>
    <w:basedOn w:val="DefaultParagraphFont"/>
    <w:link w:val="Subtitle"/>
    <w:uiPriority w:val="2"/>
    <w:rsid w:val="001C0CEC"/>
    <w:rPr>
      <w:rFonts w:asciiTheme="majorHAnsi" w:eastAsiaTheme="majorEastAsia" w:hAnsiTheme="majorHAnsi" w:cstheme="majorBidi"/>
      <w:b/>
      <w:caps/>
      <w:color w:val="7E97AD" w:themeColor="accent1"/>
      <w:kern w:val="20"/>
      <w:sz w:val="56"/>
    </w:rPr>
  </w:style>
  <w:style w:type="character" w:styleId="SubtleEmphasis">
    <w:name w:val="Subtle Emphasis"/>
    <w:basedOn w:val="DefaultParagraphFont"/>
    <w:uiPriority w:val="19"/>
    <w:semiHidden/>
    <w:unhideWhenUsed/>
    <w:rPr>
      <w:i/>
      <w:iCs/>
      <w:color w:val="808080" w:themeColor="text1" w:themeTint="7F"/>
    </w:rPr>
  </w:style>
  <w:style w:type="character" w:styleId="SubtleReference">
    <w:name w:val="Subtle Reference"/>
    <w:basedOn w:val="DefaultParagraphFont"/>
    <w:uiPriority w:val="31"/>
    <w:semiHidden/>
    <w:unhideWhenUsed/>
    <w:rPr>
      <w:smallCaps/>
      <w:color w:val="CC8E60" w:themeColor="accent2"/>
      <w:u w:val="single"/>
    </w:rPr>
  </w:style>
  <w:style w:type="table" w:styleId="Table3Deffects1">
    <w:name w:val="Table 3D effects 1"/>
    <w:basedOn w:val="TableNormal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link w:val="TitleChar"/>
    <w:uiPriority w:val="1"/>
    <w:qFormat/>
    <w:rsid w:val="001C0CEC"/>
    <w:pPr>
      <w:pBdr>
        <w:top w:val="single" w:sz="4" w:space="16" w:color="7E97AD" w:themeColor="accent1"/>
        <w:left w:val="single" w:sz="4" w:space="20" w:color="7E97AD" w:themeColor="accent1"/>
        <w:bottom w:val="single" w:sz="4" w:space="16" w:color="7E97AD" w:themeColor="accent1"/>
        <w:right w:val="single" w:sz="4" w:space="20" w:color="7E97AD" w:themeColor="accent1"/>
      </w:pBdr>
      <w:shd w:val="clear" w:color="auto" w:fill="7E97AD" w:themeFill="accent1"/>
      <w:spacing w:before="1080" w:after="240" w:line="204" w:lineRule="auto"/>
      <w:ind w:left="432" w:right="432"/>
      <w:contextualSpacing/>
    </w:pPr>
    <w:rPr>
      <w:rFonts w:asciiTheme="majorHAnsi" w:eastAsiaTheme="majorEastAsia" w:hAnsiTheme="majorHAnsi" w:cstheme="majorBidi"/>
      <w:b/>
      <w:caps/>
      <w:color w:val="FFFFFF" w:themeColor="background1"/>
      <w:kern w:val="28"/>
      <w:sz w:val="72"/>
    </w:rPr>
  </w:style>
  <w:style w:type="character" w:customStyle="1" w:styleId="TitleChar">
    <w:name w:val="Title Char"/>
    <w:basedOn w:val="DefaultParagraphFont"/>
    <w:link w:val="Title"/>
    <w:uiPriority w:val="1"/>
    <w:rsid w:val="001C0CEC"/>
    <w:rPr>
      <w:rFonts w:asciiTheme="majorHAnsi" w:eastAsiaTheme="majorEastAsia" w:hAnsiTheme="majorHAnsi" w:cstheme="majorBidi"/>
      <w:b/>
      <w:caps/>
      <w:color w:val="FFFFFF" w:themeColor="background1"/>
      <w:kern w:val="28"/>
      <w:sz w:val="72"/>
      <w:shd w:val="clear" w:color="auto" w:fill="7E97AD" w:themeFill="accent1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TOC1">
    <w:name w:val="toc 1"/>
    <w:basedOn w:val="Normal"/>
    <w:next w:val="Heading1"/>
    <w:autoRedefine/>
    <w:uiPriority w:val="39"/>
    <w:pPr>
      <w:spacing w:before="120" w:after="0"/>
    </w:pPr>
    <w:rPr>
      <w:b/>
      <w:bCs/>
      <w:sz w:val="24"/>
      <w:szCs w:val="24"/>
    </w:rPr>
  </w:style>
  <w:style w:type="paragraph" w:styleId="TOC2">
    <w:name w:val="toc 2"/>
    <w:basedOn w:val="Normal"/>
    <w:next w:val="Heading2"/>
    <w:autoRedefine/>
    <w:uiPriority w:val="39"/>
    <w:pPr>
      <w:spacing w:before="0"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4"/>
    <w:semiHidden/>
    <w:unhideWhenUsed/>
    <w:pPr>
      <w:spacing w:before="0" w:after="0"/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before="0" w:after="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before="0" w:after="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before="0" w:after="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before="0" w:after="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before="0" w:after="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before="0" w:after="0"/>
      <w:ind w:left="1600"/>
    </w:pPr>
  </w:style>
  <w:style w:type="paragraph" w:styleId="TOCHeading">
    <w:name w:val="TOC Heading"/>
    <w:basedOn w:val="Heading1"/>
    <w:uiPriority w:val="39"/>
    <w:qFormat/>
    <w:rsid w:val="002D2C1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1"/>
    <w:rsid w:val="006216E8"/>
  </w:style>
  <w:style w:type="paragraph" w:customStyle="1" w:styleId="TableHeading">
    <w:name w:val="Table Heading"/>
    <w:basedOn w:val="Normal"/>
    <w:uiPriority w:val="9"/>
    <w:qFormat/>
    <w:rsid w:val="004B2D20"/>
    <w:pPr>
      <w:keepNext/>
      <w:pBdr>
        <w:top w:val="single" w:sz="4" w:space="1" w:color="7E97AD" w:themeColor="accent1"/>
        <w:left w:val="single" w:sz="4" w:space="5" w:color="7E97AD" w:themeColor="accent1"/>
        <w:bottom w:val="single" w:sz="4" w:space="2" w:color="7E97AD" w:themeColor="accent1"/>
        <w:right w:val="single" w:sz="4" w:space="5" w:color="7E97AD" w:themeColor="accent1"/>
      </w:pBdr>
      <w:shd w:val="clear" w:color="auto" w:fill="7E97AD" w:themeFill="accent1"/>
      <w:spacing w:before="0" w:after="0" w:line="240" w:lineRule="auto"/>
      <w:ind w:left="115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CompanyInfo">
    <w:name w:val="Company Info"/>
    <w:basedOn w:val="Normal"/>
    <w:uiPriority w:val="14"/>
    <w:qFormat/>
    <w:pPr>
      <w:spacing w:after="40"/>
    </w:pPr>
  </w:style>
  <w:style w:type="table" w:customStyle="1" w:styleId="FinancialTable">
    <w:name w:val="Financial Table"/>
    <w:basedOn w:val="TableNormal"/>
    <w:uiPriority w:val="99"/>
    <w:rsid w:val="001E2D1A"/>
    <w:pPr>
      <w:spacing w:after="0" w:line="240" w:lineRule="auto"/>
      <w:ind w:left="144" w:right="144"/>
      <w:jc w:val="right"/>
    </w:pPr>
    <w:tblPr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7E97AD" w:themeColor="accent1"/>
        <w:sz w:val="22"/>
      </w:rPr>
      <w:tblPr/>
      <w:trPr>
        <w:cantSplit/>
        <w:tblHeader/>
      </w:trPr>
      <w:tcPr>
        <w:vAlign w:val="bottom"/>
      </w:tcPr>
    </w:tblStylePr>
    <w:tblStylePr w:type="firstCol">
      <w:pPr>
        <w:wordWrap/>
        <w:jc w:val="left"/>
      </w:pPr>
      <w:rPr>
        <w:b w:val="0"/>
        <w:i w:val="0"/>
      </w:rPr>
    </w:tblStylePr>
    <w:tblStylePr w:type="nwCell">
      <w:pPr>
        <w:wordWrap/>
        <w:jc w:val="left"/>
      </w:p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Normal"/>
    <w:uiPriority w:val="3"/>
    <w:qFormat/>
    <w:rsid w:val="001C0CEC"/>
    <w:pPr>
      <w:spacing w:before="360" w:after="0" w:line="240" w:lineRule="auto"/>
      <w:ind w:left="432" w:right="1080"/>
      <w:contextualSpacing/>
    </w:pPr>
    <w:rPr>
      <w:b/>
      <w:i/>
      <w:iCs/>
      <w:color w:val="7F7F7F" w:themeColor="text1" w:themeTint="80"/>
      <w:sz w:val="28"/>
    </w:rPr>
  </w:style>
  <w:style w:type="paragraph" w:customStyle="1" w:styleId="TableText">
    <w:name w:val="Table Text"/>
    <w:basedOn w:val="Normal"/>
    <w:uiPriority w:val="13"/>
    <w:qFormat/>
    <w:pPr>
      <w:spacing w:before="60" w:after="60" w:line="240" w:lineRule="auto"/>
      <w:ind w:left="144" w:right="144"/>
    </w:pPr>
  </w:style>
  <w:style w:type="character" w:customStyle="1" w:styleId="Heading3Char">
    <w:name w:val="Heading 3 Char"/>
    <w:basedOn w:val="DefaultParagraphFont"/>
    <w:link w:val="Heading3"/>
    <w:uiPriority w:val="5"/>
    <w:semiHidden/>
    <w:rsid w:val="002D2C14"/>
    <w:rPr>
      <w:rFonts w:asciiTheme="majorHAnsi" w:eastAsiaTheme="majorEastAsia" w:hAnsiTheme="majorHAnsi" w:cstheme="majorBidi"/>
      <w:color w:val="394B5A" w:themeColor="accent1" w:themeShade="7F"/>
      <w:kern w:val="20"/>
      <w:sz w:val="24"/>
      <w:szCs w:val="24"/>
    </w:rPr>
  </w:style>
  <w:style w:type="paragraph" w:styleId="Quote">
    <w:name w:val="Quote"/>
    <w:basedOn w:val="Normal"/>
    <w:next w:val="Normal"/>
    <w:link w:val="QuoteChar"/>
    <w:uiPriority w:val="9"/>
    <w:semiHidden/>
    <w:unhideWhenUsed/>
    <w:qFormat/>
    <w:rsid w:val="006924B0"/>
    <w:pPr>
      <w:spacing w:before="20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9"/>
    <w:semiHidden/>
    <w:rsid w:val="006924B0"/>
    <w:rPr>
      <w:i/>
      <w:iCs/>
      <w:color w:val="404040" w:themeColor="text1" w:themeTint="BF"/>
      <w:kern w:val="20"/>
    </w:rPr>
  </w:style>
  <w:style w:type="paragraph" w:customStyle="1" w:styleId="p1">
    <w:name w:val="p1"/>
    <w:basedOn w:val="Normal"/>
    <w:rsid w:val="00931697"/>
    <w:pPr>
      <w:shd w:val="clear" w:color="auto" w:fill="000000"/>
      <w:spacing w:before="0" w:after="0" w:line="240" w:lineRule="auto"/>
    </w:pPr>
    <w:rPr>
      <w:rFonts w:ascii="Andale Mono" w:hAnsi="Andale Mono" w:cs="Times New Roman"/>
      <w:color w:val="28FE14"/>
      <w:kern w:val="0"/>
      <w:sz w:val="21"/>
      <w:szCs w:val="21"/>
      <w:lang w:eastAsia="en-US"/>
    </w:rPr>
  </w:style>
  <w:style w:type="character" w:customStyle="1" w:styleId="s1">
    <w:name w:val="s1"/>
    <w:basedOn w:val="DefaultParagraphFont"/>
    <w:rsid w:val="009316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8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2.xml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himanshuchhabra/Library/Containers/com.microsoft.Word/Data/Library/Caches/1033/TM16402648/Annual%20report%20with%20cover%20photo%20(Timeless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46C31510DA4644FA45F78023195D3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DA9C7D-78B2-F543-8EC2-50B6CB7CA9F9}"/>
      </w:docPartPr>
      <w:docPartBody>
        <w:p w:rsidR="003304BD" w:rsidRDefault="003304BD">
          <w:pPr>
            <w:pStyle w:val="446C31510DA4644FA45F78023195D340"/>
          </w:pPr>
          <w:r w:rsidRPr="001C0CEC">
            <w:t>You can add an abstract or other key statement here. An abstract is typically a short summary of the document content.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GｺﾞｼｯｸM"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HG明朝B">
    <w:panose1 w:val="020B0604020202020204"/>
    <w:charset w:val="00"/>
    <w:family w:val="roman"/>
    <w:notTrueType/>
    <w:pitch w:val="default"/>
  </w:font>
  <w:font w:name="Times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29609D"/>
    <w:multiLevelType w:val="multilevel"/>
    <w:tmpl w:val="DE969D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Number"/>
      <w:lvlText w:val="%1.%2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92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1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5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2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52" w:hanging="360"/>
      </w:pPr>
      <w:rPr>
        <w:rFonts w:hint="default"/>
      </w:rPr>
    </w:lvl>
  </w:abstractNum>
  <w:abstractNum w:abstractNumId="1" w15:restartNumberingAfterBreak="0">
    <w:nsid w:val="7E431919"/>
    <w:multiLevelType w:val="multilevel"/>
    <w:tmpl w:val="4E86DA0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04BD"/>
    <w:rsid w:val="003304BD"/>
    <w:rsid w:val="004A0A92"/>
    <w:rsid w:val="00626D16"/>
    <w:rsid w:val="00AE3B86"/>
    <w:rsid w:val="00B82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8" w:unhideWhenUsed="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7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BFB6001BED501429022679B8A7CB2B3">
    <w:name w:val="8BFB6001BED501429022679B8A7CB2B3"/>
  </w:style>
  <w:style w:type="paragraph" w:customStyle="1" w:styleId="7036E22C9ADFBF469B1F16D5FAB86CA3">
    <w:name w:val="7036E22C9ADFBF469B1F16D5FAB86CA3"/>
  </w:style>
  <w:style w:type="paragraph" w:customStyle="1" w:styleId="446C31510DA4644FA45F78023195D340">
    <w:name w:val="446C31510DA4644FA45F78023195D340"/>
  </w:style>
  <w:style w:type="paragraph" w:customStyle="1" w:styleId="0191DF3FC39F264EBA7CEE3E00102E25">
    <w:name w:val="0191DF3FC39F264EBA7CEE3E00102E25"/>
  </w:style>
  <w:style w:type="paragraph" w:customStyle="1" w:styleId="FE5F3068169A5B468E2B6AE2B26BF8FB">
    <w:name w:val="FE5F3068169A5B468E2B6AE2B26BF8FB"/>
  </w:style>
  <w:style w:type="paragraph" w:customStyle="1" w:styleId="6A9BA6313C9C4840A419B54E5139F847">
    <w:name w:val="6A9BA6313C9C4840A419B54E5139F847"/>
  </w:style>
  <w:style w:type="paragraph" w:customStyle="1" w:styleId="9D41CD096251A24D8AA129E01DC81507">
    <w:name w:val="9D41CD096251A24D8AA129E01DC81507"/>
  </w:style>
  <w:style w:type="paragraph" w:customStyle="1" w:styleId="74545333669F67479343938798D4EC4D">
    <w:name w:val="74545333669F67479343938798D4EC4D"/>
  </w:style>
  <w:style w:type="paragraph" w:customStyle="1" w:styleId="EEC0931CB89FDB49AAE61B9E7904167E">
    <w:name w:val="EEC0931CB89FDB49AAE61B9E7904167E"/>
  </w:style>
  <w:style w:type="paragraph" w:customStyle="1" w:styleId="1A0F47BA39B3BC45AFC1B83ED50C67EA">
    <w:name w:val="1A0F47BA39B3BC45AFC1B83ED50C67EA"/>
  </w:style>
  <w:style w:type="paragraph" w:customStyle="1" w:styleId="75EAA643B95AD8428B8F391CA9A818D7">
    <w:name w:val="75EAA643B95AD8428B8F391CA9A818D7"/>
  </w:style>
  <w:style w:type="paragraph" w:customStyle="1" w:styleId="ACD97BFEE16CF545A8A92260B6565DC4">
    <w:name w:val="ACD97BFEE16CF545A8A92260B6565DC4"/>
  </w:style>
  <w:style w:type="paragraph" w:customStyle="1" w:styleId="FC24F1F9669CF84F82856D0A12631356">
    <w:name w:val="FC24F1F9669CF84F82856D0A12631356"/>
  </w:style>
  <w:style w:type="paragraph" w:customStyle="1" w:styleId="555AF31B5CBE944883F7486743BD8E43">
    <w:name w:val="555AF31B5CBE944883F7486743BD8E43"/>
  </w:style>
  <w:style w:type="paragraph" w:styleId="Date">
    <w:name w:val="Date"/>
    <w:basedOn w:val="Normal"/>
    <w:link w:val="DateChar"/>
    <w:uiPriority w:val="7"/>
    <w:qFormat/>
    <w:pPr>
      <w:spacing w:before="40" w:after="160" w:line="288" w:lineRule="auto"/>
    </w:pPr>
    <w:rPr>
      <w:rFonts w:eastAsiaTheme="minorHAnsi"/>
      <w:color w:val="595959" w:themeColor="text1" w:themeTint="A6"/>
      <w:kern w:val="20"/>
      <w:sz w:val="20"/>
      <w:szCs w:val="20"/>
      <w:lang w:eastAsia="ja-JP"/>
    </w:rPr>
  </w:style>
  <w:style w:type="character" w:customStyle="1" w:styleId="DateChar">
    <w:name w:val="Date Char"/>
    <w:basedOn w:val="DefaultParagraphFont"/>
    <w:link w:val="Date"/>
    <w:uiPriority w:val="7"/>
    <w:rPr>
      <w:rFonts w:eastAsiaTheme="minorHAnsi"/>
      <w:color w:val="595959" w:themeColor="text1" w:themeTint="A6"/>
      <w:kern w:val="20"/>
      <w:sz w:val="20"/>
      <w:szCs w:val="20"/>
      <w:lang w:eastAsia="ja-JP"/>
    </w:rPr>
  </w:style>
  <w:style w:type="paragraph" w:customStyle="1" w:styleId="0CEFFC344ED5384B8346F545104E28BE">
    <w:name w:val="0CEFFC344ED5384B8346F545104E28BE"/>
  </w:style>
  <w:style w:type="paragraph" w:customStyle="1" w:styleId="C315F32988DBA742B1C47C5FD81BB1CE">
    <w:name w:val="C315F32988DBA742B1C47C5FD81BB1CE"/>
  </w:style>
  <w:style w:type="paragraph" w:customStyle="1" w:styleId="5B836EA871FFD243B0550A47885B010E">
    <w:name w:val="5B836EA871FFD243B0550A47885B010E"/>
  </w:style>
  <w:style w:type="paragraph" w:customStyle="1" w:styleId="F6E9D517D84B7A46872A926B021DB8E4">
    <w:name w:val="F6E9D517D84B7A46872A926B021DB8E4"/>
  </w:style>
  <w:style w:type="paragraph" w:customStyle="1" w:styleId="7AA47F334C9F76419C886806C11180CF">
    <w:name w:val="7AA47F334C9F76419C886806C11180CF"/>
  </w:style>
  <w:style w:type="paragraph" w:styleId="ListBullet">
    <w:name w:val="List Bullet"/>
    <w:basedOn w:val="Normal"/>
    <w:uiPriority w:val="8"/>
    <w:qFormat/>
    <w:rsid w:val="003304BD"/>
    <w:pPr>
      <w:numPr>
        <w:numId w:val="1"/>
      </w:numPr>
      <w:spacing w:before="40" w:after="40" w:line="288" w:lineRule="auto"/>
    </w:pPr>
    <w:rPr>
      <w:rFonts w:eastAsiaTheme="minorHAnsi"/>
      <w:color w:val="595959" w:themeColor="text1" w:themeTint="A6"/>
      <w:kern w:val="20"/>
      <w:sz w:val="20"/>
      <w:szCs w:val="20"/>
      <w:lang w:eastAsia="ja-JP"/>
    </w:rPr>
  </w:style>
  <w:style w:type="paragraph" w:customStyle="1" w:styleId="F3C09FA4C9915C4BB04837A829A9084A">
    <w:name w:val="F3C09FA4C9915C4BB04837A829A9084A"/>
  </w:style>
  <w:style w:type="paragraph" w:customStyle="1" w:styleId="1DB322DABA3F384FBA21460366220128">
    <w:name w:val="1DB322DABA3F384FBA21460366220128"/>
  </w:style>
  <w:style w:type="paragraph" w:customStyle="1" w:styleId="E6580B530813FC418EFF9AEA3A5BD83E">
    <w:name w:val="E6580B530813FC418EFF9AEA3A5BD83E"/>
  </w:style>
  <w:style w:type="paragraph" w:customStyle="1" w:styleId="59BD0A9A7B9B7A4CA0A17FAC61D8CA7C">
    <w:name w:val="59BD0A9A7B9B7A4CA0A17FAC61D8CA7C"/>
  </w:style>
  <w:style w:type="paragraph" w:customStyle="1" w:styleId="153ECAF2F9728345A0BAE97B56467F0A">
    <w:name w:val="153ECAF2F9728345A0BAE97B56467F0A"/>
  </w:style>
  <w:style w:type="paragraph" w:customStyle="1" w:styleId="79A4CE544457A94C80C06BB23D416001">
    <w:name w:val="79A4CE544457A94C80C06BB23D416001"/>
  </w:style>
  <w:style w:type="paragraph" w:customStyle="1" w:styleId="25E3AFC4DCE794418940621D68000195">
    <w:name w:val="25E3AFC4DCE794418940621D68000195"/>
  </w:style>
  <w:style w:type="paragraph" w:customStyle="1" w:styleId="2F8D29130758F247AF4C3C6AF707F9EB">
    <w:name w:val="2F8D29130758F247AF4C3C6AF707F9EB"/>
  </w:style>
  <w:style w:type="paragraph" w:customStyle="1" w:styleId="BF57D826F3CF194184C6C5EFA853D43C">
    <w:name w:val="BF57D826F3CF194184C6C5EFA853D43C"/>
  </w:style>
  <w:style w:type="paragraph" w:customStyle="1" w:styleId="298F8C97254235499DAC097F6A76D2E5">
    <w:name w:val="298F8C97254235499DAC097F6A76D2E5"/>
  </w:style>
  <w:style w:type="paragraph" w:customStyle="1" w:styleId="939944EA4F420F4F972C6C26A3AFCE5A">
    <w:name w:val="939944EA4F420F4F972C6C26A3AFCE5A"/>
  </w:style>
  <w:style w:type="paragraph" w:customStyle="1" w:styleId="3125E5A6D2E8A043BD2317ED8A1A5941">
    <w:name w:val="3125E5A6D2E8A043BD2317ED8A1A5941"/>
  </w:style>
  <w:style w:type="paragraph" w:customStyle="1" w:styleId="7199A20272A37C4C90706D1D47B24392">
    <w:name w:val="7199A20272A37C4C90706D1D47B24392"/>
  </w:style>
  <w:style w:type="paragraph" w:customStyle="1" w:styleId="3053086A4E9B61408874094BBBC6C3DD">
    <w:name w:val="3053086A4E9B61408874094BBBC6C3DD"/>
  </w:style>
  <w:style w:type="paragraph" w:customStyle="1" w:styleId="EEFFB00FCB4EEE45827ECFBB739DAC27">
    <w:name w:val="EEFFB00FCB4EEE45827ECFBB739DAC27"/>
  </w:style>
  <w:style w:type="paragraph" w:customStyle="1" w:styleId="3E18454975954A4FA534EEEA28F47446">
    <w:name w:val="3E18454975954A4FA534EEEA28F47446"/>
  </w:style>
  <w:style w:type="paragraph" w:customStyle="1" w:styleId="D81E28C8CBF94C40AF935FA91849C66C">
    <w:name w:val="D81E28C8CBF94C40AF935FA91849C66C"/>
  </w:style>
  <w:style w:type="paragraph" w:customStyle="1" w:styleId="4365396B04D3A14C8DFAC5BE460EB3FC">
    <w:name w:val="4365396B04D3A14C8DFAC5BE460EB3FC"/>
  </w:style>
  <w:style w:type="paragraph" w:customStyle="1" w:styleId="A4B06CDEF0C3BD4D8B246FE0B6E35514">
    <w:name w:val="A4B06CDEF0C3BD4D8B246FE0B6E35514"/>
  </w:style>
  <w:style w:type="paragraph" w:customStyle="1" w:styleId="1942E0C639AFF946B837610C331E5A68">
    <w:name w:val="1942E0C639AFF946B837610C331E5A68"/>
  </w:style>
  <w:style w:type="paragraph" w:customStyle="1" w:styleId="67BFF513DB590C47B4610EFE33A6E482">
    <w:name w:val="67BFF513DB590C47B4610EFE33A6E482"/>
  </w:style>
  <w:style w:type="paragraph" w:customStyle="1" w:styleId="E862AD8488B53B439C9DFEBD3D2C19C7">
    <w:name w:val="E862AD8488B53B439C9DFEBD3D2C19C7"/>
  </w:style>
  <w:style w:type="paragraph" w:customStyle="1" w:styleId="28916C78CA7AFB468BFB98AD79EF56B4">
    <w:name w:val="28916C78CA7AFB468BFB98AD79EF56B4"/>
  </w:style>
  <w:style w:type="paragraph" w:customStyle="1" w:styleId="FB9EE4AE64CA8F4780F977658547CB90">
    <w:name w:val="FB9EE4AE64CA8F4780F977658547CB90"/>
  </w:style>
  <w:style w:type="paragraph" w:styleId="ListNumber">
    <w:name w:val="List Number"/>
    <w:basedOn w:val="Normal"/>
    <w:uiPriority w:val="10"/>
    <w:qFormat/>
    <w:pPr>
      <w:numPr>
        <w:ilvl w:val="1"/>
        <w:numId w:val="2"/>
      </w:numPr>
      <w:tabs>
        <w:tab w:val="left" w:pos="432"/>
      </w:tabs>
      <w:spacing w:before="40" w:after="160" w:line="288" w:lineRule="auto"/>
      <w:contextualSpacing/>
    </w:pPr>
    <w:rPr>
      <w:rFonts w:eastAsiaTheme="minorHAnsi"/>
      <w:color w:val="595959" w:themeColor="text1" w:themeTint="A6"/>
      <w:kern w:val="20"/>
      <w:sz w:val="20"/>
      <w:szCs w:val="20"/>
      <w:lang w:eastAsia="ja-JP"/>
    </w:rPr>
  </w:style>
  <w:style w:type="paragraph" w:customStyle="1" w:styleId="AE5E95D70E37C54794BCB04BA47E592D">
    <w:name w:val="AE5E95D70E37C54794BCB04BA47E592D"/>
  </w:style>
  <w:style w:type="paragraph" w:customStyle="1" w:styleId="B9D2C6207209494FA8A0440C6D5CE764">
    <w:name w:val="B9D2C6207209494FA8A0440C6D5CE764"/>
  </w:style>
  <w:style w:type="paragraph" w:customStyle="1" w:styleId="E8708C588ED82149B3DC0AD748ABCFDC">
    <w:name w:val="E8708C588ED82149B3DC0AD748ABCFDC"/>
  </w:style>
  <w:style w:type="paragraph" w:customStyle="1" w:styleId="8329D5761DA57148A6889DD397AA2C66">
    <w:name w:val="8329D5761DA57148A6889DD397AA2C66"/>
  </w:style>
  <w:style w:type="paragraph" w:customStyle="1" w:styleId="8CCD5BB2A5C6B2499CF5208DD46BB21B">
    <w:name w:val="8CCD5BB2A5C6B2499CF5208DD46BB21B"/>
  </w:style>
  <w:style w:type="paragraph" w:customStyle="1" w:styleId="AEDBE081A89FAB4AA92C93F5B919309C">
    <w:name w:val="AEDBE081A89FAB4AA92C93F5B919309C"/>
  </w:style>
  <w:style w:type="paragraph" w:customStyle="1" w:styleId="76470B9022DE26438D05A316AC7EF6C8">
    <w:name w:val="76470B9022DE26438D05A316AC7EF6C8"/>
  </w:style>
  <w:style w:type="paragraph" w:customStyle="1" w:styleId="11D95AE69CBCC44FB48F6CA8383B822D">
    <w:name w:val="11D95AE69CBCC44FB48F6CA8383B822D"/>
  </w:style>
  <w:style w:type="paragraph" w:customStyle="1" w:styleId="5290D40CF7D6564B94983E2682433633">
    <w:name w:val="5290D40CF7D6564B94983E2682433633"/>
  </w:style>
  <w:style w:type="paragraph" w:customStyle="1" w:styleId="A670551B9B52634BB6AE9AF32924A496">
    <w:name w:val="A670551B9B52634BB6AE9AF32924A496"/>
  </w:style>
  <w:style w:type="paragraph" w:customStyle="1" w:styleId="465A41A7E5F1B64F87BA14E1EC19DBC1">
    <w:name w:val="465A41A7E5F1B64F87BA14E1EC19DBC1"/>
  </w:style>
  <w:style w:type="paragraph" w:customStyle="1" w:styleId="5084598941F9894C83FB679A338FEE5C">
    <w:name w:val="5084598941F9894C83FB679A338FEE5C"/>
  </w:style>
  <w:style w:type="paragraph" w:customStyle="1" w:styleId="C0BB34902A9E164C9C10467907A7F229">
    <w:name w:val="C0BB34902A9E164C9C10467907A7F229"/>
  </w:style>
  <w:style w:type="paragraph" w:customStyle="1" w:styleId="FB26778D6CACB34EB5892F7CF74FB813">
    <w:name w:val="FB26778D6CACB34EB5892F7CF74FB813"/>
  </w:style>
  <w:style w:type="paragraph" w:customStyle="1" w:styleId="53D08DE3F7F47F43AC79DF2F7BEF53E5">
    <w:name w:val="53D08DE3F7F47F43AC79DF2F7BEF53E5"/>
  </w:style>
  <w:style w:type="paragraph" w:customStyle="1" w:styleId="BFF022755230E243809BBB77082BE919">
    <w:name w:val="BFF022755230E243809BBB77082BE919"/>
  </w:style>
  <w:style w:type="paragraph" w:customStyle="1" w:styleId="14284AC9785A304BBB5889103EF6763E">
    <w:name w:val="14284AC9785A304BBB5889103EF6763E"/>
  </w:style>
  <w:style w:type="paragraph" w:customStyle="1" w:styleId="EB26CB8777C8E04B9BE7EA635568FEB4">
    <w:name w:val="EB26CB8777C8E04B9BE7EA635568FEB4"/>
  </w:style>
  <w:style w:type="paragraph" w:customStyle="1" w:styleId="E9BF689EF4313343BA3BC9E7BE44226A">
    <w:name w:val="E9BF689EF4313343BA3BC9E7BE44226A"/>
  </w:style>
  <w:style w:type="paragraph" w:customStyle="1" w:styleId="329B4FEBE061174299EB8A8B4FD6F411">
    <w:name w:val="329B4FEBE061174299EB8A8B4FD6F411"/>
  </w:style>
  <w:style w:type="paragraph" w:customStyle="1" w:styleId="C04C795E8F86AB4EA0693B3F028D4BFF">
    <w:name w:val="C04C795E8F86AB4EA0693B3F028D4BFF"/>
  </w:style>
  <w:style w:type="paragraph" w:customStyle="1" w:styleId="ABF1AC6F296AE34D80F07B33DA3098A4">
    <w:name w:val="ABF1AC6F296AE34D80F07B33DA3098A4"/>
  </w:style>
  <w:style w:type="paragraph" w:customStyle="1" w:styleId="FA8403CE0DA5FE44A067694F22ED8F2D">
    <w:name w:val="FA8403CE0DA5FE44A067694F22ED8F2D"/>
  </w:style>
  <w:style w:type="paragraph" w:customStyle="1" w:styleId="06C67FB33C996C43962AC692A205D3A2">
    <w:name w:val="06C67FB33C996C43962AC692A205D3A2"/>
  </w:style>
  <w:style w:type="paragraph" w:customStyle="1" w:styleId="7BE5475E9A8F1449855256D95B91E6E5">
    <w:name w:val="7BE5475E9A8F1449855256D95B91E6E5"/>
    <w:rsid w:val="003304B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>Documentation provides information about the procedure to be followed for the Installation of the System. It also serves as a user guide describing system essentials</Abstract>
  <CompanyAddress/>
  <CompanyPhone/>
  <CompanyFax/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2F9ACB35-92A4-4D3B-9363-393A8469DF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B32342C-C742-E042-B4F0-F8BF22C6A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with cover photo (Timeless design).dotx</Template>
  <TotalTime>2</TotalTime>
  <Pages>14</Pages>
  <Words>1281</Words>
  <Characters>7302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Himanshu Dinesh Chhabra</dc:creator>
  <cp:keywords/>
  <cp:lastModifiedBy>Anagha Dinesh Fatale</cp:lastModifiedBy>
  <cp:revision>5</cp:revision>
  <cp:lastPrinted>2018-05-07T03:45:00Z</cp:lastPrinted>
  <dcterms:created xsi:type="dcterms:W3CDTF">2018-05-07T03:45:00Z</dcterms:created>
  <dcterms:modified xsi:type="dcterms:W3CDTF">2018-08-03T02:27:00Z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TC028965939991</vt:lpwstr>
  </property>
</Properties>
</file>